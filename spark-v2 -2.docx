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D5F" w:rsidRDefault="00555D5F">
      <w:pPr>
        <w:widowControl/>
        <w:jc w:val="left"/>
      </w:pPr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1578164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5EBD" w:rsidRDefault="00EB5EBD">
          <w:pPr>
            <w:pStyle w:val="TOC"/>
          </w:pPr>
          <w:r>
            <w:rPr>
              <w:lang w:val="zh-CN"/>
            </w:rPr>
            <w:t>目录</w:t>
          </w:r>
          <w:r w:rsidR="007008E4">
            <w:rPr>
              <w:rFonts w:hint="eastAsia"/>
              <w:lang w:val="zh-CN"/>
            </w:rPr>
            <w:t>201</w:t>
          </w:r>
          <w:r w:rsidR="008146CE">
            <w:rPr>
              <w:lang w:val="zh-CN"/>
            </w:rPr>
            <w:t>80810</w:t>
          </w:r>
        </w:p>
        <w:bookmarkStart w:id="0" w:name="_GoBack"/>
        <w:bookmarkEnd w:id="0"/>
        <w:p w:rsidR="008F78E3" w:rsidRDefault="00EB5EBD">
          <w:pPr>
            <w:pStyle w:val="12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704419" w:history="1">
            <w:r w:rsidR="008F78E3" w:rsidRPr="003361E9">
              <w:rPr>
                <w:rStyle w:val="a6"/>
              </w:rPr>
              <w:t>1</w:t>
            </w:r>
            <w:r w:rsidR="008F78E3"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="008F78E3" w:rsidRPr="003361E9">
              <w:rPr>
                <w:rStyle w:val="a6"/>
                <w:rFonts w:hint="eastAsia"/>
              </w:rPr>
              <w:t>基础</w:t>
            </w:r>
            <w:r w:rsidR="008F78E3">
              <w:rPr>
                <w:webHidden/>
              </w:rPr>
              <w:tab/>
            </w:r>
            <w:r w:rsidR="008F78E3">
              <w:rPr>
                <w:webHidden/>
              </w:rPr>
              <w:fldChar w:fldCharType="begin"/>
            </w:r>
            <w:r w:rsidR="008F78E3">
              <w:rPr>
                <w:webHidden/>
              </w:rPr>
              <w:instrText xml:space="preserve"> PAGEREF _Toc521704419 \h </w:instrText>
            </w:r>
            <w:r w:rsidR="008F78E3">
              <w:rPr>
                <w:webHidden/>
              </w:rPr>
            </w:r>
            <w:r w:rsidR="008F78E3">
              <w:rPr>
                <w:webHidden/>
              </w:rPr>
              <w:fldChar w:fldCharType="separate"/>
            </w:r>
            <w:r w:rsidR="008F78E3">
              <w:rPr>
                <w:webHidden/>
              </w:rPr>
              <w:t>6</w:t>
            </w:r>
            <w:r w:rsidR="008F78E3">
              <w:rPr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20" w:history="1">
            <w:r w:rsidRPr="003361E9">
              <w:rPr>
                <w:rStyle w:val="a6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113_Scala</w:t>
            </w:r>
            <w:r w:rsidRPr="003361E9">
              <w:rPr>
                <w:rStyle w:val="a6"/>
                <w:rFonts w:hint="eastAsia"/>
                <w:noProof/>
              </w:rPr>
              <w:t>编程进阶：</w:t>
            </w:r>
            <w:r w:rsidRPr="003361E9">
              <w:rPr>
                <w:rStyle w:val="a6"/>
                <w:noProof/>
              </w:rPr>
              <w:t>Scaladoc</w:t>
            </w:r>
            <w:r w:rsidRPr="003361E9">
              <w:rPr>
                <w:rStyle w:val="a6"/>
                <w:rFonts w:hint="eastAsia"/>
                <w:noProof/>
              </w:rPr>
              <w:t>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21" w:history="1">
            <w:r w:rsidRPr="003361E9">
              <w:rPr>
                <w:rStyle w:val="a6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114_Scala</w:t>
            </w:r>
            <w:r w:rsidRPr="003361E9">
              <w:rPr>
                <w:rStyle w:val="a6"/>
                <w:rFonts w:hint="eastAsia"/>
                <w:noProof/>
              </w:rPr>
              <w:t>编程进阶：跳出循环语句的</w:t>
            </w:r>
            <w:r w:rsidRPr="003361E9">
              <w:rPr>
                <w:rStyle w:val="a6"/>
                <w:noProof/>
              </w:rPr>
              <w:t>3</w:t>
            </w:r>
            <w:r w:rsidRPr="003361E9">
              <w:rPr>
                <w:rStyle w:val="a6"/>
                <w:rFonts w:hint="eastAsia"/>
                <w:noProof/>
              </w:rPr>
              <w:t>种方法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22" w:history="1">
            <w:r w:rsidRPr="003361E9">
              <w:rPr>
                <w:rStyle w:val="a6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115_Scala</w:t>
            </w:r>
            <w:r w:rsidRPr="003361E9">
              <w:rPr>
                <w:rStyle w:val="a6"/>
                <w:rFonts w:hint="eastAsia"/>
                <w:noProof/>
              </w:rPr>
              <w:t>编程进阶：多维数组、</w:t>
            </w:r>
            <w:r w:rsidRPr="003361E9">
              <w:rPr>
                <w:rStyle w:val="a6"/>
                <w:noProof/>
              </w:rPr>
              <w:t>Java</w:t>
            </w:r>
            <w:r w:rsidRPr="003361E9">
              <w:rPr>
                <w:rStyle w:val="a6"/>
                <w:rFonts w:hint="eastAsia"/>
                <w:noProof/>
              </w:rPr>
              <w:t>数组与</w:t>
            </w:r>
            <w:r w:rsidRPr="003361E9">
              <w:rPr>
                <w:rStyle w:val="a6"/>
                <w:noProof/>
              </w:rPr>
              <w:t>Scala</w:t>
            </w:r>
            <w:r w:rsidRPr="003361E9">
              <w:rPr>
                <w:rStyle w:val="a6"/>
                <w:rFonts w:hint="eastAsia"/>
                <w:noProof/>
              </w:rPr>
              <w:t>数组的隐式转换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23" w:history="1">
            <w:r w:rsidRPr="003361E9">
              <w:rPr>
                <w:rStyle w:val="a6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116_Scala</w:t>
            </w:r>
            <w:r w:rsidRPr="003361E9">
              <w:rPr>
                <w:rStyle w:val="a6"/>
                <w:rFonts w:hint="eastAsia"/>
                <w:noProof/>
              </w:rPr>
              <w:t>编程进阶：</w:t>
            </w:r>
            <w:r w:rsidRPr="003361E9">
              <w:rPr>
                <w:rStyle w:val="a6"/>
                <w:noProof/>
              </w:rPr>
              <w:t>Tuple</w:t>
            </w:r>
            <w:r w:rsidRPr="003361E9">
              <w:rPr>
                <w:rStyle w:val="a6"/>
                <w:rFonts w:hint="eastAsia"/>
                <w:noProof/>
              </w:rPr>
              <w:t>拉链操作、</w:t>
            </w:r>
            <w:r w:rsidRPr="003361E9">
              <w:rPr>
                <w:rStyle w:val="a6"/>
                <w:noProof/>
              </w:rPr>
              <w:t>JavaMap</w:t>
            </w:r>
            <w:r w:rsidRPr="003361E9">
              <w:rPr>
                <w:rStyle w:val="a6"/>
                <w:rFonts w:hint="eastAsia"/>
                <w:noProof/>
              </w:rPr>
              <w:t>与</w:t>
            </w:r>
            <w:r w:rsidRPr="003361E9">
              <w:rPr>
                <w:rStyle w:val="a6"/>
                <w:noProof/>
              </w:rPr>
              <w:t>ScalaMap</w:t>
            </w:r>
            <w:r w:rsidRPr="003361E9">
              <w:rPr>
                <w:rStyle w:val="a6"/>
                <w:rFonts w:hint="eastAsia"/>
                <w:noProof/>
              </w:rPr>
              <w:t>的隐式转换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24" w:history="1">
            <w:r w:rsidRPr="003361E9">
              <w:rPr>
                <w:rStyle w:val="a6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117_Scala</w:t>
            </w:r>
            <w:r w:rsidRPr="003361E9">
              <w:rPr>
                <w:rStyle w:val="a6"/>
                <w:rFonts w:hint="eastAsia"/>
                <w:noProof/>
              </w:rPr>
              <w:t>编程进阶：扩大内部类作用域的</w:t>
            </w:r>
            <w:r w:rsidRPr="003361E9">
              <w:rPr>
                <w:rStyle w:val="a6"/>
                <w:noProof/>
              </w:rPr>
              <w:t>2</w:t>
            </w:r>
            <w:r w:rsidRPr="003361E9">
              <w:rPr>
                <w:rStyle w:val="a6"/>
                <w:rFonts w:hint="eastAsia"/>
                <w:noProof/>
              </w:rPr>
              <w:t>种方法、内部类获取外部类引用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25" w:history="1">
            <w:r w:rsidRPr="003361E9">
              <w:rPr>
                <w:rStyle w:val="a6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118_Scala</w:t>
            </w:r>
            <w:r w:rsidRPr="003361E9">
              <w:rPr>
                <w:rStyle w:val="a6"/>
                <w:rFonts w:hint="eastAsia"/>
                <w:noProof/>
              </w:rPr>
              <w:t>编程进阶：</w:t>
            </w:r>
            <w:r w:rsidRPr="003361E9">
              <w:rPr>
                <w:rStyle w:val="a6"/>
                <w:noProof/>
              </w:rPr>
              <w:t>package</w:t>
            </w:r>
            <w:r w:rsidRPr="003361E9">
              <w:rPr>
                <w:rStyle w:val="a6"/>
                <w:rFonts w:hint="eastAsia"/>
                <w:noProof/>
              </w:rPr>
              <w:t>与</w:t>
            </w:r>
            <w:r w:rsidRPr="003361E9">
              <w:rPr>
                <w:rStyle w:val="a6"/>
                <w:noProof/>
              </w:rPr>
              <w:t>import</w:t>
            </w:r>
            <w:r w:rsidRPr="003361E9">
              <w:rPr>
                <w:rStyle w:val="a6"/>
                <w:rFonts w:hint="eastAsia"/>
                <w:noProof/>
              </w:rPr>
              <w:t>实战详解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26" w:history="1">
            <w:r w:rsidRPr="003361E9">
              <w:rPr>
                <w:rStyle w:val="a6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119_Scala</w:t>
            </w:r>
            <w:r w:rsidRPr="003361E9">
              <w:rPr>
                <w:rStyle w:val="a6"/>
                <w:rFonts w:hint="eastAsia"/>
                <w:noProof/>
              </w:rPr>
              <w:t>编程进阶：重写</w:t>
            </w:r>
            <w:r w:rsidRPr="003361E9">
              <w:rPr>
                <w:rStyle w:val="a6"/>
                <w:noProof/>
              </w:rPr>
              <w:t>field</w:t>
            </w:r>
            <w:r w:rsidRPr="003361E9">
              <w:rPr>
                <w:rStyle w:val="a6"/>
                <w:rFonts w:hint="eastAsia"/>
                <w:noProof/>
              </w:rPr>
              <w:t>的提前定义、</w:t>
            </w:r>
            <w:r w:rsidRPr="003361E9">
              <w:rPr>
                <w:rStyle w:val="a6"/>
                <w:noProof/>
              </w:rPr>
              <w:t>Scala</w:t>
            </w:r>
            <w:r w:rsidRPr="003361E9">
              <w:rPr>
                <w:rStyle w:val="a6"/>
                <w:rFonts w:hint="eastAsia"/>
                <w:noProof/>
              </w:rPr>
              <w:t>继承层级、对象相等性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27" w:history="1">
            <w:r w:rsidRPr="003361E9">
              <w:rPr>
                <w:rStyle w:val="a6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120_Scala</w:t>
            </w:r>
            <w:r w:rsidRPr="003361E9">
              <w:rPr>
                <w:rStyle w:val="a6"/>
                <w:rFonts w:hint="eastAsia"/>
                <w:noProof/>
              </w:rPr>
              <w:t>编程进阶：文件操作实战详解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28" w:history="1">
            <w:r w:rsidRPr="003361E9">
              <w:rPr>
                <w:rStyle w:val="a6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121_Scala</w:t>
            </w:r>
            <w:r w:rsidRPr="003361E9">
              <w:rPr>
                <w:rStyle w:val="a6"/>
                <w:rFonts w:hint="eastAsia"/>
                <w:noProof/>
              </w:rPr>
              <w:t>编程进阶：偏函数实战详解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29" w:history="1">
            <w:r w:rsidRPr="003361E9">
              <w:rPr>
                <w:rStyle w:val="a6"/>
                <w:noProof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122_Scala</w:t>
            </w:r>
            <w:r w:rsidRPr="003361E9">
              <w:rPr>
                <w:rStyle w:val="a6"/>
                <w:rFonts w:hint="eastAsia"/>
                <w:noProof/>
              </w:rPr>
              <w:t>编程进阶：执行外部命令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30" w:history="1">
            <w:r w:rsidRPr="003361E9">
              <w:rPr>
                <w:rStyle w:val="a6"/>
                <w:noProof/>
              </w:rPr>
              <w:t>1.11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123_Scala</w:t>
            </w:r>
            <w:r w:rsidRPr="003361E9">
              <w:rPr>
                <w:rStyle w:val="a6"/>
                <w:rFonts w:hint="eastAsia"/>
                <w:noProof/>
              </w:rPr>
              <w:t>编程进阶：正则表达式支持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31" w:history="1">
            <w:r w:rsidRPr="003361E9">
              <w:rPr>
                <w:rStyle w:val="a6"/>
                <w:noProof/>
              </w:rPr>
              <w:t>1.12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124_Scala</w:t>
            </w:r>
            <w:r w:rsidRPr="003361E9">
              <w:rPr>
                <w:rStyle w:val="a6"/>
                <w:rFonts w:hint="eastAsia"/>
                <w:noProof/>
              </w:rPr>
              <w:t>编程进阶：提取器实战详解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32" w:history="1">
            <w:r w:rsidRPr="003361E9">
              <w:rPr>
                <w:rStyle w:val="a6"/>
                <w:noProof/>
              </w:rPr>
              <w:t>1.13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125_Scala</w:t>
            </w:r>
            <w:r w:rsidRPr="003361E9">
              <w:rPr>
                <w:rStyle w:val="a6"/>
                <w:rFonts w:hint="eastAsia"/>
                <w:noProof/>
              </w:rPr>
              <w:t>编程进阶：样例类的提取器实战详解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33" w:history="1">
            <w:r w:rsidRPr="003361E9">
              <w:rPr>
                <w:rStyle w:val="a6"/>
                <w:noProof/>
              </w:rPr>
              <w:t>1.14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126_Scala</w:t>
            </w:r>
            <w:r w:rsidRPr="003361E9">
              <w:rPr>
                <w:rStyle w:val="a6"/>
                <w:rFonts w:hint="eastAsia"/>
                <w:noProof/>
              </w:rPr>
              <w:t>编程进阶：只有一个参数的提取器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34" w:history="1">
            <w:r w:rsidRPr="003361E9">
              <w:rPr>
                <w:rStyle w:val="a6"/>
                <w:noProof/>
              </w:rPr>
              <w:t>1.15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127_Scala</w:t>
            </w:r>
            <w:r w:rsidRPr="003361E9">
              <w:rPr>
                <w:rStyle w:val="a6"/>
                <w:rFonts w:hint="eastAsia"/>
                <w:noProof/>
              </w:rPr>
              <w:t>编程进阶：注解实战详解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35" w:history="1">
            <w:r w:rsidRPr="003361E9">
              <w:rPr>
                <w:rStyle w:val="a6"/>
                <w:noProof/>
              </w:rPr>
              <w:t>1.16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128_Scala</w:t>
            </w:r>
            <w:r w:rsidRPr="003361E9">
              <w:rPr>
                <w:rStyle w:val="a6"/>
                <w:rFonts w:hint="eastAsia"/>
                <w:noProof/>
              </w:rPr>
              <w:t>编程进阶：常用注解介绍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36" w:history="1">
            <w:r w:rsidRPr="003361E9">
              <w:rPr>
                <w:rStyle w:val="a6"/>
                <w:noProof/>
              </w:rPr>
              <w:t>1.17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129_Scala</w:t>
            </w:r>
            <w:r w:rsidRPr="003361E9">
              <w:rPr>
                <w:rStyle w:val="a6"/>
                <w:rFonts w:hint="eastAsia"/>
                <w:noProof/>
              </w:rPr>
              <w:t>编程进阶：</w:t>
            </w:r>
            <w:r w:rsidRPr="003361E9">
              <w:rPr>
                <w:rStyle w:val="a6"/>
                <w:noProof/>
              </w:rPr>
              <w:t>XML</w:t>
            </w:r>
            <w:r w:rsidRPr="003361E9">
              <w:rPr>
                <w:rStyle w:val="a6"/>
                <w:rFonts w:hint="eastAsia"/>
                <w:noProof/>
              </w:rPr>
              <w:t>基础操作实战详解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37" w:history="1">
            <w:r w:rsidRPr="003361E9">
              <w:rPr>
                <w:rStyle w:val="a6"/>
                <w:noProof/>
              </w:rPr>
              <w:t>1.18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130_Scala</w:t>
            </w:r>
            <w:r w:rsidRPr="003361E9">
              <w:rPr>
                <w:rStyle w:val="a6"/>
                <w:rFonts w:hint="eastAsia"/>
                <w:noProof/>
              </w:rPr>
              <w:t>编程进阶：</w:t>
            </w:r>
            <w:r w:rsidRPr="003361E9">
              <w:rPr>
                <w:rStyle w:val="a6"/>
                <w:noProof/>
              </w:rPr>
              <w:t>XML</w:t>
            </w:r>
            <w:r w:rsidRPr="003361E9">
              <w:rPr>
                <w:rStyle w:val="a6"/>
                <w:rFonts w:hint="eastAsia"/>
                <w:noProof/>
              </w:rPr>
              <w:t>中嵌入</w:t>
            </w:r>
            <w:r w:rsidRPr="003361E9">
              <w:rPr>
                <w:rStyle w:val="a6"/>
                <w:noProof/>
              </w:rPr>
              <w:t>scala</w:t>
            </w:r>
            <w:r w:rsidRPr="003361E9">
              <w:rPr>
                <w:rStyle w:val="a6"/>
                <w:rFonts w:hint="eastAsia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38" w:history="1">
            <w:r w:rsidRPr="003361E9">
              <w:rPr>
                <w:rStyle w:val="a6"/>
                <w:noProof/>
              </w:rPr>
              <w:t>1.19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131_Scala</w:t>
            </w:r>
            <w:r w:rsidRPr="003361E9">
              <w:rPr>
                <w:rStyle w:val="a6"/>
                <w:rFonts w:hint="eastAsia"/>
                <w:noProof/>
              </w:rPr>
              <w:t>编程进阶：</w:t>
            </w:r>
            <w:r w:rsidRPr="003361E9">
              <w:rPr>
                <w:rStyle w:val="a6"/>
                <w:noProof/>
              </w:rPr>
              <w:t>XML</w:t>
            </w:r>
            <w:r w:rsidRPr="003361E9">
              <w:rPr>
                <w:rStyle w:val="a6"/>
                <w:rFonts w:hint="eastAsia"/>
                <w:noProof/>
              </w:rPr>
              <w:t>修改元素实战详解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39" w:history="1">
            <w:r w:rsidRPr="003361E9">
              <w:rPr>
                <w:rStyle w:val="a6"/>
                <w:noProof/>
              </w:rPr>
              <w:t>1.20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132_Scala</w:t>
            </w:r>
            <w:r w:rsidRPr="003361E9">
              <w:rPr>
                <w:rStyle w:val="a6"/>
                <w:rFonts w:hint="eastAsia"/>
                <w:noProof/>
              </w:rPr>
              <w:t>编程进阶：</w:t>
            </w:r>
            <w:r w:rsidRPr="003361E9">
              <w:rPr>
                <w:rStyle w:val="a6"/>
                <w:noProof/>
              </w:rPr>
              <w:t>XML</w:t>
            </w:r>
            <w:r w:rsidRPr="003361E9">
              <w:rPr>
                <w:rStyle w:val="a6"/>
                <w:rFonts w:hint="eastAsia"/>
                <w:noProof/>
              </w:rPr>
              <w:t>加载和写入外部文档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40" w:history="1">
            <w:r w:rsidRPr="003361E9">
              <w:rPr>
                <w:rStyle w:val="a6"/>
                <w:noProof/>
              </w:rPr>
              <w:t>1.21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133_Scala</w:t>
            </w:r>
            <w:r w:rsidRPr="003361E9">
              <w:rPr>
                <w:rStyle w:val="a6"/>
                <w:rFonts w:hint="eastAsia"/>
                <w:noProof/>
              </w:rPr>
              <w:t>编程进阶：集合元素操作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41" w:history="1">
            <w:r w:rsidRPr="003361E9">
              <w:rPr>
                <w:rStyle w:val="a6"/>
                <w:noProof/>
              </w:rPr>
              <w:t>1.22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134_Scala</w:t>
            </w:r>
            <w:r w:rsidRPr="003361E9">
              <w:rPr>
                <w:rStyle w:val="a6"/>
                <w:rFonts w:hint="eastAsia"/>
                <w:noProof/>
              </w:rPr>
              <w:t>编程进阶：集合的常用操作方法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42" w:history="1">
            <w:r w:rsidRPr="003361E9">
              <w:rPr>
                <w:rStyle w:val="a6"/>
                <w:noProof/>
              </w:rPr>
              <w:t>1.23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135_Scala</w:t>
            </w:r>
            <w:r w:rsidRPr="003361E9">
              <w:rPr>
                <w:rStyle w:val="a6"/>
                <w:rFonts w:hint="eastAsia"/>
                <w:noProof/>
              </w:rPr>
              <w:t>编程进阶：</w:t>
            </w:r>
            <w:r w:rsidRPr="003361E9">
              <w:rPr>
                <w:rStyle w:val="a6"/>
                <w:noProof/>
              </w:rPr>
              <w:t>map</w:t>
            </w:r>
            <w:r w:rsidRPr="003361E9">
              <w:rPr>
                <w:rStyle w:val="a6"/>
                <w:rFonts w:hint="eastAsia"/>
                <w:noProof/>
              </w:rPr>
              <w:t>、</w:t>
            </w:r>
            <w:r w:rsidRPr="003361E9">
              <w:rPr>
                <w:rStyle w:val="a6"/>
                <w:noProof/>
              </w:rPr>
              <w:t>flatMap</w:t>
            </w:r>
            <w:r w:rsidRPr="003361E9">
              <w:rPr>
                <w:rStyle w:val="a6"/>
                <w:rFonts w:hint="eastAsia"/>
                <w:noProof/>
              </w:rPr>
              <w:t>、</w:t>
            </w:r>
            <w:r w:rsidRPr="003361E9">
              <w:rPr>
                <w:rStyle w:val="a6"/>
                <w:noProof/>
              </w:rPr>
              <w:t>collect</w:t>
            </w:r>
            <w:r w:rsidRPr="003361E9">
              <w:rPr>
                <w:rStyle w:val="a6"/>
                <w:rFonts w:hint="eastAsia"/>
                <w:noProof/>
              </w:rPr>
              <w:t>、</w:t>
            </w:r>
            <w:r w:rsidRPr="003361E9">
              <w:rPr>
                <w:rStyle w:val="a6"/>
                <w:noProof/>
              </w:rPr>
              <w:t>foreach</w:t>
            </w:r>
            <w:r w:rsidRPr="003361E9">
              <w:rPr>
                <w:rStyle w:val="a6"/>
                <w:rFonts w:hint="eastAsia"/>
                <w:noProof/>
              </w:rPr>
              <w:t>实战详解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43" w:history="1">
            <w:r w:rsidRPr="003361E9">
              <w:rPr>
                <w:rStyle w:val="a6"/>
                <w:noProof/>
              </w:rPr>
              <w:t>1.24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136_Scala</w:t>
            </w:r>
            <w:r w:rsidRPr="003361E9">
              <w:rPr>
                <w:rStyle w:val="a6"/>
                <w:rFonts w:hint="eastAsia"/>
                <w:noProof/>
              </w:rPr>
              <w:t>编程进阶：</w:t>
            </w:r>
            <w:r w:rsidRPr="003361E9">
              <w:rPr>
                <w:rStyle w:val="a6"/>
                <w:noProof/>
              </w:rPr>
              <w:t>reduce</w:t>
            </w:r>
            <w:r w:rsidRPr="003361E9">
              <w:rPr>
                <w:rStyle w:val="a6"/>
                <w:rFonts w:hint="eastAsia"/>
                <w:noProof/>
              </w:rPr>
              <w:t>和</w:t>
            </w:r>
            <w:r w:rsidRPr="003361E9">
              <w:rPr>
                <w:rStyle w:val="a6"/>
                <w:noProof/>
              </w:rPr>
              <w:t>fold</w:t>
            </w:r>
            <w:r w:rsidRPr="003361E9">
              <w:rPr>
                <w:rStyle w:val="a6"/>
                <w:rFonts w:hint="eastAsia"/>
                <w:noProof/>
              </w:rPr>
              <w:t>实战详解</w:t>
            </w:r>
            <w:r w:rsidRPr="003361E9">
              <w:rPr>
                <w:rStyle w:val="a6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44" w:history="1">
            <w:r w:rsidRPr="003361E9">
              <w:rPr>
                <w:rStyle w:val="a6"/>
                <w:noProof/>
              </w:rPr>
              <w:t>1.25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136_Scala</w:t>
            </w:r>
            <w:r w:rsidRPr="003361E9">
              <w:rPr>
                <w:rStyle w:val="a6"/>
                <w:rFonts w:hint="eastAsia"/>
                <w:noProof/>
              </w:rPr>
              <w:t>编程进阶：</w:t>
            </w:r>
            <w:r w:rsidRPr="003361E9">
              <w:rPr>
                <w:rStyle w:val="a6"/>
                <w:noProof/>
              </w:rPr>
              <w:t>reduce</w:t>
            </w:r>
            <w:r w:rsidRPr="003361E9">
              <w:rPr>
                <w:rStyle w:val="a6"/>
                <w:rFonts w:hint="eastAsia"/>
                <w:noProof/>
              </w:rPr>
              <w:t>和</w:t>
            </w:r>
            <w:r w:rsidRPr="003361E9">
              <w:rPr>
                <w:rStyle w:val="a6"/>
                <w:noProof/>
              </w:rPr>
              <w:t>fold</w:t>
            </w:r>
            <w:r w:rsidRPr="003361E9">
              <w:rPr>
                <w:rStyle w:val="a6"/>
                <w:rFonts w:hint="eastAsia"/>
                <w:noProof/>
              </w:rPr>
              <w:t>实战详解</w:t>
            </w:r>
            <w:r w:rsidRPr="003361E9">
              <w:rPr>
                <w:rStyle w:val="a6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45" w:history="1">
            <w:r w:rsidRPr="003361E9">
              <w:rPr>
                <w:rStyle w:val="a6"/>
                <w:noProof/>
              </w:rPr>
              <w:t>1.26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137_</w:t>
            </w:r>
            <w:r w:rsidRPr="003361E9">
              <w:rPr>
                <w:rStyle w:val="a6"/>
                <w:rFonts w:hint="eastAsia"/>
                <w:noProof/>
              </w:rPr>
              <w:t>环境搭建</w:t>
            </w:r>
            <w:r w:rsidRPr="003361E9">
              <w:rPr>
                <w:rStyle w:val="a6"/>
                <w:noProof/>
              </w:rPr>
              <w:t>-CentOS64</w:t>
            </w:r>
            <w:r w:rsidRPr="003361E9">
              <w:rPr>
                <w:rStyle w:val="a6"/>
                <w:rFonts w:hint="eastAsia"/>
                <w:noProof/>
              </w:rPr>
              <w:t>虚拟机安装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46" w:history="1">
            <w:r w:rsidRPr="003361E9">
              <w:rPr>
                <w:rStyle w:val="a6"/>
                <w:noProof/>
              </w:rPr>
              <w:t>1.27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138_</w:t>
            </w:r>
            <w:r w:rsidRPr="003361E9">
              <w:rPr>
                <w:rStyle w:val="a6"/>
                <w:rFonts w:hint="eastAsia"/>
                <w:noProof/>
              </w:rPr>
              <w:t>环境搭建</w:t>
            </w:r>
            <w:r w:rsidRPr="003361E9">
              <w:rPr>
                <w:rStyle w:val="a6"/>
                <w:noProof/>
              </w:rPr>
              <w:t>-Hadoop25</w:t>
            </w:r>
            <w:r w:rsidRPr="003361E9">
              <w:rPr>
                <w:rStyle w:val="a6"/>
                <w:rFonts w:hint="eastAsia"/>
                <w:noProof/>
              </w:rPr>
              <w:t>伪分布式集群搭建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47" w:history="1">
            <w:r w:rsidRPr="003361E9">
              <w:rPr>
                <w:rStyle w:val="a6"/>
                <w:noProof/>
              </w:rPr>
              <w:t>1.28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139_</w:t>
            </w:r>
            <w:r w:rsidRPr="003361E9">
              <w:rPr>
                <w:rStyle w:val="a6"/>
                <w:rFonts w:hint="eastAsia"/>
                <w:noProof/>
              </w:rPr>
              <w:t>环境搭建</w:t>
            </w:r>
            <w:r w:rsidRPr="003361E9">
              <w:rPr>
                <w:rStyle w:val="a6"/>
                <w:noProof/>
              </w:rPr>
              <w:t>-Spark15</w:t>
            </w:r>
            <w:r w:rsidRPr="003361E9">
              <w:rPr>
                <w:rStyle w:val="a6"/>
                <w:rFonts w:hint="eastAsia"/>
                <w:noProof/>
              </w:rPr>
              <w:t>伪分布式集群搭建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48" w:history="1">
            <w:r w:rsidRPr="003361E9">
              <w:rPr>
                <w:rStyle w:val="a6"/>
                <w:noProof/>
              </w:rPr>
              <w:t>1.29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140_</w:t>
            </w:r>
            <w:r w:rsidRPr="003361E9">
              <w:rPr>
                <w:rStyle w:val="a6"/>
                <w:rFonts w:hint="eastAsia"/>
                <w:noProof/>
              </w:rPr>
              <w:t>第一次课程升级大纲介绍以及要点说明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49" w:history="1">
            <w:r w:rsidRPr="003361E9">
              <w:rPr>
                <w:rStyle w:val="a6"/>
                <w:noProof/>
              </w:rPr>
              <w:t>1.30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141_Spark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-Spark</w:t>
            </w:r>
            <w:r w:rsidRPr="003361E9">
              <w:rPr>
                <w:rStyle w:val="a6"/>
                <w:rFonts w:hint="eastAsia"/>
                <w:noProof/>
              </w:rPr>
              <w:t>集群架构概览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50" w:history="1">
            <w:r w:rsidRPr="003361E9">
              <w:rPr>
                <w:rStyle w:val="a6"/>
                <w:noProof/>
              </w:rPr>
              <w:t>1.31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142_Spark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-Spark</w:t>
            </w:r>
            <w:r w:rsidRPr="003361E9">
              <w:rPr>
                <w:rStyle w:val="a6"/>
                <w:rFonts w:hint="eastAsia"/>
                <w:noProof/>
              </w:rPr>
              <w:t>集群架构的几点特别说明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51" w:history="1">
            <w:r w:rsidRPr="003361E9">
              <w:rPr>
                <w:rStyle w:val="a6"/>
                <w:noProof/>
              </w:rPr>
              <w:t>1.32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143_Spark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-Spark</w:t>
            </w:r>
            <w:r w:rsidRPr="003361E9">
              <w:rPr>
                <w:rStyle w:val="a6"/>
                <w:rFonts w:hint="eastAsia"/>
                <w:noProof/>
              </w:rPr>
              <w:t>的核心术语讲解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52" w:history="1">
            <w:r w:rsidRPr="003361E9">
              <w:rPr>
                <w:rStyle w:val="a6"/>
                <w:noProof/>
              </w:rPr>
              <w:t>1.33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144_Spark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-SparkStandalone</w:t>
            </w:r>
            <w:r w:rsidRPr="003361E9">
              <w:rPr>
                <w:rStyle w:val="a6"/>
                <w:rFonts w:hint="eastAsia"/>
                <w:noProof/>
              </w:rPr>
              <w:t>集群架构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53" w:history="1">
            <w:r w:rsidRPr="003361E9">
              <w:rPr>
                <w:rStyle w:val="a6"/>
                <w:noProof/>
              </w:rPr>
              <w:t>1.34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145_Spark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单独启动</w:t>
            </w:r>
            <w:r w:rsidRPr="003361E9">
              <w:rPr>
                <w:rStyle w:val="a6"/>
                <w:noProof/>
              </w:rPr>
              <w:t>master</w:t>
            </w:r>
            <w:r w:rsidRPr="003361E9">
              <w:rPr>
                <w:rStyle w:val="a6"/>
                <w:rFonts w:hint="eastAsia"/>
                <w:noProof/>
              </w:rPr>
              <w:t>和</w:t>
            </w:r>
            <w:r w:rsidRPr="003361E9">
              <w:rPr>
                <w:rStyle w:val="a6"/>
                <w:noProof/>
              </w:rPr>
              <w:t>worker</w:t>
            </w:r>
            <w:r w:rsidRPr="003361E9">
              <w:rPr>
                <w:rStyle w:val="a6"/>
                <w:rFonts w:hint="eastAsia"/>
                <w:noProof/>
              </w:rPr>
              <w:t>脚本详解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54" w:history="1">
            <w:r w:rsidRPr="003361E9">
              <w:rPr>
                <w:rStyle w:val="a6"/>
                <w:noProof/>
              </w:rPr>
              <w:t>1.35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146_Spark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实验：单独启动</w:t>
            </w:r>
            <w:r w:rsidRPr="003361E9">
              <w:rPr>
                <w:rStyle w:val="a6"/>
                <w:noProof/>
              </w:rPr>
              <w:t>master</w:t>
            </w:r>
            <w:r w:rsidRPr="003361E9">
              <w:rPr>
                <w:rStyle w:val="a6"/>
                <w:rFonts w:hint="eastAsia"/>
                <w:noProof/>
              </w:rPr>
              <w:t>和</w:t>
            </w:r>
            <w:r w:rsidRPr="003361E9">
              <w:rPr>
                <w:rStyle w:val="a6"/>
                <w:noProof/>
              </w:rPr>
              <w:t>worker</w:t>
            </w:r>
            <w:r w:rsidRPr="003361E9">
              <w:rPr>
                <w:rStyle w:val="a6"/>
                <w:rFonts w:hint="eastAsia"/>
                <w:noProof/>
              </w:rPr>
              <w:t>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55" w:history="1">
            <w:r w:rsidRPr="003361E9">
              <w:rPr>
                <w:rStyle w:val="a6"/>
                <w:noProof/>
              </w:rPr>
              <w:t>1.36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147_Spark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-worker</w:t>
            </w:r>
            <w:r w:rsidRPr="003361E9">
              <w:rPr>
                <w:rStyle w:val="a6"/>
                <w:rFonts w:hint="eastAsia"/>
                <w:noProof/>
              </w:rPr>
              <w:t>节点配置以及</w:t>
            </w:r>
            <w:r w:rsidRPr="003361E9">
              <w:rPr>
                <w:rStyle w:val="a6"/>
                <w:noProof/>
              </w:rPr>
              <w:t>spark-evnsh</w:t>
            </w:r>
            <w:r w:rsidRPr="003361E9">
              <w:rPr>
                <w:rStyle w:val="a6"/>
                <w:rFonts w:hint="eastAsia"/>
                <w:noProof/>
              </w:rPr>
              <w:t>参数详解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56" w:history="1">
            <w:r w:rsidRPr="003361E9">
              <w:rPr>
                <w:rStyle w:val="a6"/>
                <w:noProof/>
              </w:rPr>
              <w:t>1.37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148_Spark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实验：</w:t>
            </w:r>
            <w:r w:rsidRPr="003361E9">
              <w:rPr>
                <w:rStyle w:val="a6"/>
                <w:noProof/>
              </w:rPr>
              <w:t>local</w:t>
            </w:r>
            <w:r w:rsidRPr="003361E9">
              <w:rPr>
                <w:rStyle w:val="a6"/>
                <w:rFonts w:hint="eastAsia"/>
                <w:noProof/>
              </w:rPr>
              <w:t>模式提交</w:t>
            </w:r>
            <w:r w:rsidRPr="003361E9">
              <w:rPr>
                <w:rStyle w:val="a6"/>
                <w:noProof/>
              </w:rPr>
              <w:t>spark</w:t>
            </w:r>
            <w:r w:rsidRPr="003361E9">
              <w:rPr>
                <w:rStyle w:val="a6"/>
                <w:rFonts w:hint="eastAsia"/>
                <w:noProof/>
              </w:rPr>
              <w:t>作业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57" w:history="1">
            <w:r w:rsidRPr="003361E9">
              <w:rPr>
                <w:rStyle w:val="a6"/>
                <w:noProof/>
              </w:rPr>
              <w:t>1.38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149_Spark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实验：</w:t>
            </w:r>
            <w:r w:rsidRPr="003361E9">
              <w:rPr>
                <w:rStyle w:val="a6"/>
                <w:noProof/>
              </w:rPr>
              <w:t>standaloneclient</w:t>
            </w:r>
            <w:r w:rsidRPr="003361E9">
              <w:rPr>
                <w:rStyle w:val="a6"/>
                <w:rFonts w:hint="eastAsia"/>
                <w:noProof/>
              </w:rPr>
              <w:t>模式提交</w:t>
            </w:r>
            <w:r w:rsidRPr="003361E9">
              <w:rPr>
                <w:rStyle w:val="a6"/>
                <w:noProof/>
              </w:rPr>
              <w:t>spark</w:t>
            </w:r>
            <w:r w:rsidRPr="003361E9">
              <w:rPr>
                <w:rStyle w:val="a6"/>
                <w:rFonts w:hint="eastAsia"/>
                <w:noProof/>
              </w:rPr>
              <w:t>作业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58" w:history="1">
            <w:r w:rsidRPr="003361E9">
              <w:rPr>
                <w:rStyle w:val="a6"/>
                <w:noProof/>
              </w:rPr>
              <w:t>1.39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150_Spark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实验：</w:t>
            </w:r>
            <w:r w:rsidRPr="003361E9">
              <w:rPr>
                <w:rStyle w:val="a6"/>
                <w:noProof/>
              </w:rPr>
              <w:t>standalonecluster</w:t>
            </w:r>
            <w:r w:rsidRPr="003361E9">
              <w:rPr>
                <w:rStyle w:val="a6"/>
                <w:rFonts w:hint="eastAsia"/>
                <w:noProof/>
              </w:rPr>
              <w:t>模式提交</w:t>
            </w:r>
            <w:r w:rsidRPr="003361E9">
              <w:rPr>
                <w:rStyle w:val="a6"/>
                <w:noProof/>
              </w:rPr>
              <w:t>spark</w:t>
            </w:r>
            <w:r w:rsidRPr="003361E9">
              <w:rPr>
                <w:rStyle w:val="a6"/>
                <w:rFonts w:hint="eastAsia"/>
                <w:noProof/>
              </w:rPr>
              <w:t>作业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59" w:history="1">
            <w:r w:rsidRPr="003361E9">
              <w:rPr>
                <w:rStyle w:val="a6"/>
                <w:noProof/>
              </w:rPr>
              <w:t>1.40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151_Spark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-standalone</w:t>
            </w:r>
            <w:r w:rsidRPr="003361E9">
              <w:rPr>
                <w:rStyle w:val="a6"/>
                <w:rFonts w:hint="eastAsia"/>
                <w:noProof/>
              </w:rPr>
              <w:t>模式下的多作业资源调度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60" w:history="1">
            <w:r w:rsidRPr="003361E9">
              <w:rPr>
                <w:rStyle w:val="a6"/>
                <w:noProof/>
              </w:rPr>
              <w:t>1.41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152_Spark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-standalone</w:t>
            </w:r>
            <w:r w:rsidRPr="003361E9">
              <w:rPr>
                <w:rStyle w:val="a6"/>
                <w:rFonts w:hint="eastAsia"/>
                <w:noProof/>
              </w:rPr>
              <w:t>模式下的作业监控与日志记录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61" w:history="1">
            <w:r w:rsidRPr="003361E9">
              <w:rPr>
                <w:rStyle w:val="a6"/>
                <w:noProof/>
              </w:rPr>
              <w:t>1.42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153_Spark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实验：运行中作业监控以及手工打印日志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62" w:history="1">
            <w:r w:rsidRPr="003361E9">
              <w:rPr>
                <w:rStyle w:val="a6"/>
                <w:noProof/>
              </w:rPr>
              <w:t>1.43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154_Spark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-yarn-client</w:t>
            </w:r>
            <w:r w:rsidRPr="003361E9">
              <w:rPr>
                <w:rStyle w:val="a6"/>
                <w:rFonts w:hint="eastAsia"/>
                <w:noProof/>
              </w:rPr>
              <w:t>模式原理讲解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63" w:history="1">
            <w:r w:rsidRPr="003361E9">
              <w:rPr>
                <w:rStyle w:val="a6"/>
                <w:noProof/>
              </w:rPr>
              <w:t>1.44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155_Spark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-yarn-cluster</w:t>
            </w:r>
            <w:r w:rsidRPr="003361E9">
              <w:rPr>
                <w:rStyle w:val="a6"/>
                <w:rFonts w:hint="eastAsia"/>
                <w:noProof/>
              </w:rPr>
              <w:t>模式原理讲解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64" w:history="1">
            <w:r w:rsidRPr="003361E9">
              <w:rPr>
                <w:rStyle w:val="a6"/>
                <w:noProof/>
              </w:rPr>
              <w:t>1.45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156_Spark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实验：</w:t>
            </w:r>
            <w:r w:rsidRPr="003361E9">
              <w:rPr>
                <w:rStyle w:val="a6"/>
                <w:noProof/>
              </w:rPr>
              <w:t>yarn-client</w:t>
            </w:r>
            <w:r w:rsidRPr="003361E9">
              <w:rPr>
                <w:rStyle w:val="a6"/>
                <w:rFonts w:hint="eastAsia"/>
                <w:noProof/>
              </w:rPr>
              <w:t>模式提交</w:t>
            </w:r>
            <w:r w:rsidRPr="003361E9">
              <w:rPr>
                <w:rStyle w:val="a6"/>
                <w:noProof/>
              </w:rPr>
              <w:t>spark</w:t>
            </w:r>
            <w:r w:rsidRPr="003361E9">
              <w:rPr>
                <w:rStyle w:val="a6"/>
                <w:rFonts w:hint="eastAsia"/>
                <w:noProof/>
              </w:rPr>
              <w:t>作业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65" w:history="1">
            <w:r w:rsidRPr="003361E9">
              <w:rPr>
                <w:rStyle w:val="a6"/>
                <w:noProof/>
              </w:rPr>
              <w:t>1.46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157_Spark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-yarn</w:t>
            </w:r>
            <w:r w:rsidRPr="003361E9">
              <w:rPr>
                <w:rStyle w:val="a6"/>
                <w:rFonts w:hint="eastAsia"/>
                <w:noProof/>
              </w:rPr>
              <w:t>模式下日志查看详解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66" w:history="1">
            <w:r w:rsidRPr="003361E9">
              <w:rPr>
                <w:rStyle w:val="a6"/>
                <w:noProof/>
              </w:rPr>
              <w:t>1.47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157_Spark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-yarn</w:t>
            </w:r>
            <w:r w:rsidRPr="003361E9">
              <w:rPr>
                <w:rStyle w:val="a6"/>
                <w:rFonts w:hint="eastAsia"/>
                <w:noProof/>
              </w:rPr>
              <w:t>模式下日志查看详解</w:t>
            </w:r>
            <w:r w:rsidRPr="003361E9">
              <w:rPr>
                <w:rStyle w:val="a6"/>
                <w:noProof/>
              </w:rPr>
              <w:t>_.flv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67" w:history="1">
            <w:r w:rsidRPr="003361E9">
              <w:rPr>
                <w:rStyle w:val="a6"/>
                <w:noProof/>
              </w:rPr>
              <w:t>1.48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158_Spark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-yarn</w:t>
            </w:r>
            <w:r w:rsidRPr="003361E9">
              <w:rPr>
                <w:rStyle w:val="a6"/>
                <w:rFonts w:hint="eastAsia"/>
                <w:noProof/>
              </w:rPr>
              <w:t>模式相关参数详解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68" w:history="1">
            <w:r w:rsidRPr="003361E9">
              <w:rPr>
                <w:rStyle w:val="a6"/>
                <w:noProof/>
              </w:rPr>
              <w:t>1.49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159_Spark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-spark</w:t>
            </w:r>
            <w:r w:rsidRPr="003361E9">
              <w:rPr>
                <w:rStyle w:val="a6"/>
                <w:rFonts w:hint="eastAsia"/>
                <w:noProof/>
              </w:rPr>
              <w:t>工程打包以及</w:t>
            </w:r>
            <w:r w:rsidRPr="003361E9">
              <w:rPr>
                <w:rStyle w:val="a6"/>
                <w:noProof/>
              </w:rPr>
              <w:t>spark-submit</w:t>
            </w:r>
            <w:r w:rsidRPr="003361E9">
              <w:rPr>
                <w:rStyle w:val="a6"/>
                <w:rFonts w:hint="eastAsia"/>
                <w:noProof/>
              </w:rPr>
              <w:t>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69" w:history="1">
            <w:r w:rsidRPr="003361E9">
              <w:rPr>
                <w:rStyle w:val="a6"/>
                <w:noProof/>
              </w:rPr>
              <w:t>1.50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160_Spark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-spark-submit</w:t>
            </w:r>
            <w:r w:rsidRPr="003361E9">
              <w:rPr>
                <w:rStyle w:val="a6"/>
                <w:rFonts w:hint="eastAsia"/>
                <w:noProof/>
              </w:rPr>
              <w:t>示例以及基础参数讲解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70" w:history="1">
            <w:r w:rsidRPr="003361E9">
              <w:rPr>
                <w:rStyle w:val="a6"/>
                <w:noProof/>
              </w:rPr>
              <w:t>1.51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161_Spark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实验：</w:t>
            </w:r>
            <w:r w:rsidRPr="003361E9">
              <w:rPr>
                <w:rStyle w:val="a6"/>
                <w:noProof/>
              </w:rPr>
              <w:t>spark-submit</w:t>
            </w:r>
            <w:r w:rsidRPr="003361E9">
              <w:rPr>
                <w:rStyle w:val="a6"/>
                <w:rFonts w:hint="eastAsia"/>
                <w:noProof/>
              </w:rPr>
              <w:t>最简单版本提交</w:t>
            </w:r>
            <w:r w:rsidRPr="003361E9">
              <w:rPr>
                <w:rStyle w:val="a6"/>
                <w:noProof/>
              </w:rPr>
              <w:t>spark</w:t>
            </w:r>
            <w:r w:rsidRPr="003361E9">
              <w:rPr>
                <w:rStyle w:val="a6"/>
                <w:rFonts w:hint="eastAsia"/>
                <w:noProof/>
              </w:rPr>
              <w:t>作业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71" w:history="1">
            <w:r w:rsidRPr="003361E9">
              <w:rPr>
                <w:rStyle w:val="a6"/>
                <w:noProof/>
              </w:rPr>
              <w:t>1.52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162_Spark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实验：</w:t>
            </w:r>
            <w:r w:rsidRPr="003361E9">
              <w:rPr>
                <w:rStyle w:val="a6"/>
                <w:noProof/>
              </w:rPr>
              <w:t>spark-submit</w:t>
            </w:r>
            <w:r w:rsidRPr="003361E9">
              <w:rPr>
                <w:rStyle w:val="a6"/>
                <w:rFonts w:hint="eastAsia"/>
                <w:noProof/>
              </w:rPr>
              <w:t>给</w:t>
            </w:r>
            <w:r w:rsidRPr="003361E9">
              <w:rPr>
                <w:rStyle w:val="a6"/>
                <w:noProof/>
              </w:rPr>
              <w:t>main</w:t>
            </w:r>
            <w:r w:rsidRPr="003361E9">
              <w:rPr>
                <w:rStyle w:val="a6"/>
                <w:rFonts w:hint="eastAsia"/>
                <w:noProof/>
              </w:rPr>
              <w:t>类传递参数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72" w:history="1">
            <w:r w:rsidRPr="003361E9">
              <w:rPr>
                <w:rStyle w:val="a6"/>
                <w:noProof/>
              </w:rPr>
              <w:t>1.53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163_Spark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-spark-submit</w:t>
            </w:r>
            <w:r w:rsidRPr="003361E9">
              <w:rPr>
                <w:rStyle w:val="a6"/>
                <w:rFonts w:hint="eastAsia"/>
                <w:noProof/>
              </w:rPr>
              <w:t>多个示例以及常用参数详解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73" w:history="1">
            <w:r w:rsidRPr="003361E9">
              <w:rPr>
                <w:rStyle w:val="a6"/>
                <w:noProof/>
              </w:rPr>
              <w:t>1.54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164_Spark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-SparkConf</w:t>
            </w:r>
            <w:r w:rsidRPr="003361E9">
              <w:rPr>
                <w:rStyle w:val="a6"/>
                <w:rFonts w:hint="eastAsia"/>
                <w:noProof/>
              </w:rPr>
              <w:t>、</w:t>
            </w:r>
            <w:r w:rsidRPr="003361E9">
              <w:rPr>
                <w:rStyle w:val="a6"/>
                <w:noProof/>
              </w:rPr>
              <w:t>spark-submit</w:t>
            </w:r>
            <w:r w:rsidRPr="003361E9">
              <w:rPr>
                <w:rStyle w:val="a6"/>
                <w:rFonts w:hint="eastAsia"/>
                <w:noProof/>
              </w:rPr>
              <w:t>以及</w:t>
            </w:r>
            <w:r w:rsidRPr="003361E9">
              <w:rPr>
                <w:rStyle w:val="a6"/>
                <w:noProof/>
              </w:rPr>
              <w:t>spark-defaultsconf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74" w:history="1">
            <w:r w:rsidRPr="003361E9">
              <w:rPr>
                <w:rStyle w:val="a6"/>
                <w:noProof/>
              </w:rPr>
              <w:t>1.55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165_Spark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-spark-submit</w:t>
            </w:r>
            <w:r w:rsidRPr="003361E9">
              <w:rPr>
                <w:rStyle w:val="a6"/>
                <w:rFonts w:hint="eastAsia"/>
                <w:noProof/>
              </w:rPr>
              <w:t>配置第三方依赖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75" w:history="1">
            <w:r w:rsidRPr="003361E9">
              <w:rPr>
                <w:rStyle w:val="a6"/>
                <w:noProof/>
              </w:rPr>
              <w:t>1.56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166_Spark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-spark</w:t>
            </w:r>
            <w:r w:rsidRPr="003361E9">
              <w:rPr>
                <w:rStyle w:val="a6"/>
                <w:rFonts w:hint="eastAsia"/>
                <w:noProof/>
              </w:rPr>
              <w:t>算子的闭包原理详解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76" w:history="1">
            <w:r w:rsidRPr="003361E9">
              <w:rPr>
                <w:rStyle w:val="a6"/>
                <w:noProof/>
              </w:rPr>
              <w:t>1.57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167_Spark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实验：对闭包变量进行累加操作的无效现象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77" w:history="1">
            <w:r w:rsidRPr="003361E9">
              <w:rPr>
                <w:rStyle w:val="a6"/>
                <w:noProof/>
              </w:rPr>
              <w:t>1.58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168_Spark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实验：在算子内打印数据的无法看到现象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78" w:history="1">
            <w:r w:rsidRPr="003361E9">
              <w:rPr>
                <w:rStyle w:val="a6"/>
                <w:noProof/>
              </w:rPr>
              <w:t>1.59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169_Spark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-mapPartitions</w:t>
            </w:r>
            <w:r w:rsidRPr="003361E9">
              <w:rPr>
                <w:rStyle w:val="a6"/>
                <w:rFonts w:hint="eastAsia"/>
                <w:noProof/>
              </w:rPr>
              <w:t>以及学生成绩查询案例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79" w:history="1">
            <w:r w:rsidRPr="003361E9">
              <w:rPr>
                <w:rStyle w:val="a6"/>
                <w:noProof/>
              </w:rPr>
              <w:t>1.60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170_Spark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-mapPartitionsWithIndex</w:t>
            </w:r>
            <w:r w:rsidRPr="003361E9">
              <w:rPr>
                <w:rStyle w:val="a6"/>
                <w:rFonts w:hint="eastAsia"/>
                <w:noProof/>
              </w:rPr>
              <w:t>以开学分班案例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80" w:history="1">
            <w:r w:rsidRPr="003361E9">
              <w:rPr>
                <w:rStyle w:val="a6"/>
                <w:noProof/>
              </w:rPr>
              <w:t>1.61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171_Spark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-sample</w:t>
            </w:r>
            <w:r w:rsidRPr="003361E9">
              <w:rPr>
                <w:rStyle w:val="a6"/>
                <w:rFonts w:hint="eastAsia"/>
                <w:noProof/>
              </w:rPr>
              <w:t>以及公司年会抽奖案例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81" w:history="1">
            <w:r w:rsidRPr="003361E9">
              <w:rPr>
                <w:rStyle w:val="a6"/>
                <w:noProof/>
              </w:rPr>
              <w:t>1.62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172_Spark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-union</w:t>
            </w:r>
            <w:r w:rsidRPr="003361E9">
              <w:rPr>
                <w:rStyle w:val="a6"/>
                <w:rFonts w:hint="eastAsia"/>
                <w:noProof/>
              </w:rPr>
              <w:t>以及公司部门合并案例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82" w:history="1">
            <w:r w:rsidRPr="003361E9">
              <w:rPr>
                <w:rStyle w:val="a6"/>
                <w:noProof/>
              </w:rPr>
              <w:t>1.63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173_Spark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-intersection</w:t>
            </w:r>
            <w:r w:rsidRPr="003361E9">
              <w:rPr>
                <w:rStyle w:val="a6"/>
                <w:rFonts w:hint="eastAsia"/>
                <w:noProof/>
              </w:rPr>
              <w:t>以及公司跨多项目人员查询案例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83" w:history="1">
            <w:r w:rsidRPr="003361E9">
              <w:rPr>
                <w:rStyle w:val="a6"/>
                <w:noProof/>
              </w:rPr>
              <w:t>1.64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174_Spark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-distinct</w:t>
            </w:r>
            <w:r w:rsidRPr="003361E9">
              <w:rPr>
                <w:rStyle w:val="a6"/>
                <w:rFonts w:hint="eastAsia"/>
                <w:noProof/>
              </w:rPr>
              <w:t>以及网站</w:t>
            </w:r>
            <w:r w:rsidRPr="003361E9">
              <w:rPr>
                <w:rStyle w:val="a6"/>
                <w:noProof/>
              </w:rPr>
              <w:t>uv</w:t>
            </w:r>
            <w:r w:rsidRPr="003361E9">
              <w:rPr>
                <w:rStyle w:val="a6"/>
                <w:rFonts w:hint="eastAsia"/>
                <w:noProof/>
              </w:rPr>
              <w:t>统计案例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84" w:history="1">
            <w:r w:rsidRPr="003361E9">
              <w:rPr>
                <w:rStyle w:val="a6"/>
                <w:noProof/>
              </w:rPr>
              <w:t>1.65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175_Spark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-aggregateByKey</w:t>
            </w:r>
            <w:r w:rsidRPr="003361E9">
              <w:rPr>
                <w:rStyle w:val="a6"/>
                <w:rFonts w:hint="eastAsia"/>
                <w:noProof/>
              </w:rPr>
              <w:t>以及单词计数案例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85" w:history="1">
            <w:r w:rsidRPr="003361E9">
              <w:rPr>
                <w:rStyle w:val="a6"/>
                <w:noProof/>
              </w:rPr>
              <w:t>1.66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176_Spark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-cartesian</w:t>
            </w:r>
            <w:r w:rsidRPr="003361E9">
              <w:rPr>
                <w:rStyle w:val="a6"/>
                <w:rFonts w:hint="eastAsia"/>
                <w:noProof/>
              </w:rPr>
              <w:t>以及服装搭配案例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86" w:history="1">
            <w:r w:rsidRPr="003361E9">
              <w:rPr>
                <w:rStyle w:val="a6"/>
                <w:noProof/>
              </w:rPr>
              <w:t>1.67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177_Spark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-coalesce</w:t>
            </w:r>
            <w:r w:rsidRPr="003361E9">
              <w:rPr>
                <w:rStyle w:val="a6"/>
                <w:rFonts w:hint="eastAsia"/>
                <w:noProof/>
              </w:rPr>
              <w:t>以及公司部门整合案例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87" w:history="1">
            <w:r w:rsidRPr="003361E9">
              <w:rPr>
                <w:rStyle w:val="a6"/>
                <w:noProof/>
              </w:rPr>
              <w:t>1.68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178_Spark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-repartition</w:t>
            </w:r>
            <w:r w:rsidRPr="003361E9">
              <w:rPr>
                <w:rStyle w:val="a6"/>
                <w:rFonts w:hint="eastAsia"/>
                <w:noProof/>
              </w:rPr>
              <w:t>以及公司新增部门案例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88" w:history="1">
            <w:r w:rsidRPr="003361E9">
              <w:rPr>
                <w:rStyle w:val="a6"/>
                <w:noProof/>
              </w:rPr>
              <w:t>1.69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179_Spark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-takeSampled</w:t>
            </w:r>
            <w:r w:rsidRPr="003361E9">
              <w:rPr>
                <w:rStyle w:val="a6"/>
                <w:rFonts w:hint="eastAsia"/>
                <w:noProof/>
              </w:rPr>
              <w:t>以及公司年会抽奖案例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89" w:history="1">
            <w:r w:rsidRPr="003361E9">
              <w:rPr>
                <w:rStyle w:val="a6"/>
                <w:noProof/>
              </w:rPr>
              <w:t>1.70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180_Spark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-shuffle</w:t>
            </w:r>
            <w:r w:rsidRPr="003361E9">
              <w:rPr>
                <w:rStyle w:val="a6"/>
                <w:rFonts w:hint="eastAsia"/>
                <w:noProof/>
              </w:rPr>
              <w:t>操作原理详解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90" w:history="1">
            <w:r w:rsidRPr="003361E9">
              <w:rPr>
                <w:rStyle w:val="a6"/>
                <w:noProof/>
              </w:rPr>
              <w:t>1.71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181_Spark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-shuffle</w:t>
            </w:r>
            <w:r w:rsidRPr="003361E9">
              <w:rPr>
                <w:rStyle w:val="a6"/>
                <w:rFonts w:hint="eastAsia"/>
                <w:noProof/>
              </w:rPr>
              <w:t>操作过程中进行数据排序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91" w:history="1">
            <w:r w:rsidRPr="003361E9">
              <w:rPr>
                <w:rStyle w:val="a6"/>
                <w:noProof/>
              </w:rPr>
              <w:t>1.72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182_Spark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会触发</w:t>
            </w:r>
            <w:r w:rsidRPr="003361E9">
              <w:rPr>
                <w:rStyle w:val="a6"/>
                <w:noProof/>
              </w:rPr>
              <w:t>shuffle</w:t>
            </w:r>
            <w:r w:rsidRPr="003361E9">
              <w:rPr>
                <w:rStyle w:val="a6"/>
                <w:rFonts w:hint="eastAsia"/>
                <w:noProof/>
              </w:rPr>
              <w:t>操作的算子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92" w:history="1">
            <w:r w:rsidRPr="003361E9">
              <w:rPr>
                <w:rStyle w:val="a6"/>
                <w:noProof/>
              </w:rPr>
              <w:t>1.73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183_Spark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-shuffle</w:t>
            </w:r>
            <w:r w:rsidRPr="003361E9">
              <w:rPr>
                <w:rStyle w:val="a6"/>
                <w:rFonts w:hint="eastAsia"/>
                <w:noProof/>
              </w:rPr>
              <w:t>操作对性能消耗的原理详解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93" w:history="1">
            <w:r w:rsidRPr="003361E9">
              <w:rPr>
                <w:rStyle w:val="a6"/>
                <w:noProof/>
              </w:rPr>
              <w:t>1.74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184_Spark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-shuffle</w:t>
            </w:r>
            <w:r w:rsidRPr="003361E9">
              <w:rPr>
                <w:rStyle w:val="a6"/>
                <w:rFonts w:hint="eastAsia"/>
                <w:noProof/>
              </w:rPr>
              <w:t>操作所有相关参数详解以及性能调优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94" w:history="1">
            <w:r w:rsidRPr="003361E9">
              <w:rPr>
                <w:rStyle w:val="a6"/>
                <w:noProof/>
              </w:rPr>
              <w:t>1.75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185_Spark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综合案例</w:t>
            </w:r>
            <w:r w:rsidRPr="003361E9">
              <w:rPr>
                <w:rStyle w:val="a6"/>
                <w:noProof/>
              </w:rPr>
              <w:t>1</w:t>
            </w:r>
            <w:r w:rsidRPr="003361E9">
              <w:rPr>
                <w:rStyle w:val="a6"/>
                <w:rFonts w:hint="eastAsia"/>
                <w:noProof/>
              </w:rPr>
              <w:t>：移动端</w:t>
            </w:r>
            <w:r w:rsidRPr="003361E9">
              <w:rPr>
                <w:rStyle w:val="a6"/>
                <w:noProof/>
              </w:rPr>
              <w:t>app</w:t>
            </w:r>
            <w:r w:rsidRPr="003361E9">
              <w:rPr>
                <w:rStyle w:val="a6"/>
                <w:rFonts w:hint="eastAsia"/>
                <w:noProof/>
              </w:rPr>
              <w:t>访问流量日志分析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95" w:history="1">
            <w:r w:rsidRPr="003361E9">
              <w:rPr>
                <w:rStyle w:val="a6"/>
                <w:noProof/>
              </w:rPr>
              <w:t>1.76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186_Spark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综合案例</w:t>
            </w:r>
            <w:r w:rsidRPr="003361E9">
              <w:rPr>
                <w:rStyle w:val="a6"/>
                <w:noProof/>
              </w:rPr>
              <w:t>1</w:t>
            </w:r>
            <w:r w:rsidRPr="003361E9">
              <w:rPr>
                <w:rStyle w:val="a6"/>
                <w:rFonts w:hint="eastAsia"/>
                <w:noProof/>
              </w:rPr>
              <w:t>：日志文件格式分析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96" w:history="1">
            <w:r w:rsidRPr="003361E9">
              <w:rPr>
                <w:rStyle w:val="a6"/>
                <w:noProof/>
              </w:rPr>
              <w:t>1.77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187_Spark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综合案例</w:t>
            </w:r>
            <w:r w:rsidRPr="003361E9">
              <w:rPr>
                <w:rStyle w:val="a6"/>
                <w:noProof/>
              </w:rPr>
              <w:t>1</w:t>
            </w:r>
            <w:r w:rsidRPr="003361E9">
              <w:rPr>
                <w:rStyle w:val="a6"/>
                <w:rFonts w:hint="eastAsia"/>
                <w:noProof/>
              </w:rPr>
              <w:t>：读取日志文件并创建</w:t>
            </w:r>
            <w:r w:rsidRPr="003361E9">
              <w:rPr>
                <w:rStyle w:val="a6"/>
                <w:noProof/>
              </w:rPr>
              <w:t>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97" w:history="1">
            <w:r w:rsidRPr="003361E9">
              <w:rPr>
                <w:rStyle w:val="a6"/>
                <w:noProof/>
              </w:rPr>
              <w:t>1.78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188_Spark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综合案例</w:t>
            </w:r>
            <w:r w:rsidRPr="003361E9">
              <w:rPr>
                <w:rStyle w:val="a6"/>
                <w:noProof/>
              </w:rPr>
              <w:t>1</w:t>
            </w:r>
            <w:r w:rsidRPr="003361E9">
              <w:rPr>
                <w:rStyle w:val="a6"/>
                <w:rFonts w:hint="eastAsia"/>
                <w:noProof/>
              </w:rPr>
              <w:t>：创建自定义的可序列化类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98" w:history="1">
            <w:r w:rsidRPr="003361E9">
              <w:rPr>
                <w:rStyle w:val="a6"/>
                <w:noProof/>
              </w:rPr>
              <w:t>1.79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189_Spark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综合案例</w:t>
            </w:r>
            <w:r w:rsidRPr="003361E9">
              <w:rPr>
                <w:rStyle w:val="a6"/>
                <w:noProof/>
              </w:rPr>
              <w:t>1</w:t>
            </w:r>
            <w:r w:rsidRPr="003361E9">
              <w:rPr>
                <w:rStyle w:val="a6"/>
                <w:rFonts w:hint="eastAsia"/>
                <w:noProof/>
              </w:rPr>
              <w:t>：将</w:t>
            </w:r>
            <w:r w:rsidRPr="003361E9">
              <w:rPr>
                <w:rStyle w:val="a6"/>
                <w:noProof/>
              </w:rPr>
              <w:t>RDD</w:t>
            </w:r>
            <w:r w:rsidRPr="003361E9">
              <w:rPr>
                <w:rStyle w:val="a6"/>
                <w:rFonts w:hint="eastAsia"/>
                <w:noProof/>
              </w:rPr>
              <w:t>映射为</w:t>
            </w:r>
            <w:r w:rsidRPr="003361E9">
              <w:rPr>
                <w:rStyle w:val="a6"/>
                <w:noProof/>
              </w:rPr>
              <w:t>key-value</w:t>
            </w:r>
            <w:r w:rsidRPr="003361E9">
              <w:rPr>
                <w:rStyle w:val="a6"/>
                <w:rFonts w:hint="eastAsia"/>
                <w:noProof/>
              </w:rPr>
              <w:t>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499" w:history="1">
            <w:r w:rsidRPr="003361E9">
              <w:rPr>
                <w:rStyle w:val="a6"/>
                <w:noProof/>
              </w:rPr>
              <w:t>1.80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190_Spark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综合案例</w:t>
            </w:r>
            <w:r w:rsidRPr="003361E9">
              <w:rPr>
                <w:rStyle w:val="a6"/>
                <w:noProof/>
              </w:rPr>
              <w:t>1</w:t>
            </w:r>
            <w:r w:rsidRPr="003361E9">
              <w:rPr>
                <w:rStyle w:val="a6"/>
                <w:rFonts w:hint="eastAsia"/>
                <w:noProof/>
              </w:rPr>
              <w:t>：基于</w:t>
            </w:r>
            <w:r w:rsidRPr="003361E9">
              <w:rPr>
                <w:rStyle w:val="a6"/>
                <w:noProof/>
              </w:rPr>
              <w:t>deviceID</w:t>
            </w:r>
            <w:r w:rsidRPr="003361E9">
              <w:rPr>
                <w:rStyle w:val="a6"/>
                <w:rFonts w:hint="eastAsia"/>
                <w:noProof/>
              </w:rPr>
              <w:t>进行聚合操作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00" w:history="1">
            <w:r w:rsidRPr="003361E9">
              <w:rPr>
                <w:rStyle w:val="a6"/>
                <w:noProof/>
              </w:rPr>
              <w:t>1.81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191_Spark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综合案例</w:t>
            </w:r>
            <w:r w:rsidRPr="003361E9">
              <w:rPr>
                <w:rStyle w:val="a6"/>
                <w:noProof/>
              </w:rPr>
              <w:t>1</w:t>
            </w:r>
            <w:r w:rsidRPr="003361E9">
              <w:rPr>
                <w:rStyle w:val="a6"/>
                <w:rFonts w:hint="eastAsia"/>
                <w:noProof/>
              </w:rPr>
              <w:t>：自定义二次排序</w:t>
            </w:r>
            <w:r w:rsidRPr="003361E9">
              <w:rPr>
                <w:rStyle w:val="a6"/>
                <w:noProof/>
              </w:rPr>
              <w:t>key</w:t>
            </w:r>
            <w:r w:rsidRPr="003361E9">
              <w:rPr>
                <w:rStyle w:val="a6"/>
                <w:rFonts w:hint="eastAsia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01" w:history="1">
            <w:r w:rsidRPr="003361E9">
              <w:rPr>
                <w:rStyle w:val="a6"/>
                <w:noProof/>
              </w:rPr>
              <w:t>1.82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192_Spark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综合案例</w:t>
            </w:r>
            <w:r w:rsidRPr="003361E9">
              <w:rPr>
                <w:rStyle w:val="a6"/>
                <w:noProof/>
              </w:rPr>
              <w:t>1</w:t>
            </w:r>
            <w:r w:rsidRPr="003361E9">
              <w:rPr>
                <w:rStyle w:val="a6"/>
                <w:rFonts w:hint="eastAsia"/>
                <w:noProof/>
              </w:rPr>
              <w:t>：将二次排序</w:t>
            </w:r>
            <w:r w:rsidRPr="003361E9">
              <w:rPr>
                <w:rStyle w:val="a6"/>
                <w:noProof/>
              </w:rPr>
              <w:t>key</w:t>
            </w:r>
            <w:r w:rsidRPr="003361E9">
              <w:rPr>
                <w:rStyle w:val="a6"/>
                <w:rFonts w:hint="eastAsia"/>
                <w:noProof/>
              </w:rPr>
              <w:t>映射为</w:t>
            </w:r>
            <w:r w:rsidRPr="003361E9">
              <w:rPr>
                <w:rStyle w:val="a6"/>
                <w:noProof/>
              </w:rPr>
              <w:t>RDD</w:t>
            </w:r>
            <w:r w:rsidRPr="003361E9">
              <w:rPr>
                <w:rStyle w:val="a6"/>
                <w:rFonts w:hint="eastAsia"/>
                <w:noProof/>
              </w:rPr>
              <w:t>的</w:t>
            </w:r>
            <w:r w:rsidRPr="003361E9">
              <w:rPr>
                <w:rStyle w:val="a6"/>
                <w:noProof/>
              </w:rPr>
              <w:t>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02" w:history="1">
            <w:r w:rsidRPr="003361E9">
              <w:rPr>
                <w:rStyle w:val="a6"/>
                <w:noProof/>
              </w:rPr>
              <w:t>1.83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193_Spark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综合案例</w:t>
            </w:r>
            <w:r w:rsidRPr="003361E9">
              <w:rPr>
                <w:rStyle w:val="a6"/>
                <w:noProof/>
              </w:rPr>
              <w:t>1</w:t>
            </w:r>
            <w:r w:rsidRPr="003361E9">
              <w:rPr>
                <w:rStyle w:val="a6"/>
                <w:rFonts w:hint="eastAsia"/>
                <w:noProof/>
              </w:rPr>
              <w:t>：执行二次排序以及获取</w:t>
            </w:r>
            <w:r w:rsidRPr="003361E9">
              <w:rPr>
                <w:rStyle w:val="a6"/>
                <w:noProof/>
              </w:rPr>
              <w:t>top10</w:t>
            </w:r>
            <w:r w:rsidRPr="003361E9">
              <w:rPr>
                <w:rStyle w:val="a6"/>
                <w:rFonts w:hint="eastAsia"/>
                <w:noProof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03" w:history="1">
            <w:r w:rsidRPr="003361E9">
              <w:rPr>
                <w:rStyle w:val="a6"/>
                <w:noProof/>
              </w:rPr>
              <w:t>1.84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194_Spark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综合案例</w:t>
            </w:r>
            <w:r w:rsidRPr="003361E9">
              <w:rPr>
                <w:rStyle w:val="a6"/>
                <w:noProof/>
              </w:rPr>
              <w:t>1</w:t>
            </w:r>
            <w:r w:rsidRPr="003361E9">
              <w:rPr>
                <w:rStyle w:val="a6"/>
                <w:rFonts w:hint="eastAsia"/>
                <w:noProof/>
              </w:rPr>
              <w:t>：程序运行测试以及代码调试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04" w:history="1">
            <w:r w:rsidRPr="003361E9">
              <w:rPr>
                <w:rStyle w:val="a6"/>
                <w:noProof/>
              </w:rPr>
              <w:t>1.85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195_Spark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部署第二台</w:t>
            </w:r>
            <w:r w:rsidRPr="003361E9">
              <w:rPr>
                <w:rStyle w:val="a6"/>
                <w:noProof/>
              </w:rPr>
              <w:t>CentOS</w:t>
            </w:r>
            <w:r w:rsidRPr="003361E9">
              <w:rPr>
                <w:rStyle w:val="a6"/>
                <w:rFonts w:hint="eastAsia"/>
                <w:noProof/>
              </w:rPr>
              <w:t>机器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05" w:history="1">
            <w:r w:rsidRPr="003361E9">
              <w:rPr>
                <w:rStyle w:val="a6"/>
                <w:noProof/>
              </w:rPr>
              <w:t>1.86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196_Spark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部署第二个</w:t>
            </w:r>
            <w:r w:rsidRPr="003361E9">
              <w:rPr>
                <w:rStyle w:val="a6"/>
                <w:noProof/>
              </w:rPr>
              <w:t>Hadoop</w:t>
            </w:r>
            <w:r w:rsidRPr="003361E9">
              <w:rPr>
                <w:rStyle w:val="a6"/>
                <w:rFonts w:hint="eastAsia"/>
                <w:noProof/>
              </w:rPr>
              <w:t>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06" w:history="1">
            <w:r w:rsidRPr="003361E9">
              <w:rPr>
                <w:rStyle w:val="a6"/>
                <w:noProof/>
              </w:rPr>
              <w:t>1.87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197_Spark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将第二个</w:t>
            </w:r>
            <w:r w:rsidRPr="003361E9">
              <w:rPr>
                <w:rStyle w:val="a6"/>
                <w:noProof/>
              </w:rPr>
              <w:t>Hadoop</w:t>
            </w:r>
            <w:r w:rsidRPr="003361E9">
              <w:rPr>
                <w:rStyle w:val="a6"/>
                <w:rFonts w:hint="eastAsia"/>
                <w:noProof/>
              </w:rPr>
              <w:t>节点动态加入集群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07" w:history="1">
            <w:r w:rsidRPr="003361E9">
              <w:rPr>
                <w:rStyle w:val="a6"/>
                <w:noProof/>
              </w:rPr>
              <w:t>1.88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198_Spark</w:t>
            </w:r>
            <w:r w:rsidRPr="003361E9">
              <w:rPr>
                <w:rStyle w:val="a6"/>
                <w:rFonts w:hint="eastAsia"/>
                <w:noProof/>
              </w:rPr>
              <w:t>核心编程进阶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使用</w:t>
            </w:r>
            <w:r w:rsidRPr="003361E9">
              <w:rPr>
                <w:rStyle w:val="a6"/>
                <w:noProof/>
              </w:rPr>
              <w:t>yarn-client</w:t>
            </w:r>
            <w:r w:rsidRPr="003361E9">
              <w:rPr>
                <w:rStyle w:val="a6"/>
                <w:rFonts w:hint="eastAsia"/>
                <w:noProof/>
              </w:rPr>
              <w:t>和</w:t>
            </w:r>
            <w:r w:rsidRPr="003361E9">
              <w:rPr>
                <w:rStyle w:val="a6"/>
                <w:noProof/>
              </w:rPr>
              <w:t>yarn-cluster</w:t>
            </w:r>
            <w:r w:rsidRPr="003361E9">
              <w:rPr>
                <w:rStyle w:val="a6"/>
                <w:rFonts w:hint="eastAsia"/>
                <w:noProof/>
              </w:rPr>
              <w:t>提交</w:t>
            </w:r>
            <w:r w:rsidRPr="003361E9">
              <w:rPr>
                <w:rStyle w:val="a6"/>
                <w:noProof/>
              </w:rPr>
              <w:t>spark</w:t>
            </w:r>
            <w:r w:rsidRPr="003361E9">
              <w:rPr>
                <w:rStyle w:val="a6"/>
                <w:rFonts w:hint="eastAsia"/>
                <w:noProof/>
              </w:rPr>
              <w:t>作业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08" w:history="1">
            <w:r w:rsidRPr="003361E9">
              <w:rPr>
                <w:rStyle w:val="a6"/>
                <w:noProof/>
              </w:rPr>
              <w:t>1.89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199_Spark</w:t>
            </w:r>
            <w:r w:rsidRPr="003361E9">
              <w:rPr>
                <w:rStyle w:val="a6"/>
                <w:rFonts w:hint="eastAsia"/>
                <w:noProof/>
              </w:rPr>
              <w:t>内核原理进阶</w:t>
            </w:r>
            <w:r w:rsidRPr="003361E9">
              <w:rPr>
                <w:rStyle w:val="a6"/>
                <w:noProof/>
              </w:rPr>
              <w:t>-union</w:t>
            </w:r>
            <w:r w:rsidRPr="003361E9">
              <w:rPr>
                <w:rStyle w:val="a6"/>
                <w:rFonts w:hint="eastAsia"/>
                <w:noProof/>
              </w:rPr>
              <w:t>算子内部实现原理剖析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09" w:history="1">
            <w:r w:rsidRPr="003361E9">
              <w:rPr>
                <w:rStyle w:val="a6"/>
                <w:noProof/>
              </w:rPr>
              <w:t>1.90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200_Spark</w:t>
            </w:r>
            <w:r w:rsidRPr="003361E9">
              <w:rPr>
                <w:rStyle w:val="a6"/>
                <w:rFonts w:hint="eastAsia"/>
                <w:noProof/>
              </w:rPr>
              <w:t>内核原理进阶</w:t>
            </w:r>
            <w:r w:rsidRPr="003361E9">
              <w:rPr>
                <w:rStyle w:val="a6"/>
                <w:noProof/>
              </w:rPr>
              <w:t>-groupByKey</w:t>
            </w:r>
            <w:r w:rsidRPr="003361E9">
              <w:rPr>
                <w:rStyle w:val="a6"/>
                <w:rFonts w:hint="eastAsia"/>
                <w:noProof/>
              </w:rPr>
              <w:t>算子内部实现原理剖析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10" w:history="1">
            <w:r w:rsidRPr="003361E9">
              <w:rPr>
                <w:rStyle w:val="a6"/>
                <w:noProof/>
              </w:rPr>
              <w:t>1.91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201_Spark</w:t>
            </w:r>
            <w:r w:rsidRPr="003361E9">
              <w:rPr>
                <w:rStyle w:val="a6"/>
                <w:rFonts w:hint="eastAsia"/>
                <w:noProof/>
              </w:rPr>
              <w:t>内核原理进阶</w:t>
            </w:r>
            <w:r w:rsidRPr="003361E9">
              <w:rPr>
                <w:rStyle w:val="a6"/>
                <w:noProof/>
              </w:rPr>
              <w:t>-reduceByKey</w:t>
            </w:r>
            <w:r w:rsidRPr="003361E9">
              <w:rPr>
                <w:rStyle w:val="a6"/>
                <w:rFonts w:hint="eastAsia"/>
                <w:noProof/>
              </w:rPr>
              <w:t>算子内部实现原理剖析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11" w:history="1">
            <w:r w:rsidRPr="003361E9">
              <w:rPr>
                <w:rStyle w:val="a6"/>
                <w:noProof/>
              </w:rPr>
              <w:t>1.92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202_Spark</w:t>
            </w:r>
            <w:r w:rsidRPr="003361E9">
              <w:rPr>
                <w:rStyle w:val="a6"/>
                <w:rFonts w:hint="eastAsia"/>
                <w:noProof/>
              </w:rPr>
              <w:t>内核原理进阶</w:t>
            </w:r>
            <w:r w:rsidRPr="003361E9">
              <w:rPr>
                <w:rStyle w:val="a6"/>
                <w:noProof/>
              </w:rPr>
              <w:t>-distinct</w:t>
            </w:r>
            <w:r w:rsidRPr="003361E9">
              <w:rPr>
                <w:rStyle w:val="a6"/>
                <w:rFonts w:hint="eastAsia"/>
                <w:noProof/>
              </w:rPr>
              <w:t>算子内部实现原理剖析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12" w:history="1">
            <w:r w:rsidRPr="003361E9">
              <w:rPr>
                <w:rStyle w:val="a6"/>
                <w:noProof/>
              </w:rPr>
              <w:t>1.93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203_Spark</w:t>
            </w:r>
            <w:r w:rsidRPr="003361E9">
              <w:rPr>
                <w:rStyle w:val="a6"/>
                <w:rFonts w:hint="eastAsia"/>
                <w:noProof/>
              </w:rPr>
              <w:t>内核原理进阶</w:t>
            </w:r>
            <w:r w:rsidRPr="003361E9">
              <w:rPr>
                <w:rStyle w:val="a6"/>
                <w:noProof/>
              </w:rPr>
              <w:t>-cogroup</w:t>
            </w:r>
            <w:r w:rsidRPr="003361E9">
              <w:rPr>
                <w:rStyle w:val="a6"/>
                <w:rFonts w:hint="eastAsia"/>
                <w:noProof/>
              </w:rPr>
              <w:t>算子内部实现原理剖析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13" w:history="1">
            <w:r w:rsidRPr="003361E9">
              <w:rPr>
                <w:rStyle w:val="a6"/>
                <w:noProof/>
              </w:rPr>
              <w:t>1.94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204_Spark</w:t>
            </w:r>
            <w:r w:rsidRPr="003361E9">
              <w:rPr>
                <w:rStyle w:val="a6"/>
                <w:rFonts w:hint="eastAsia"/>
                <w:noProof/>
              </w:rPr>
              <w:t>内核原理进阶</w:t>
            </w:r>
            <w:r w:rsidRPr="003361E9">
              <w:rPr>
                <w:rStyle w:val="a6"/>
                <w:noProof/>
              </w:rPr>
              <w:t>-intersection</w:t>
            </w:r>
            <w:r w:rsidRPr="003361E9">
              <w:rPr>
                <w:rStyle w:val="a6"/>
                <w:rFonts w:hint="eastAsia"/>
                <w:noProof/>
              </w:rPr>
              <w:t>算子内部实现原理剖析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14" w:history="1">
            <w:r w:rsidRPr="003361E9">
              <w:rPr>
                <w:rStyle w:val="a6"/>
                <w:noProof/>
              </w:rPr>
              <w:t>1.95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205_Spark</w:t>
            </w:r>
            <w:r w:rsidRPr="003361E9">
              <w:rPr>
                <w:rStyle w:val="a6"/>
                <w:rFonts w:hint="eastAsia"/>
                <w:noProof/>
              </w:rPr>
              <w:t>内核原理进阶</w:t>
            </w:r>
            <w:r w:rsidRPr="003361E9">
              <w:rPr>
                <w:rStyle w:val="a6"/>
                <w:noProof/>
              </w:rPr>
              <w:t>-join</w:t>
            </w:r>
            <w:r w:rsidRPr="003361E9">
              <w:rPr>
                <w:rStyle w:val="a6"/>
                <w:rFonts w:hint="eastAsia"/>
                <w:noProof/>
              </w:rPr>
              <w:t>算子内部实现原理剖析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15" w:history="1">
            <w:r w:rsidRPr="003361E9">
              <w:rPr>
                <w:rStyle w:val="a6"/>
                <w:noProof/>
              </w:rPr>
              <w:t>1.96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206_Spark</w:t>
            </w:r>
            <w:r w:rsidRPr="003361E9">
              <w:rPr>
                <w:rStyle w:val="a6"/>
                <w:rFonts w:hint="eastAsia"/>
                <w:noProof/>
              </w:rPr>
              <w:t>内核原理进阶</w:t>
            </w:r>
            <w:r w:rsidRPr="003361E9">
              <w:rPr>
                <w:rStyle w:val="a6"/>
                <w:noProof/>
              </w:rPr>
              <w:t>-sortByKey</w:t>
            </w:r>
            <w:r w:rsidRPr="003361E9">
              <w:rPr>
                <w:rStyle w:val="a6"/>
                <w:rFonts w:hint="eastAsia"/>
                <w:noProof/>
              </w:rPr>
              <w:t>算子内部实现原理剖析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16" w:history="1">
            <w:r w:rsidRPr="003361E9">
              <w:rPr>
                <w:rStyle w:val="a6"/>
                <w:noProof/>
              </w:rPr>
              <w:t>1.97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207_Spark</w:t>
            </w:r>
            <w:r w:rsidRPr="003361E9">
              <w:rPr>
                <w:rStyle w:val="a6"/>
                <w:rFonts w:hint="eastAsia"/>
                <w:noProof/>
              </w:rPr>
              <w:t>内核原理进阶</w:t>
            </w:r>
            <w:r w:rsidRPr="003361E9">
              <w:rPr>
                <w:rStyle w:val="a6"/>
                <w:noProof/>
              </w:rPr>
              <w:t>-cartesian</w:t>
            </w:r>
            <w:r w:rsidRPr="003361E9">
              <w:rPr>
                <w:rStyle w:val="a6"/>
                <w:rFonts w:hint="eastAsia"/>
                <w:noProof/>
              </w:rPr>
              <w:t>算子内部实现原理剖析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17" w:history="1">
            <w:r w:rsidRPr="003361E9">
              <w:rPr>
                <w:rStyle w:val="a6"/>
                <w:noProof/>
              </w:rPr>
              <w:t>1.98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208_Spark</w:t>
            </w:r>
            <w:r w:rsidRPr="003361E9">
              <w:rPr>
                <w:rStyle w:val="a6"/>
                <w:rFonts w:hint="eastAsia"/>
                <w:noProof/>
              </w:rPr>
              <w:t>内核原理进阶</w:t>
            </w:r>
            <w:r w:rsidRPr="003361E9">
              <w:rPr>
                <w:rStyle w:val="a6"/>
                <w:noProof/>
              </w:rPr>
              <w:t>-coalesce</w:t>
            </w:r>
            <w:r w:rsidRPr="003361E9">
              <w:rPr>
                <w:rStyle w:val="a6"/>
                <w:rFonts w:hint="eastAsia"/>
                <w:noProof/>
              </w:rPr>
              <w:t>算子内部实现原理剖析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18" w:history="1">
            <w:r w:rsidRPr="003361E9">
              <w:rPr>
                <w:rStyle w:val="a6"/>
                <w:noProof/>
              </w:rPr>
              <w:t>1.99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209_Spark</w:t>
            </w:r>
            <w:r w:rsidRPr="003361E9">
              <w:rPr>
                <w:rStyle w:val="a6"/>
                <w:rFonts w:hint="eastAsia"/>
                <w:noProof/>
              </w:rPr>
              <w:t>内核原理进阶</w:t>
            </w:r>
            <w:r w:rsidRPr="003361E9">
              <w:rPr>
                <w:rStyle w:val="a6"/>
                <w:noProof/>
              </w:rPr>
              <w:t>-repartition</w:t>
            </w:r>
            <w:r w:rsidRPr="003361E9">
              <w:rPr>
                <w:rStyle w:val="a6"/>
                <w:rFonts w:hint="eastAsia"/>
                <w:noProof/>
              </w:rPr>
              <w:t>算子内部实现原理剖析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19" w:history="1">
            <w:r w:rsidRPr="003361E9">
              <w:rPr>
                <w:rStyle w:val="a6"/>
                <w:noProof/>
              </w:rPr>
              <w:t>1.100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210_SparkSQL</w:t>
            </w:r>
            <w:r w:rsidRPr="003361E9">
              <w:rPr>
                <w:rStyle w:val="a6"/>
                <w:rFonts w:hint="eastAsia"/>
                <w:noProof/>
              </w:rPr>
              <w:t>实战开发进阶</w:t>
            </w:r>
            <w:r w:rsidRPr="003361E9">
              <w:rPr>
                <w:rStyle w:val="a6"/>
                <w:noProof/>
              </w:rPr>
              <w:t>-Hive013</w:t>
            </w:r>
            <w:r w:rsidRPr="003361E9">
              <w:rPr>
                <w:rStyle w:val="a6"/>
                <w:rFonts w:hint="eastAsia"/>
                <w:noProof/>
              </w:rPr>
              <w:t>安装与测试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20" w:history="1">
            <w:r w:rsidRPr="003361E9">
              <w:rPr>
                <w:rStyle w:val="a6"/>
                <w:noProof/>
              </w:rPr>
              <w:t>1.101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211_SparkSQL</w:t>
            </w:r>
            <w:r w:rsidRPr="003361E9">
              <w:rPr>
                <w:rStyle w:val="a6"/>
                <w:rFonts w:hint="eastAsia"/>
                <w:noProof/>
              </w:rPr>
              <w:t>实战开发进阶</w:t>
            </w:r>
            <w:r w:rsidRPr="003361E9">
              <w:rPr>
                <w:rStyle w:val="a6"/>
                <w:noProof/>
              </w:rPr>
              <w:t>-ThriftJDBC</w:t>
            </w:r>
            <w:r w:rsidRPr="003361E9">
              <w:rPr>
                <w:rStyle w:val="a6"/>
                <w:rFonts w:hint="eastAsia"/>
                <w:noProof/>
              </w:rPr>
              <w:t>、</w:t>
            </w:r>
            <w:r w:rsidRPr="003361E9">
              <w:rPr>
                <w:rStyle w:val="a6"/>
                <w:noProof/>
              </w:rPr>
              <w:t>ODBCServer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21" w:history="1">
            <w:r w:rsidRPr="003361E9">
              <w:rPr>
                <w:rStyle w:val="a6"/>
                <w:noProof/>
              </w:rPr>
              <w:t>1.102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212_SparkSQL</w:t>
            </w:r>
            <w:r w:rsidRPr="003361E9">
              <w:rPr>
                <w:rStyle w:val="a6"/>
                <w:rFonts w:hint="eastAsia"/>
                <w:noProof/>
              </w:rPr>
              <w:t>实战开发进阶</w:t>
            </w:r>
            <w:r w:rsidRPr="003361E9">
              <w:rPr>
                <w:rStyle w:val="a6"/>
                <w:noProof/>
              </w:rPr>
              <w:t>-CLI</w:t>
            </w:r>
            <w:r w:rsidRPr="003361E9">
              <w:rPr>
                <w:rStyle w:val="a6"/>
                <w:rFonts w:hint="eastAsia"/>
                <w:noProof/>
              </w:rPr>
              <w:t>命令行使用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22" w:history="1">
            <w:r w:rsidRPr="003361E9">
              <w:rPr>
                <w:rStyle w:val="a6"/>
                <w:noProof/>
              </w:rPr>
              <w:t>1.103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213_SparkSQL</w:t>
            </w:r>
            <w:r w:rsidRPr="003361E9">
              <w:rPr>
                <w:rStyle w:val="a6"/>
                <w:rFonts w:hint="eastAsia"/>
                <w:noProof/>
              </w:rPr>
              <w:t>实战开发进阶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综合案例</w:t>
            </w:r>
            <w:r w:rsidRPr="003361E9">
              <w:rPr>
                <w:rStyle w:val="a6"/>
                <w:noProof/>
              </w:rPr>
              <w:t>2</w:t>
            </w:r>
            <w:r w:rsidRPr="003361E9">
              <w:rPr>
                <w:rStyle w:val="a6"/>
                <w:rFonts w:hint="eastAsia"/>
                <w:noProof/>
              </w:rPr>
              <w:t>：新闻网站关键指标离线统计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23" w:history="1">
            <w:r w:rsidRPr="003361E9">
              <w:rPr>
                <w:rStyle w:val="a6"/>
                <w:noProof/>
              </w:rPr>
              <w:t>1.104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214_SparkSQL</w:t>
            </w:r>
            <w:r w:rsidRPr="003361E9">
              <w:rPr>
                <w:rStyle w:val="a6"/>
                <w:rFonts w:hint="eastAsia"/>
                <w:noProof/>
              </w:rPr>
              <w:t>实战开发进阶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综合案例</w:t>
            </w:r>
            <w:r w:rsidRPr="003361E9">
              <w:rPr>
                <w:rStyle w:val="a6"/>
                <w:noProof/>
              </w:rPr>
              <w:t>2</w:t>
            </w:r>
            <w:r w:rsidRPr="003361E9">
              <w:rPr>
                <w:rStyle w:val="a6"/>
                <w:rFonts w:hint="eastAsia"/>
                <w:noProof/>
              </w:rPr>
              <w:t>：页面</w:t>
            </w:r>
            <w:r w:rsidRPr="003361E9">
              <w:rPr>
                <w:rStyle w:val="a6"/>
                <w:noProof/>
              </w:rPr>
              <w:t>pv</w:t>
            </w:r>
            <w:r w:rsidRPr="003361E9">
              <w:rPr>
                <w:rStyle w:val="a6"/>
                <w:rFonts w:hint="eastAsia"/>
                <w:noProof/>
              </w:rPr>
              <w:t>统计以及排序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24" w:history="1">
            <w:r w:rsidRPr="003361E9">
              <w:rPr>
                <w:rStyle w:val="a6"/>
                <w:noProof/>
              </w:rPr>
              <w:t>1.105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215_SparkSQL</w:t>
            </w:r>
            <w:r w:rsidRPr="003361E9">
              <w:rPr>
                <w:rStyle w:val="a6"/>
                <w:rFonts w:hint="eastAsia"/>
                <w:noProof/>
              </w:rPr>
              <w:t>实战开发进阶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综合案例</w:t>
            </w:r>
            <w:r w:rsidRPr="003361E9">
              <w:rPr>
                <w:rStyle w:val="a6"/>
                <w:noProof/>
              </w:rPr>
              <w:t>2</w:t>
            </w:r>
            <w:r w:rsidRPr="003361E9">
              <w:rPr>
                <w:rStyle w:val="a6"/>
                <w:rFonts w:hint="eastAsia"/>
                <w:noProof/>
              </w:rPr>
              <w:t>：页面</w:t>
            </w:r>
            <w:r w:rsidRPr="003361E9">
              <w:rPr>
                <w:rStyle w:val="a6"/>
                <w:noProof/>
              </w:rPr>
              <w:t>uv</w:t>
            </w:r>
            <w:r w:rsidRPr="003361E9">
              <w:rPr>
                <w:rStyle w:val="a6"/>
                <w:rFonts w:hint="eastAsia"/>
                <w:noProof/>
              </w:rPr>
              <w:t>统计以及排序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25" w:history="1">
            <w:r w:rsidRPr="003361E9">
              <w:rPr>
                <w:rStyle w:val="a6"/>
                <w:noProof/>
              </w:rPr>
              <w:t>1.106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216_SparkSQL</w:t>
            </w:r>
            <w:r w:rsidRPr="003361E9">
              <w:rPr>
                <w:rStyle w:val="a6"/>
                <w:rFonts w:hint="eastAsia"/>
                <w:noProof/>
              </w:rPr>
              <w:t>实战开发进阶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综合案例</w:t>
            </w:r>
            <w:r w:rsidRPr="003361E9">
              <w:rPr>
                <w:rStyle w:val="a6"/>
                <w:noProof/>
              </w:rPr>
              <w:t>2</w:t>
            </w:r>
            <w:r w:rsidRPr="003361E9">
              <w:rPr>
                <w:rStyle w:val="a6"/>
                <w:rFonts w:hint="eastAsia"/>
                <w:noProof/>
              </w:rPr>
              <w:t>：新用户注册比例统计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26" w:history="1">
            <w:r w:rsidRPr="003361E9">
              <w:rPr>
                <w:rStyle w:val="a6"/>
                <w:noProof/>
              </w:rPr>
              <w:t>1.107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217_Spark SQL</w:t>
            </w:r>
            <w:r w:rsidRPr="003361E9">
              <w:rPr>
                <w:rStyle w:val="a6"/>
                <w:rFonts w:hint="eastAsia"/>
                <w:noProof/>
              </w:rPr>
              <w:t>实战开发进阶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综合案例</w:t>
            </w:r>
            <w:r w:rsidRPr="003361E9">
              <w:rPr>
                <w:rStyle w:val="a6"/>
                <w:noProof/>
              </w:rPr>
              <w:t>2</w:t>
            </w:r>
            <w:r w:rsidRPr="003361E9">
              <w:rPr>
                <w:rStyle w:val="a6"/>
                <w:rFonts w:hint="eastAsia"/>
                <w:noProof/>
              </w:rPr>
              <w:t>：用户跳出率统计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27" w:history="1">
            <w:r w:rsidRPr="003361E9">
              <w:rPr>
                <w:rStyle w:val="a6"/>
                <w:noProof/>
              </w:rPr>
              <w:t>1.108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218_SparkSQL</w:t>
            </w:r>
            <w:r w:rsidRPr="003361E9">
              <w:rPr>
                <w:rStyle w:val="a6"/>
                <w:rFonts w:hint="eastAsia"/>
                <w:noProof/>
              </w:rPr>
              <w:t>实战开发进阶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综合案例</w:t>
            </w:r>
            <w:r w:rsidRPr="003361E9">
              <w:rPr>
                <w:rStyle w:val="a6"/>
                <w:noProof/>
              </w:rPr>
              <w:t>2</w:t>
            </w:r>
            <w:r w:rsidRPr="003361E9">
              <w:rPr>
                <w:rStyle w:val="a6"/>
                <w:rFonts w:hint="eastAsia"/>
                <w:noProof/>
              </w:rPr>
              <w:t>：版块热度排行榜统计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28" w:history="1">
            <w:r w:rsidRPr="003361E9">
              <w:rPr>
                <w:rStyle w:val="a6"/>
                <w:noProof/>
              </w:rPr>
              <w:t>1.109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219_SparkSQL</w:t>
            </w:r>
            <w:r w:rsidRPr="003361E9">
              <w:rPr>
                <w:rStyle w:val="a6"/>
                <w:rFonts w:hint="eastAsia"/>
                <w:noProof/>
              </w:rPr>
              <w:t>实战开发进阶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综合案例</w:t>
            </w:r>
            <w:r w:rsidRPr="003361E9">
              <w:rPr>
                <w:rStyle w:val="a6"/>
                <w:noProof/>
              </w:rPr>
              <w:t>2</w:t>
            </w:r>
            <w:r w:rsidRPr="003361E9">
              <w:rPr>
                <w:rStyle w:val="a6"/>
                <w:rFonts w:hint="eastAsia"/>
                <w:noProof/>
              </w:rPr>
              <w:t>：测试与调试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29" w:history="1">
            <w:r w:rsidRPr="003361E9">
              <w:rPr>
                <w:rStyle w:val="a6"/>
                <w:noProof/>
              </w:rPr>
              <w:t>1.110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220_SparkStreaming</w:t>
            </w:r>
            <w:r w:rsidRPr="003361E9">
              <w:rPr>
                <w:rStyle w:val="a6"/>
                <w:rFonts w:hint="eastAsia"/>
                <w:noProof/>
              </w:rPr>
              <w:t>实战开发进阶</w:t>
            </w:r>
            <w:r w:rsidRPr="003361E9">
              <w:rPr>
                <w:rStyle w:val="a6"/>
                <w:noProof/>
              </w:rPr>
              <w:t>-flume</w:t>
            </w:r>
            <w:r w:rsidRPr="003361E9">
              <w:rPr>
                <w:rStyle w:val="a6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30" w:history="1">
            <w:r w:rsidRPr="003361E9">
              <w:rPr>
                <w:rStyle w:val="a6"/>
                <w:noProof/>
              </w:rPr>
              <w:t>1.111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221_SparkStreaming</w:t>
            </w:r>
            <w:r w:rsidRPr="003361E9">
              <w:rPr>
                <w:rStyle w:val="a6"/>
                <w:rFonts w:hint="eastAsia"/>
                <w:noProof/>
              </w:rPr>
              <w:t>实战开发进阶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接收</w:t>
            </w:r>
            <w:r w:rsidRPr="003361E9">
              <w:rPr>
                <w:rStyle w:val="a6"/>
                <w:noProof/>
              </w:rPr>
              <w:t>flume</w:t>
            </w:r>
            <w:r w:rsidRPr="003361E9">
              <w:rPr>
                <w:rStyle w:val="a6"/>
                <w:rFonts w:hint="eastAsia"/>
                <w:noProof/>
              </w:rPr>
              <w:t>实时数据流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31" w:history="1">
            <w:r w:rsidRPr="003361E9">
              <w:rPr>
                <w:rStyle w:val="a6"/>
                <w:noProof/>
              </w:rPr>
              <w:t>1.112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222_SparkStreaming</w:t>
            </w:r>
            <w:r w:rsidRPr="003361E9">
              <w:rPr>
                <w:rStyle w:val="a6"/>
                <w:rFonts w:hint="eastAsia"/>
                <w:noProof/>
              </w:rPr>
              <w:t>实战开发进阶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接收</w:t>
            </w:r>
            <w:r w:rsidRPr="003361E9">
              <w:rPr>
                <w:rStyle w:val="a6"/>
                <w:noProof/>
              </w:rPr>
              <w:t>flume</w:t>
            </w:r>
            <w:r w:rsidRPr="003361E9">
              <w:rPr>
                <w:rStyle w:val="a6"/>
                <w:rFonts w:hint="eastAsia"/>
                <w:noProof/>
              </w:rPr>
              <w:t>实时数据流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32" w:history="1">
            <w:r w:rsidRPr="003361E9">
              <w:rPr>
                <w:rStyle w:val="a6"/>
                <w:noProof/>
              </w:rPr>
              <w:t>1.113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223_SparkStreaming</w:t>
            </w:r>
            <w:r w:rsidRPr="003361E9">
              <w:rPr>
                <w:rStyle w:val="a6"/>
                <w:rFonts w:hint="eastAsia"/>
                <w:noProof/>
              </w:rPr>
              <w:t>实战开发进阶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高阶技术之自定义</w:t>
            </w:r>
            <w:r w:rsidRPr="003361E9">
              <w:rPr>
                <w:rStyle w:val="a6"/>
                <w:noProof/>
              </w:rPr>
              <w:t>Receiver(</w:t>
            </w:r>
            <w:r w:rsidRPr="003361E9">
              <w:rPr>
                <w:rStyle w:val="a6"/>
                <w:rFonts w:hint="eastAsia"/>
                <w:noProof/>
              </w:rPr>
              <w:t>结束</w:t>
            </w:r>
            <w:r w:rsidRPr="003361E9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33" w:history="1">
            <w:r w:rsidRPr="003361E9">
              <w:rPr>
                <w:rStyle w:val="a6"/>
                <w:noProof/>
              </w:rPr>
              <w:t>1.114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223_SparkStreaming</w:t>
            </w:r>
            <w:r w:rsidRPr="003361E9">
              <w:rPr>
                <w:rStyle w:val="a6"/>
                <w:rFonts w:hint="eastAsia"/>
                <w:noProof/>
              </w:rPr>
              <w:t>实战开发进阶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高阶技术之自定义</w:t>
            </w:r>
            <w:r w:rsidRPr="003361E9">
              <w:rPr>
                <w:rStyle w:val="a6"/>
                <w:noProof/>
              </w:rPr>
              <w:t>Receiver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34" w:history="1">
            <w:r w:rsidRPr="003361E9">
              <w:rPr>
                <w:rStyle w:val="a6"/>
                <w:noProof/>
              </w:rPr>
              <w:t>1.115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224_SparkStreaming</w:t>
            </w:r>
            <w:r w:rsidRPr="003361E9">
              <w:rPr>
                <w:rStyle w:val="a6"/>
                <w:rFonts w:hint="eastAsia"/>
                <w:noProof/>
              </w:rPr>
              <w:t>实战开发进阶</w:t>
            </w:r>
            <w:r w:rsidRPr="003361E9">
              <w:rPr>
                <w:rStyle w:val="a6"/>
                <w:noProof/>
              </w:rPr>
              <w:t>-kafka</w:t>
            </w:r>
            <w:r w:rsidRPr="003361E9">
              <w:rPr>
                <w:rStyle w:val="a6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35" w:history="1">
            <w:r w:rsidRPr="003361E9">
              <w:rPr>
                <w:rStyle w:val="a6"/>
                <w:noProof/>
              </w:rPr>
              <w:t>1.116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225_SparkStreaming</w:t>
            </w:r>
            <w:r w:rsidRPr="003361E9">
              <w:rPr>
                <w:rStyle w:val="a6"/>
                <w:rFonts w:hint="eastAsia"/>
                <w:noProof/>
              </w:rPr>
              <w:t>实战开发进阶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综合案例</w:t>
            </w:r>
            <w:r w:rsidRPr="003361E9">
              <w:rPr>
                <w:rStyle w:val="a6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36" w:history="1">
            <w:r w:rsidRPr="003361E9">
              <w:rPr>
                <w:rStyle w:val="a6"/>
                <w:noProof/>
              </w:rPr>
              <w:t>1.117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226_SparkStreaming</w:t>
            </w:r>
            <w:r w:rsidRPr="003361E9">
              <w:rPr>
                <w:rStyle w:val="a6"/>
                <w:rFonts w:hint="eastAsia"/>
                <w:noProof/>
              </w:rPr>
              <w:t>实战开发进阶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综合案例</w:t>
            </w:r>
            <w:r w:rsidRPr="003361E9">
              <w:rPr>
                <w:rStyle w:val="a6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37" w:history="1">
            <w:r w:rsidRPr="003361E9">
              <w:rPr>
                <w:rStyle w:val="a6"/>
                <w:noProof/>
              </w:rPr>
              <w:t>1.118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227_SparkStreaming</w:t>
            </w:r>
            <w:r w:rsidRPr="003361E9">
              <w:rPr>
                <w:rStyle w:val="a6"/>
                <w:rFonts w:hint="eastAsia"/>
                <w:noProof/>
              </w:rPr>
              <w:t>实战开发进阶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综合案例</w:t>
            </w:r>
            <w:r w:rsidRPr="003361E9">
              <w:rPr>
                <w:rStyle w:val="a6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38" w:history="1">
            <w:r w:rsidRPr="003361E9">
              <w:rPr>
                <w:rStyle w:val="a6"/>
                <w:noProof/>
              </w:rPr>
              <w:t>1.119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228_SparkStreaming</w:t>
            </w:r>
            <w:r w:rsidRPr="003361E9">
              <w:rPr>
                <w:rStyle w:val="a6"/>
                <w:rFonts w:hint="eastAsia"/>
                <w:noProof/>
              </w:rPr>
              <w:t>实战开发进阶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综合案例</w:t>
            </w:r>
            <w:r w:rsidRPr="003361E9">
              <w:rPr>
                <w:rStyle w:val="a6"/>
                <w:noProof/>
              </w:rPr>
              <w:t>3</w:t>
            </w:r>
            <w:r w:rsidRPr="003361E9">
              <w:rPr>
                <w:rStyle w:val="a6"/>
                <w:rFonts w:hint="eastAsia"/>
                <w:noProof/>
              </w:rPr>
              <w:t>：注册用户数实时统计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39" w:history="1">
            <w:r w:rsidRPr="003361E9">
              <w:rPr>
                <w:rStyle w:val="a6"/>
                <w:noProof/>
              </w:rPr>
              <w:t>1.120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229_SparkStreaming</w:t>
            </w:r>
            <w:r w:rsidRPr="003361E9">
              <w:rPr>
                <w:rStyle w:val="a6"/>
                <w:rFonts w:hint="eastAsia"/>
                <w:noProof/>
              </w:rPr>
              <w:t>实战开发进阶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综合案例</w:t>
            </w:r>
            <w:r w:rsidRPr="003361E9">
              <w:rPr>
                <w:rStyle w:val="a6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40" w:history="1">
            <w:r w:rsidRPr="003361E9">
              <w:rPr>
                <w:rStyle w:val="a6"/>
                <w:noProof/>
              </w:rPr>
              <w:t>1.121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230_SparkStreaming</w:t>
            </w:r>
            <w:r w:rsidRPr="003361E9">
              <w:rPr>
                <w:rStyle w:val="a6"/>
                <w:rFonts w:hint="eastAsia"/>
                <w:noProof/>
              </w:rPr>
              <w:t>实战开发进阶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综合案例</w:t>
            </w:r>
            <w:r w:rsidRPr="003361E9">
              <w:rPr>
                <w:rStyle w:val="a6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41" w:history="1">
            <w:r w:rsidRPr="003361E9">
              <w:rPr>
                <w:rStyle w:val="a6"/>
                <w:noProof/>
              </w:rPr>
              <w:t>1.122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231_Spark</w:t>
            </w:r>
            <w:r w:rsidRPr="003361E9">
              <w:rPr>
                <w:rStyle w:val="a6"/>
                <w:rFonts w:hint="eastAsia"/>
                <w:noProof/>
              </w:rPr>
              <w:t>运维管理进阶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基于</w:t>
            </w:r>
            <w:r w:rsidRPr="003361E9">
              <w:rPr>
                <w:rStyle w:val="a6"/>
                <w:noProof/>
              </w:rPr>
              <w:t>ZooKeeper</w:t>
            </w:r>
            <w:r w:rsidRPr="003361E9">
              <w:rPr>
                <w:rStyle w:val="a6"/>
                <w:rFonts w:hint="eastAsia"/>
                <w:noProof/>
              </w:rPr>
              <w:t>实现</w:t>
            </w:r>
            <w:r w:rsidRPr="003361E9">
              <w:rPr>
                <w:rStyle w:val="a6"/>
                <w:noProof/>
              </w:rPr>
              <w:t>HA</w:t>
            </w:r>
            <w:r w:rsidRPr="003361E9">
              <w:rPr>
                <w:rStyle w:val="a6"/>
                <w:rFonts w:hint="eastAsia"/>
                <w:noProof/>
              </w:rPr>
              <w:t>高可用性以及自动主备切换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42" w:history="1">
            <w:r w:rsidRPr="003361E9">
              <w:rPr>
                <w:rStyle w:val="a6"/>
                <w:noProof/>
              </w:rPr>
              <w:t>1.123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232_Spark</w:t>
            </w:r>
            <w:r w:rsidRPr="003361E9">
              <w:rPr>
                <w:rStyle w:val="a6"/>
                <w:rFonts w:hint="eastAsia"/>
                <w:noProof/>
              </w:rPr>
              <w:t>运维管理进阶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实验：基于</w:t>
            </w:r>
            <w:r w:rsidRPr="003361E9">
              <w:rPr>
                <w:rStyle w:val="a6"/>
                <w:noProof/>
              </w:rPr>
              <w:t>ZooKeeper</w:t>
            </w:r>
            <w:r w:rsidRPr="003361E9">
              <w:rPr>
                <w:rStyle w:val="a6"/>
                <w:rFonts w:hint="eastAsia"/>
                <w:noProof/>
              </w:rPr>
              <w:t>实现</w:t>
            </w:r>
            <w:r w:rsidRPr="003361E9">
              <w:rPr>
                <w:rStyle w:val="a6"/>
                <w:noProof/>
              </w:rPr>
              <w:t>HA</w:t>
            </w:r>
            <w:r w:rsidRPr="003361E9">
              <w:rPr>
                <w:rStyle w:val="a6"/>
                <w:rFonts w:hint="eastAsia"/>
                <w:noProof/>
              </w:rPr>
              <w:t>高可用性以及自动主备切换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43" w:history="1">
            <w:r w:rsidRPr="003361E9">
              <w:rPr>
                <w:rStyle w:val="a6"/>
                <w:noProof/>
              </w:rPr>
              <w:t>1.124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233_Spark</w:t>
            </w:r>
            <w:r w:rsidRPr="003361E9">
              <w:rPr>
                <w:rStyle w:val="a6"/>
                <w:rFonts w:hint="eastAsia"/>
                <w:noProof/>
              </w:rPr>
              <w:t>运维管理进阶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基于文件系统实现</w:t>
            </w:r>
            <w:r w:rsidRPr="003361E9">
              <w:rPr>
                <w:rStyle w:val="a6"/>
                <w:noProof/>
              </w:rPr>
              <w:t>HA</w:t>
            </w:r>
            <w:r w:rsidRPr="003361E9">
              <w:rPr>
                <w:rStyle w:val="a6"/>
                <w:rFonts w:hint="eastAsia"/>
                <w:noProof/>
              </w:rPr>
              <w:t>高可用性以及手动主备切换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44" w:history="1">
            <w:r w:rsidRPr="003361E9">
              <w:rPr>
                <w:rStyle w:val="a6"/>
                <w:noProof/>
              </w:rPr>
              <w:t>1.125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234_Spark</w:t>
            </w:r>
            <w:r w:rsidRPr="003361E9">
              <w:rPr>
                <w:rStyle w:val="a6"/>
                <w:rFonts w:hint="eastAsia"/>
                <w:noProof/>
              </w:rPr>
              <w:t>运维管理进阶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实验：基于文件系统实现</w:t>
            </w:r>
            <w:r w:rsidRPr="003361E9">
              <w:rPr>
                <w:rStyle w:val="a6"/>
                <w:noProof/>
              </w:rPr>
              <w:t>HA</w:t>
            </w:r>
            <w:r w:rsidRPr="003361E9">
              <w:rPr>
                <w:rStyle w:val="a6"/>
                <w:rFonts w:hint="eastAsia"/>
                <w:noProof/>
              </w:rPr>
              <w:t>高可用性以及手动主备切换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45" w:history="1">
            <w:r w:rsidRPr="003361E9">
              <w:rPr>
                <w:rStyle w:val="a6"/>
                <w:noProof/>
              </w:rPr>
              <w:t>1.126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235_Spark</w:t>
            </w:r>
            <w:r w:rsidRPr="003361E9">
              <w:rPr>
                <w:rStyle w:val="a6"/>
                <w:rFonts w:hint="eastAsia"/>
                <w:noProof/>
              </w:rPr>
              <w:t>运维管理进阶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作业监控</w:t>
            </w:r>
            <w:r w:rsidRPr="003361E9">
              <w:rPr>
                <w:rStyle w:val="a6"/>
                <w:noProof/>
              </w:rPr>
              <w:t>-SparkWebUI</w:t>
            </w:r>
            <w:r w:rsidRPr="003361E9">
              <w:rPr>
                <w:rStyle w:val="a6"/>
                <w:rFonts w:hint="eastAsia"/>
                <w:noProof/>
              </w:rPr>
              <w:t>以及监控实验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46" w:history="1">
            <w:r w:rsidRPr="003361E9">
              <w:rPr>
                <w:rStyle w:val="a6"/>
                <w:noProof/>
              </w:rPr>
              <w:t>1.127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236_Spark</w:t>
            </w:r>
            <w:r w:rsidRPr="003361E9">
              <w:rPr>
                <w:rStyle w:val="a6"/>
                <w:rFonts w:hint="eastAsia"/>
                <w:noProof/>
              </w:rPr>
              <w:t>运维管理进阶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作业监控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47" w:history="1">
            <w:r w:rsidRPr="003361E9">
              <w:rPr>
                <w:rStyle w:val="a6"/>
                <w:noProof/>
              </w:rPr>
              <w:t>1.128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237_Spark</w:t>
            </w:r>
            <w:r w:rsidRPr="003361E9">
              <w:rPr>
                <w:rStyle w:val="a6"/>
                <w:rFonts w:hint="eastAsia"/>
                <w:noProof/>
              </w:rPr>
              <w:t>运维管理进阶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作业监控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48" w:history="1">
            <w:r w:rsidRPr="003361E9">
              <w:rPr>
                <w:rStyle w:val="a6"/>
                <w:noProof/>
              </w:rPr>
              <w:t>1.129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238_Spark</w:t>
            </w:r>
            <w:r w:rsidRPr="003361E9">
              <w:rPr>
                <w:rStyle w:val="a6"/>
                <w:rFonts w:hint="eastAsia"/>
                <w:noProof/>
              </w:rPr>
              <w:t>运维管理进阶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作业监控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49" w:history="1">
            <w:r w:rsidRPr="003361E9">
              <w:rPr>
                <w:rStyle w:val="a6"/>
                <w:noProof/>
              </w:rPr>
              <w:t>1.130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239_Spark</w:t>
            </w:r>
            <w:r w:rsidRPr="003361E9">
              <w:rPr>
                <w:rStyle w:val="a6"/>
                <w:rFonts w:hint="eastAsia"/>
                <w:noProof/>
              </w:rPr>
              <w:t>运维管理进阶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作业监控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50" w:history="1">
            <w:r w:rsidRPr="003361E9">
              <w:rPr>
                <w:rStyle w:val="a6"/>
                <w:noProof/>
              </w:rPr>
              <w:t>1.131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240_Spark</w:t>
            </w:r>
            <w:r w:rsidRPr="003361E9">
              <w:rPr>
                <w:rStyle w:val="a6"/>
                <w:rFonts w:hint="eastAsia"/>
                <w:noProof/>
              </w:rPr>
              <w:t>运维管理进阶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作业资源调度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51" w:history="1">
            <w:r w:rsidRPr="003361E9">
              <w:rPr>
                <w:rStyle w:val="a6"/>
                <w:noProof/>
              </w:rPr>
              <w:t>1.132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241_Spark</w:t>
            </w:r>
            <w:r w:rsidRPr="003361E9">
              <w:rPr>
                <w:rStyle w:val="a6"/>
                <w:rFonts w:hint="eastAsia"/>
                <w:noProof/>
              </w:rPr>
              <w:t>运维管理进阶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作业资源调度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52" w:history="1">
            <w:r w:rsidRPr="003361E9">
              <w:rPr>
                <w:rStyle w:val="a6"/>
                <w:noProof/>
              </w:rPr>
              <w:t>1.133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242_Spark</w:t>
            </w:r>
            <w:r w:rsidRPr="003361E9">
              <w:rPr>
                <w:rStyle w:val="a6"/>
                <w:rFonts w:hint="eastAsia"/>
                <w:noProof/>
              </w:rPr>
              <w:t>运维管理进阶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作业资源调度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53" w:history="1">
            <w:r w:rsidRPr="003361E9">
              <w:rPr>
                <w:rStyle w:val="a6"/>
                <w:noProof/>
              </w:rPr>
              <w:t>1.134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243_Spark</w:t>
            </w:r>
            <w:r w:rsidRPr="003361E9">
              <w:rPr>
                <w:rStyle w:val="a6"/>
                <w:rFonts w:hint="eastAsia"/>
                <w:noProof/>
              </w:rPr>
              <w:t>运维管理进阶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作业资源调度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54" w:history="1">
            <w:r w:rsidRPr="003361E9">
              <w:rPr>
                <w:rStyle w:val="a6"/>
                <w:noProof/>
              </w:rPr>
              <w:t>1.135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244_Spark</w:t>
            </w:r>
            <w:r w:rsidRPr="003361E9">
              <w:rPr>
                <w:rStyle w:val="a6"/>
                <w:rFonts w:hint="eastAsia"/>
                <w:noProof/>
              </w:rPr>
              <w:t>运维管理进阶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作业资源调度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E3" w:rsidRDefault="008F78E3">
          <w:pPr>
            <w:pStyle w:val="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21704555" w:history="1">
            <w:r w:rsidRPr="003361E9">
              <w:rPr>
                <w:rStyle w:val="a6"/>
                <w:noProof/>
              </w:rPr>
              <w:t>1.136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361E9">
              <w:rPr>
                <w:rStyle w:val="a6"/>
                <w:noProof/>
              </w:rPr>
              <w:t>245_Spark</w:t>
            </w:r>
            <w:r w:rsidRPr="003361E9">
              <w:rPr>
                <w:rStyle w:val="a6"/>
                <w:rFonts w:hint="eastAsia"/>
                <w:noProof/>
              </w:rPr>
              <w:t>运维管理进阶</w:t>
            </w:r>
            <w:r w:rsidRPr="003361E9">
              <w:rPr>
                <w:rStyle w:val="a6"/>
                <w:noProof/>
              </w:rPr>
              <w:t>-</w:t>
            </w:r>
            <w:r w:rsidRPr="003361E9">
              <w:rPr>
                <w:rStyle w:val="a6"/>
                <w:rFonts w:hint="eastAsia"/>
                <w:noProof/>
              </w:rPr>
              <w:t>作业资源调度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_Toc521704555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EBD" w:rsidRDefault="00EB5EBD">
          <w:r>
            <w:rPr>
              <w:b/>
              <w:bCs/>
              <w:lang w:val="zh-CN"/>
            </w:rPr>
            <w:fldChar w:fldCharType="end"/>
          </w:r>
        </w:p>
      </w:sdtContent>
    </w:sdt>
    <w:p w:rsidR="00555D5F" w:rsidRPr="00EB5EBD" w:rsidRDefault="00555D5F">
      <w:pPr>
        <w:widowControl/>
        <w:jc w:val="left"/>
      </w:pPr>
    </w:p>
    <w:p w:rsidR="00555D5F" w:rsidRDefault="00555D5F">
      <w:pPr>
        <w:widowControl/>
        <w:jc w:val="left"/>
      </w:pPr>
    </w:p>
    <w:p w:rsidR="00555D5F" w:rsidRDefault="00555D5F">
      <w:pPr>
        <w:widowControl/>
        <w:jc w:val="left"/>
      </w:pPr>
      <w:r>
        <w:br w:type="page"/>
      </w:r>
    </w:p>
    <w:p w:rsidR="00555D5F" w:rsidRDefault="00555D5F" w:rsidP="00EC5C34"/>
    <w:p w:rsidR="00F75578" w:rsidRPr="00F75578" w:rsidRDefault="00EC5C34" w:rsidP="00D47856">
      <w:pPr>
        <w:pStyle w:val="10"/>
      </w:pPr>
      <w:bookmarkStart w:id="1" w:name="_Toc521704419"/>
      <w:r>
        <w:t>基础</w:t>
      </w:r>
      <w:bookmarkEnd w:id="1"/>
    </w:p>
    <w:p w:rsidR="004C75F6" w:rsidRDefault="004C75F6" w:rsidP="00DF0DDB">
      <w:pPr>
        <w:pStyle w:val="2"/>
      </w:pPr>
      <w:bookmarkStart w:id="2" w:name="_Toc521704420"/>
      <w:r>
        <w:rPr>
          <w:rFonts w:hint="eastAsia"/>
        </w:rPr>
        <w:t>113_Scala</w:t>
      </w:r>
      <w:r>
        <w:rPr>
          <w:rFonts w:hint="eastAsia"/>
        </w:rPr>
        <w:t>编程进阶：</w:t>
      </w:r>
      <w:r>
        <w:rPr>
          <w:rFonts w:hint="eastAsia"/>
        </w:rPr>
        <w:t>Scaladoc</w:t>
      </w:r>
      <w:r>
        <w:rPr>
          <w:rFonts w:hint="eastAsia"/>
        </w:rPr>
        <w:t>的使用</w:t>
      </w:r>
      <w:bookmarkEnd w:id="2"/>
    </w:p>
    <w:p w:rsidR="004C75F6" w:rsidRDefault="004C75F6" w:rsidP="00DF0DDB">
      <w:pPr>
        <w:pStyle w:val="2"/>
      </w:pPr>
      <w:bookmarkStart w:id="3" w:name="_Toc521704421"/>
      <w:r>
        <w:rPr>
          <w:rFonts w:hint="eastAsia"/>
        </w:rPr>
        <w:t>114_Scala</w:t>
      </w:r>
      <w:r>
        <w:rPr>
          <w:rFonts w:hint="eastAsia"/>
        </w:rPr>
        <w:t>编程进阶：跳出循环语句的</w:t>
      </w:r>
      <w:r>
        <w:rPr>
          <w:rFonts w:hint="eastAsia"/>
        </w:rPr>
        <w:t>3</w:t>
      </w:r>
      <w:r>
        <w:rPr>
          <w:rFonts w:hint="eastAsia"/>
        </w:rPr>
        <w:t>种方法</w:t>
      </w:r>
      <w:bookmarkEnd w:id="3"/>
    </w:p>
    <w:p w:rsidR="004C75F6" w:rsidRDefault="004C75F6" w:rsidP="00DF0DDB">
      <w:pPr>
        <w:pStyle w:val="2"/>
      </w:pPr>
      <w:bookmarkStart w:id="4" w:name="_Toc521704422"/>
      <w:r>
        <w:rPr>
          <w:rFonts w:hint="eastAsia"/>
        </w:rPr>
        <w:t>115_Scala</w:t>
      </w:r>
      <w:r>
        <w:rPr>
          <w:rFonts w:hint="eastAsia"/>
        </w:rPr>
        <w:t>编程进阶：多维数组、</w:t>
      </w:r>
      <w:r>
        <w:rPr>
          <w:rFonts w:hint="eastAsia"/>
        </w:rPr>
        <w:t>Java</w:t>
      </w:r>
      <w:r>
        <w:rPr>
          <w:rFonts w:hint="eastAsia"/>
        </w:rPr>
        <w:t>数组与</w:t>
      </w:r>
      <w:r>
        <w:rPr>
          <w:rFonts w:hint="eastAsia"/>
        </w:rPr>
        <w:t>Scala</w:t>
      </w:r>
      <w:r>
        <w:rPr>
          <w:rFonts w:hint="eastAsia"/>
        </w:rPr>
        <w:t>数组的隐式转换</w:t>
      </w:r>
      <w:bookmarkEnd w:id="4"/>
    </w:p>
    <w:p w:rsidR="004C75F6" w:rsidRDefault="004C75F6" w:rsidP="00DF0DDB">
      <w:pPr>
        <w:pStyle w:val="2"/>
      </w:pPr>
      <w:bookmarkStart w:id="5" w:name="_Toc521704423"/>
      <w:r>
        <w:rPr>
          <w:rFonts w:hint="eastAsia"/>
        </w:rPr>
        <w:t>116_Scala</w:t>
      </w:r>
      <w:r>
        <w:rPr>
          <w:rFonts w:hint="eastAsia"/>
        </w:rPr>
        <w:t>编程进阶：</w:t>
      </w:r>
      <w:r>
        <w:rPr>
          <w:rFonts w:hint="eastAsia"/>
        </w:rPr>
        <w:t>Tuple</w:t>
      </w:r>
      <w:r>
        <w:rPr>
          <w:rFonts w:hint="eastAsia"/>
        </w:rPr>
        <w:t>拉链操作、</w:t>
      </w:r>
      <w:r>
        <w:rPr>
          <w:rFonts w:hint="eastAsia"/>
        </w:rPr>
        <w:t>JavaMap</w:t>
      </w:r>
      <w:r>
        <w:rPr>
          <w:rFonts w:hint="eastAsia"/>
        </w:rPr>
        <w:t>与</w:t>
      </w:r>
      <w:r>
        <w:rPr>
          <w:rFonts w:hint="eastAsia"/>
        </w:rPr>
        <w:t>ScalaMap</w:t>
      </w:r>
      <w:r>
        <w:rPr>
          <w:rFonts w:hint="eastAsia"/>
        </w:rPr>
        <w:t>的隐式转换</w:t>
      </w:r>
      <w:bookmarkEnd w:id="5"/>
    </w:p>
    <w:p w:rsidR="004C75F6" w:rsidRDefault="004C75F6" w:rsidP="00DF0DDB">
      <w:pPr>
        <w:pStyle w:val="2"/>
      </w:pPr>
      <w:bookmarkStart w:id="6" w:name="_Toc521704424"/>
      <w:r>
        <w:rPr>
          <w:rFonts w:hint="eastAsia"/>
        </w:rPr>
        <w:t>117_Scala</w:t>
      </w:r>
      <w:r>
        <w:rPr>
          <w:rFonts w:hint="eastAsia"/>
        </w:rPr>
        <w:t>编程进阶：扩大内部类作用域的</w:t>
      </w:r>
      <w:r>
        <w:rPr>
          <w:rFonts w:hint="eastAsia"/>
        </w:rPr>
        <w:t>2</w:t>
      </w:r>
      <w:r>
        <w:rPr>
          <w:rFonts w:hint="eastAsia"/>
        </w:rPr>
        <w:t>种方法、内部类获取外部类引用</w:t>
      </w:r>
      <w:bookmarkEnd w:id="6"/>
    </w:p>
    <w:p w:rsidR="004C75F6" w:rsidRDefault="004C75F6" w:rsidP="00DF0DDB">
      <w:pPr>
        <w:pStyle w:val="2"/>
      </w:pPr>
      <w:bookmarkStart w:id="7" w:name="_Toc521704425"/>
      <w:r>
        <w:rPr>
          <w:rFonts w:hint="eastAsia"/>
        </w:rPr>
        <w:t>118_Scala</w:t>
      </w:r>
      <w:r>
        <w:rPr>
          <w:rFonts w:hint="eastAsia"/>
        </w:rPr>
        <w:t>编程进阶：</w:t>
      </w:r>
      <w:r>
        <w:rPr>
          <w:rFonts w:hint="eastAsia"/>
        </w:rPr>
        <w:t>package</w:t>
      </w:r>
      <w:r>
        <w:rPr>
          <w:rFonts w:hint="eastAsia"/>
        </w:rPr>
        <w:t>与</w:t>
      </w:r>
      <w:r>
        <w:rPr>
          <w:rFonts w:hint="eastAsia"/>
        </w:rPr>
        <w:t>import</w:t>
      </w:r>
      <w:r>
        <w:rPr>
          <w:rFonts w:hint="eastAsia"/>
        </w:rPr>
        <w:t>实战详解</w:t>
      </w:r>
      <w:bookmarkEnd w:id="7"/>
    </w:p>
    <w:p w:rsidR="004C75F6" w:rsidRDefault="004C75F6" w:rsidP="00DF0DDB">
      <w:pPr>
        <w:pStyle w:val="2"/>
      </w:pPr>
      <w:bookmarkStart w:id="8" w:name="_Toc521704426"/>
      <w:r>
        <w:rPr>
          <w:rFonts w:hint="eastAsia"/>
        </w:rPr>
        <w:t>119_Scala</w:t>
      </w:r>
      <w:r>
        <w:rPr>
          <w:rFonts w:hint="eastAsia"/>
        </w:rPr>
        <w:t>编程进阶：重写</w:t>
      </w:r>
      <w:r>
        <w:rPr>
          <w:rFonts w:hint="eastAsia"/>
        </w:rPr>
        <w:t>field</w:t>
      </w:r>
      <w:r>
        <w:rPr>
          <w:rFonts w:hint="eastAsia"/>
        </w:rPr>
        <w:t>的提前定义、</w:t>
      </w:r>
      <w:r>
        <w:rPr>
          <w:rFonts w:hint="eastAsia"/>
        </w:rPr>
        <w:t>Scala</w:t>
      </w:r>
      <w:r>
        <w:rPr>
          <w:rFonts w:hint="eastAsia"/>
        </w:rPr>
        <w:t>继承层级、对象相等性</w:t>
      </w:r>
      <w:bookmarkEnd w:id="8"/>
    </w:p>
    <w:p w:rsidR="004C75F6" w:rsidRDefault="004C75F6" w:rsidP="00DF0DDB">
      <w:pPr>
        <w:pStyle w:val="2"/>
      </w:pPr>
      <w:bookmarkStart w:id="9" w:name="_Toc521704427"/>
      <w:r>
        <w:rPr>
          <w:rFonts w:hint="eastAsia"/>
        </w:rPr>
        <w:t>120_Scala</w:t>
      </w:r>
      <w:r>
        <w:rPr>
          <w:rFonts w:hint="eastAsia"/>
        </w:rPr>
        <w:t>编程进阶：文件操作实战详解</w:t>
      </w:r>
      <w:bookmarkEnd w:id="9"/>
    </w:p>
    <w:p w:rsidR="004C75F6" w:rsidRDefault="004C75F6" w:rsidP="00DF0DDB">
      <w:pPr>
        <w:pStyle w:val="2"/>
      </w:pPr>
      <w:bookmarkStart w:id="10" w:name="_Toc521704428"/>
      <w:r>
        <w:rPr>
          <w:rFonts w:hint="eastAsia"/>
        </w:rPr>
        <w:t>121_Scala</w:t>
      </w:r>
      <w:r>
        <w:rPr>
          <w:rFonts w:hint="eastAsia"/>
        </w:rPr>
        <w:t>编程进阶：偏函数实战详解</w:t>
      </w:r>
      <w:bookmarkEnd w:id="10"/>
    </w:p>
    <w:p w:rsidR="004C75F6" w:rsidRDefault="004C75F6" w:rsidP="00DF0DDB">
      <w:pPr>
        <w:pStyle w:val="2"/>
      </w:pPr>
      <w:bookmarkStart w:id="11" w:name="_Toc521704429"/>
      <w:r>
        <w:rPr>
          <w:rFonts w:hint="eastAsia"/>
        </w:rPr>
        <w:t>122_Scala</w:t>
      </w:r>
      <w:r>
        <w:rPr>
          <w:rFonts w:hint="eastAsia"/>
        </w:rPr>
        <w:t>编程进阶：执行外部命令</w:t>
      </w:r>
      <w:bookmarkEnd w:id="11"/>
    </w:p>
    <w:p w:rsidR="004C75F6" w:rsidRDefault="004C75F6" w:rsidP="00DF0DDB">
      <w:pPr>
        <w:pStyle w:val="2"/>
      </w:pPr>
      <w:bookmarkStart w:id="12" w:name="_Toc521704430"/>
      <w:r>
        <w:rPr>
          <w:rFonts w:hint="eastAsia"/>
        </w:rPr>
        <w:t>123_Scala</w:t>
      </w:r>
      <w:r>
        <w:rPr>
          <w:rFonts w:hint="eastAsia"/>
        </w:rPr>
        <w:t>编程进阶：正则表达式支持</w:t>
      </w:r>
      <w:bookmarkEnd w:id="12"/>
    </w:p>
    <w:p w:rsidR="004C75F6" w:rsidRDefault="004C75F6" w:rsidP="00DF0DDB">
      <w:pPr>
        <w:pStyle w:val="2"/>
      </w:pPr>
      <w:bookmarkStart w:id="13" w:name="_Toc521704431"/>
      <w:r>
        <w:rPr>
          <w:rFonts w:hint="eastAsia"/>
        </w:rPr>
        <w:t>124_Scala</w:t>
      </w:r>
      <w:r>
        <w:rPr>
          <w:rFonts w:hint="eastAsia"/>
        </w:rPr>
        <w:t>编程进阶：提取器实战详解</w:t>
      </w:r>
      <w:bookmarkEnd w:id="13"/>
    </w:p>
    <w:p w:rsidR="004C75F6" w:rsidRDefault="004C75F6" w:rsidP="00DF0DDB">
      <w:pPr>
        <w:pStyle w:val="2"/>
      </w:pPr>
      <w:bookmarkStart w:id="14" w:name="_Toc521704432"/>
      <w:r>
        <w:rPr>
          <w:rFonts w:hint="eastAsia"/>
        </w:rPr>
        <w:t>125_Scala</w:t>
      </w:r>
      <w:r>
        <w:rPr>
          <w:rFonts w:hint="eastAsia"/>
        </w:rPr>
        <w:t>编程进阶：样例类的提取器实战详解</w:t>
      </w:r>
      <w:bookmarkEnd w:id="14"/>
    </w:p>
    <w:p w:rsidR="004C75F6" w:rsidRDefault="004C75F6" w:rsidP="00DF0DDB">
      <w:pPr>
        <w:pStyle w:val="2"/>
      </w:pPr>
      <w:bookmarkStart w:id="15" w:name="_Toc521704433"/>
      <w:r>
        <w:rPr>
          <w:rFonts w:hint="eastAsia"/>
        </w:rPr>
        <w:lastRenderedPageBreak/>
        <w:t>126_Scala</w:t>
      </w:r>
      <w:r>
        <w:rPr>
          <w:rFonts w:hint="eastAsia"/>
        </w:rPr>
        <w:t>编程进阶：只有一个参数的提取器</w:t>
      </w:r>
      <w:bookmarkEnd w:id="15"/>
    </w:p>
    <w:p w:rsidR="004C75F6" w:rsidRDefault="004C75F6" w:rsidP="00DF0DDB">
      <w:pPr>
        <w:pStyle w:val="2"/>
      </w:pPr>
      <w:bookmarkStart w:id="16" w:name="_Toc521704434"/>
      <w:r>
        <w:rPr>
          <w:rFonts w:hint="eastAsia"/>
        </w:rPr>
        <w:t>127_Scala</w:t>
      </w:r>
      <w:r>
        <w:rPr>
          <w:rFonts w:hint="eastAsia"/>
        </w:rPr>
        <w:t>编程进阶：注解实战详解</w:t>
      </w:r>
      <w:bookmarkEnd w:id="16"/>
    </w:p>
    <w:p w:rsidR="004C75F6" w:rsidRDefault="004C75F6" w:rsidP="00DF0DDB">
      <w:pPr>
        <w:pStyle w:val="2"/>
      </w:pPr>
      <w:bookmarkStart w:id="17" w:name="_Toc521704435"/>
      <w:r>
        <w:rPr>
          <w:rFonts w:hint="eastAsia"/>
        </w:rPr>
        <w:t>128_Scala</w:t>
      </w:r>
      <w:r>
        <w:rPr>
          <w:rFonts w:hint="eastAsia"/>
        </w:rPr>
        <w:t>编程进阶：常用注解介绍</w:t>
      </w:r>
      <w:bookmarkEnd w:id="17"/>
    </w:p>
    <w:p w:rsidR="004C75F6" w:rsidRDefault="004C75F6" w:rsidP="00DF0DDB">
      <w:pPr>
        <w:pStyle w:val="2"/>
      </w:pPr>
      <w:bookmarkStart w:id="18" w:name="_Toc521704436"/>
      <w:r>
        <w:rPr>
          <w:rFonts w:hint="eastAsia"/>
        </w:rPr>
        <w:t>129_Scala</w:t>
      </w:r>
      <w:r>
        <w:rPr>
          <w:rFonts w:hint="eastAsia"/>
        </w:rPr>
        <w:t>编程进阶：</w:t>
      </w:r>
      <w:r>
        <w:rPr>
          <w:rFonts w:hint="eastAsia"/>
        </w:rPr>
        <w:t>XML</w:t>
      </w:r>
      <w:r>
        <w:rPr>
          <w:rFonts w:hint="eastAsia"/>
        </w:rPr>
        <w:t>基础操作实战详解</w:t>
      </w:r>
      <w:bookmarkEnd w:id="18"/>
    </w:p>
    <w:p w:rsidR="004C75F6" w:rsidRDefault="004C75F6" w:rsidP="00DF0DDB">
      <w:pPr>
        <w:pStyle w:val="2"/>
      </w:pPr>
      <w:bookmarkStart w:id="19" w:name="_Toc521704437"/>
      <w:r>
        <w:rPr>
          <w:rFonts w:hint="eastAsia"/>
        </w:rPr>
        <w:t>130_Scala</w:t>
      </w:r>
      <w:r>
        <w:rPr>
          <w:rFonts w:hint="eastAsia"/>
        </w:rPr>
        <w:t>编程进阶：</w:t>
      </w:r>
      <w:r>
        <w:rPr>
          <w:rFonts w:hint="eastAsia"/>
        </w:rPr>
        <w:t>XML</w:t>
      </w:r>
      <w:r>
        <w:rPr>
          <w:rFonts w:hint="eastAsia"/>
        </w:rPr>
        <w:t>中嵌入</w:t>
      </w:r>
      <w:r>
        <w:rPr>
          <w:rFonts w:hint="eastAsia"/>
        </w:rPr>
        <w:t>scala</w:t>
      </w:r>
      <w:r>
        <w:rPr>
          <w:rFonts w:hint="eastAsia"/>
        </w:rPr>
        <w:t>代码</w:t>
      </w:r>
      <w:bookmarkEnd w:id="19"/>
    </w:p>
    <w:p w:rsidR="004C75F6" w:rsidRDefault="004C75F6" w:rsidP="00DF0DDB">
      <w:pPr>
        <w:pStyle w:val="2"/>
      </w:pPr>
      <w:bookmarkStart w:id="20" w:name="_Toc521704438"/>
      <w:r>
        <w:rPr>
          <w:rFonts w:hint="eastAsia"/>
        </w:rPr>
        <w:t>131_Scala</w:t>
      </w:r>
      <w:r>
        <w:rPr>
          <w:rFonts w:hint="eastAsia"/>
        </w:rPr>
        <w:t>编程进阶：</w:t>
      </w:r>
      <w:r>
        <w:rPr>
          <w:rFonts w:hint="eastAsia"/>
        </w:rPr>
        <w:t>XML</w:t>
      </w:r>
      <w:r>
        <w:rPr>
          <w:rFonts w:hint="eastAsia"/>
        </w:rPr>
        <w:t>修改元素实战详解</w:t>
      </w:r>
      <w:bookmarkEnd w:id="20"/>
    </w:p>
    <w:p w:rsidR="004C75F6" w:rsidRDefault="004C75F6" w:rsidP="00DF0DDB">
      <w:pPr>
        <w:pStyle w:val="2"/>
      </w:pPr>
      <w:bookmarkStart w:id="21" w:name="_Toc521704439"/>
      <w:r>
        <w:rPr>
          <w:rFonts w:hint="eastAsia"/>
        </w:rPr>
        <w:t>132_Scala</w:t>
      </w:r>
      <w:r>
        <w:rPr>
          <w:rFonts w:hint="eastAsia"/>
        </w:rPr>
        <w:t>编程进阶：</w:t>
      </w:r>
      <w:r>
        <w:rPr>
          <w:rFonts w:hint="eastAsia"/>
        </w:rPr>
        <w:t>XML</w:t>
      </w:r>
      <w:r>
        <w:rPr>
          <w:rFonts w:hint="eastAsia"/>
        </w:rPr>
        <w:t>加载和写入外部文档</w:t>
      </w:r>
      <w:bookmarkEnd w:id="21"/>
    </w:p>
    <w:p w:rsidR="004C75F6" w:rsidRDefault="004C75F6" w:rsidP="00DF0DDB">
      <w:pPr>
        <w:pStyle w:val="2"/>
      </w:pPr>
      <w:bookmarkStart w:id="22" w:name="_Toc521704440"/>
      <w:r>
        <w:rPr>
          <w:rFonts w:hint="eastAsia"/>
        </w:rPr>
        <w:t>133_Scala</w:t>
      </w:r>
      <w:r>
        <w:rPr>
          <w:rFonts w:hint="eastAsia"/>
        </w:rPr>
        <w:t>编程进阶：集合元素操作</w:t>
      </w:r>
      <w:bookmarkEnd w:id="22"/>
    </w:p>
    <w:p w:rsidR="004C75F6" w:rsidRDefault="004C75F6" w:rsidP="00DF0DDB">
      <w:pPr>
        <w:pStyle w:val="2"/>
      </w:pPr>
      <w:bookmarkStart w:id="23" w:name="_Toc521704441"/>
      <w:r>
        <w:rPr>
          <w:rFonts w:hint="eastAsia"/>
        </w:rPr>
        <w:t>134_Scala</w:t>
      </w:r>
      <w:r>
        <w:rPr>
          <w:rFonts w:hint="eastAsia"/>
        </w:rPr>
        <w:t>编程进阶：集合的常用操作方法</w:t>
      </w:r>
      <w:bookmarkEnd w:id="23"/>
    </w:p>
    <w:p w:rsidR="004C75F6" w:rsidRDefault="004C75F6" w:rsidP="00DF0DDB">
      <w:pPr>
        <w:pStyle w:val="2"/>
      </w:pPr>
      <w:bookmarkStart w:id="24" w:name="_Toc521704442"/>
      <w:r>
        <w:rPr>
          <w:rFonts w:hint="eastAsia"/>
        </w:rPr>
        <w:t>135_Scala</w:t>
      </w:r>
      <w:r>
        <w:rPr>
          <w:rFonts w:hint="eastAsia"/>
        </w:rPr>
        <w:t>编程进阶：</w:t>
      </w:r>
      <w:r>
        <w:rPr>
          <w:rFonts w:hint="eastAsia"/>
        </w:rPr>
        <w:t>map</w:t>
      </w:r>
      <w:r>
        <w:rPr>
          <w:rFonts w:hint="eastAsia"/>
        </w:rPr>
        <w:t>、</w:t>
      </w:r>
      <w:r>
        <w:rPr>
          <w:rFonts w:hint="eastAsia"/>
        </w:rPr>
        <w:t>flatMap</w:t>
      </w:r>
      <w:r>
        <w:rPr>
          <w:rFonts w:hint="eastAsia"/>
        </w:rPr>
        <w:t>、</w:t>
      </w:r>
      <w:r>
        <w:rPr>
          <w:rFonts w:hint="eastAsia"/>
        </w:rPr>
        <w:t>collect</w:t>
      </w:r>
      <w:r>
        <w:rPr>
          <w:rFonts w:hint="eastAsia"/>
        </w:rPr>
        <w:t>、</w:t>
      </w:r>
      <w:r>
        <w:rPr>
          <w:rFonts w:hint="eastAsia"/>
        </w:rPr>
        <w:t>foreach</w:t>
      </w:r>
      <w:r>
        <w:rPr>
          <w:rFonts w:hint="eastAsia"/>
        </w:rPr>
        <w:t>实战详解</w:t>
      </w:r>
      <w:bookmarkEnd w:id="24"/>
    </w:p>
    <w:p w:rsidR="004C75F6" w:rsidRDefault="004C75F6" w:rsidP="00DF0DDB">
      <w:pPr>
        <w:pStyle w:val="2"/>
      </w:pPr>
      <w:bookmarkStart w:id="25" w:name="_Toc521704443"/>
      <w:r>
        <w:rPr>
          <w:rFonts w:hint="eastAsia"/>
        </w:rPr>
        <w:t>136_Scala</w:t>
      </w:r>
      <w:r>
        <w:rPr>
          <w:rFonts w:hint="eastAsia"/>
        </w:rPr>
        <w:t>编程进阶：</w:t>
      </w:r>
      <w:r>
        <w:rPr>
          <w:rFonts w:hint="eastAsia"/>
        </w:rPr>
        <w:t>reduce</w:t>
      </w:r>
      <w:r>
        <w:rPr>
          <w:rFonts w:hint="eastAsia"/>
        </w:rPr>
        <w:t>和</w:t>
      </w:r>
      <w:r>
        <w:rPr>
          <w:rFonts w:hint="eastAsia"/>
        </w:rPr>
        <w:t>fold</w:t>
      </w:r>
      <w:r>
        <w:rPr>
          <w:rFonts w:hint="eastAsia"/>
        </w:rPr>
        <w:t>实战详解</w:t>
      </w:r>
      <w:r>
        <w:rPr>
          <w:rFonts w:hint="eastAsia"/>
        </w:rPr>
        <w:t>1</w:t>
      </w:r>
      <w:bookmarkEnd w:id="25"/>
    </w:p>
    <w:p w:rsidR="004C75F6" w:rsidRDefault="004C75F6" w:rsidP="00DF0DDB">
      <w:pPr>
        <w:pStyle w:val="2"/>
      </w:pPr>
      <w:bookmarkStart w:id="26" w:name="_Toc521704444"/>
      <w:r>
        <w:rPr>
          <w:rFonts w:hint="eastAsia"/>
        </w:rPr>
        <w:t>136_Scala</w:t>
      </w:r>
      <w:r>
        <w:rPr>
          <w:rFonts w:hint="eastAsia"/>
        </w:rPr>
        <w:t>编程进阶：</w:t>
      </w:r>
      <w:r>
        <w:rPr>
          <w:rFonts w:hint="eastAsia"/>
        </w:rPr>
        <w:t>reduce</w:t>
      </w:r>
      <w:r>
        <w:rPr>
          <w:rFonts w:hint="eastAsia"/>
        </w:rPr>
        <w:t>和</w:t>
      </w:r>
      <w:r>
        <w:rPr>
          <w:rFonts w:hint="eastAsia"/>
        </w:rPr>
        <w:t>fold</w:t>
      </w:r>
      <w:r>
        <w:rPr>
          <w:rFonts w:hint="eastAsia"/>
        </w:rPr>
        <w:t>实战详解</w:t>
      </w:r>
      <w:r>
        <w:rPr>
          <w:rFonts w:hint="eastAsia"/>
        </w:rPr>
        <w:t>2</w:t>
      </w:r>
      <w:bookmarkEnd w:id="26"/>
    </w:p>
    <w:p w:rsidR="004C75F6" w:rsidRDefault="004C75F6" w:rsidP="00DF0DDB">
      <w:pPr>
        <w:pStyle w:val="2"/>
      </w:pPr>
      <w:bookmarkStart w:id="27" w:name="_Toc521704445"/>
      <w:r>
        <w:rPr>
          <w:rFonts w:hint="eastAsia"/>
        </w:rPr>
        <w:t>137_</w:t>
      </w:r>
      <w:r>
        <w:rPr>
          <w:rFonts w:hint="eastAsia"/>
        </w:rPr>
        <w:t>环境搭建</w:t>
      </w:r>
      <w:r>
        <w:rPr>
          <w:rFonts w:hint="eastAsia"/>
        </w:rPr>
        <w:t>-CentOS64</w:t>
      </w:r>
      <w:r>
        <w:rPr>
          <w:rFonts w:hint="eastAsia"/>
        </w:rPr>
        <w:t>虚拟机安装</w:t>
      </w:r>
      <w:bookmarkEnd w:id="27"/>
    </w:p>
    <w:p w:rsidR="004C75F6" w:rsidRDefault="004C75F6" w:rsidP="00DF0DDB">
      <w:pPr>
        <w:pStyle w:val="2"/>
      </w:pPr>
      <w:bookmarkStart w:id="28" w:name="_Toc521704446"/>
      <w:r>
        <w:rPr>
          <w:rFonts w:hint="eastAsia"/>
        </w:rPr>
        <w:t>138_</w:t>
      </w:r>
      <w:r>
        <w:rPr>
          <w:rFonts w:hint="eastAsia"/>
        </w:rPr>
        <w:t>环境搭建</w:t>
      </w:r>
      <w:r>
        <w:rPr>
          <w:rFonts w:hint="eastAsia"/>
        </w:rPr>
        <w:t>-Hadoop25</w:t>
      </w:r>
      <w:r>
        <w:rPr>
          <w:rFonts w:hint="eastAsia"/>
        </w:rPr>
        <w:t>伪分布式集群搭建</w:t>
      </w:r>
      <w:bookmarkEnd w:id="28"/>
    </w:p>
    <w:p w:rsidR="004C75F6" w:rsidRDefault="004C75F6" w:rsidP="00DF0DDB">
      <w:pPr>
        <w:pStyle w:val="2"/>
      </w:pPr>
      <w:bookmarkStart w:id="29" w:name="_Toc521704447"/>
      <w:r>
        <w:rPr>
          <w:rFonts w:hint="eastAsia"/>
        </w:rPr>
        <w:t>139_</w:t>
      </w:r>
      <w:r>
        <w:rPr>
          <w:rFonts w:hint="eastAsia"/>
        </w:rPr>
        <w:t>环境搭建</w:t>
      </w:r>
      <w:r>
        <w:rPr>
          <w:rFonts w:hint="eastAsia"/>
        </w:rPr>
        <w:t>-Spark15</w:t>
      </w:r>
      <w:r>
        <w:rPr>
          <w:rFonts w:hint="eastAsia"/>
        </w:rPr>
        <w:t>伪分布式集群搭建</w:t>
      </w:r>
      <w:bookmarkEnd w:id="29"/>
    </w:p>
    <w:p w:rsidR="004C75F6" w:rsidRDefault="004C75F6" w:rsidP="00DF0DDB">
      <w:pPr>
        <w:pStyle w:val="2"/>
      </w:pPr>
      <w:bookmarkStart w:id="30" w:name="_Toc521704448"/>
      <w:r>
        <w:rPr>
          <w:rFonts w:hint="eastAsia"/>
        </w:rPr>
        <w:t>140_</w:t>
      </w:r>
      <w:r>
        <w:rPr>
          <w:rFonts w:hint="eastAsia"/>
        </w:rPr>
        <w:t>第一次课程升级大纲介绍以及要点说明</w:t>
      </w:r>
      <w:bookmarkEnd w:id="30"/>
    </w:p>
    <w:p w:rsidR="004C75F6" w:rsidRDefault="004C75F6" w:rsidP="00DF0DDB">
      <w:pPr>
        <w:pStyle w:val="2"/>
      </w:pPr>
      <w:bookmarkStart w:id="31" w:name="_Toc521704449"/>
      <w:r>
        <w:rPr>
          <w:rFonts w:hint="eastAsia"/>
        </w:rPr>
        <w:t>141_Spark</w:t>
      </w:r>
      <w:r>
        <w:rPr>
          <w:rFonts w:hint="eastAsia"/>
        </w:rPr>
        <w:t>核心编程进阶</w:t>
      </w:r>
      <w:r>
        <w:rPr>
          <w:rFonts w:hint="eastAsia"/>
        </w:rPr>
        <w:t>-Spark</w:t>
      </w:r>
      <w:r>
        <w:rPr>
          <w:rFonts w:hint="eastAsia"/>
        </w:rPr>
        <w:t>集群架构概览</w:t>
      </w:r>
      <w:bookmarkEnd w:id="31"/>
    </w:p>
    <w:p w:rsidR="004C75F6" w:rsidRDefault="004C75F6" w:rsidP="00DF0DDB">
      <w:pPr>
        <w:pStyle w:val="2"/>
      </w:pPr>
      <w:bookmarkStart w:id="32" w:name="_Toc521704450"/>
      <w:r>
        <w:rPr>
          <w:rFonts w:hint="eastAsia"/>
        </w:rPr>
        <w:lastRenderedPageBreak/>
        <w:t>142_Spark</w:t>
      </w:r>
      <w:r>
        <w:rPr>
          <w:rFonts w:hint="eastAsia"/>
        </w:rPr>
        <w:t>核心编程进阶</w:t>
      </w:r>
      <w:r>
        <w:rPr>
          <w:rFonts w:hint="eastAsia"/>
        </w:rPr>
        <w:t>-Spark</w:t>
      </w:r>
      <w:r>
        <w:rPr>
          <w:rFonts w:hint="eastAsia"/>
        </w:rPr>
        <w:t>集群架构的几点特别说明</w:t>
      </w:r>
      <w:bookmarkEnd w:id="32"/>
    </w:p>
    <w:p w:rsidR="004C75F6" w:rsidRDefault="004C75F6" w:rsidP="00DF0DDB">
      <w:pPr>
        <w:pStyle w:val="2"/>
      </w:pPr>
      <w:bookmarkStart w:id="33" w:name="_Toc521704451"/>
      <w:r>
        <w:rPr>
          <w:rFonts w:hint="eastAsia"/>
        </w:rPr>
        <w:t>143_Spark</w:t>
      </w:r>
      <w:r>
        <w:rPr>
          <w:rFonts w:hint="eastAsia"/>
        </w:rPr>
        <w:t>核心编程进阶</w:t>
      </w:r>
      <w:r>
        <w:rPr>
          <w:rFonts w:hint="eastAsia"/>
        </w:rPr>
        <w:t>-Spark</w:t>
      </w:r>
      <w:r>
        <w:rPr>
          <w:rFonts w:hint="eastAsia"/>
        </w:rPr>
        <w:t>的核心术语讲解</w:t>
      </w:r>
      <w:bookmarkEnd w:id="33"/>
    </w:p>
    <w:p w:rsidR="004C75F6" w:rsidRDefault="004C75F6" w:rsidP="00DF0DDB">
      <w:pPr>
        <w:pStyle w:val="2"/>
      </w:pPr>
      <w:bookmarkStart w:id="34" w:name="_Toc521704452"/>
      <w:r>
        <w:rPr>
          <w:rFonts w:hint="eastAsia"/>
        </w:rPr>
        <w:t>144_Spark</w:t>
      </w:r>
      <w:r>
        <w:rPr>
          <w:rFonts w:hint="eastAsia"/>
        </w:rPr>
        <w:t>核心编程进阶</w:t>
      </w:r>
      <w:r>
        <w:rPr>
          <w:rFonts w:hint="eastAsia"/>
        </w:rPr>
        <w:t>-SparkStandalone</w:t>
      </w:r>
      <w:r>
        <w:rPr>
          <w:rFonts w:hint="eastAsia"/>
        </w:rPr>
        <w:t>集群架构</w:t>
      </w:r>
      <w:bookmarkEnd w:id="34"/>
    </w:p>
    <w:p w:rsidR="004C75F6" w:rsidRDefault="004C75F6" w:rsidP="00DF0DDB">
      <w:pPr>
        <w:pStyle w:val="2"/>
      </w:pPr>
      <w:bookmarkStart w:id="35" w:name="_Toc521704453"/>
      <w:r>
        <w:rPr>
          <w:rFonts w:hint="eastAsia"/>
        </w:rPr>
        <w:t>145_Spark</w:t>
      </w:r>
      <w:r>
        <w:rPr>
          <w:rFonts w:hint="eastAsia"/>
        </w:rPr>
        <w:t>核心编程进阶</w:t>
      </w:r>
      <w:r>
        <w:rPr>
          <w:rFonts w:hint="eastAsia"/>
        </w:rPr>
        <w:t>-</w:t>
      </w:r>
      <w:r>
        <w:rPr>
          <w:rFonts w:hint="eastAsia"/>
        </w:rPr>
        <w:t>单独启动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worker</w:t>
      </w:r>
      <w:r>
        <w:rPr>
          <w:rFonts w:hint="eastAsia"/>
        </w:rPr>
        <w:t>脚本详解</w:t>
      </w:r>
      <w:bookmarkEnd w:id="35"/>
    </w:p>
    <w:p w:rsidR="004C75F6" w:rsidRDefault="004C75F6" w:rsidP="00DF0DDB">
      <w:pPr>
        <w:pStyle w:val="2"/>
      </w:pPr>
      <w:bookmarkStart w:id="36" w:name="_Toc521704454"/>
      <w:r>
        <w:rPr>
          <w:rFonts w:hint="eastAsia"/>
        </w:rPr>
        <w:t>146_Spark</w:t>
      </w:r>
      <w:r>
        <w:rPr>
          <w:rFonts w:hint="eastAsia"/>
        </w:rPr>
        <w:t>核心编程进阶</w:t>
      </w:r>
      <w:r>
        <w:rPr>
          <w:rFonts w:hint="eastAsia"/>
        </w:rPr>
        <w:t>-</w:t>
      </w:r>
      <w:r>
        <w:rPr>
          <w:rFonts w:hint="eastAsia"/>
        </w:rPr>
        <w:t>实验：单独启动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worker</w:t>
      </w:r>
      <w:r>
        <w:rPr>
          <w:rFonts w:hint="eastAsia"/>
        </w:rPr>
        <w:t>进程</w:t>
      </w:r>
      <w:bookmarkEnd w:id="36"/>
    </w:p>
    <w:p w:rsidR="004C75F6" w:rsidRDefault="004C75F6" w:rsidP="00DF0DDB">
      <w:pPr>
        <w:pStyle w:val="2"/>
      </w:pPr>
      <w:bookmarkStart w:id="37" w:name="_Toc521704455"/>
      <w:r>
        <w:rPr>
          <w:rFonts w:hint="eastAsia"/>
        </w:rPr>
        <w:t>147_Spark</w:t>
      </w:r>
      <w:r>
        <w:rPr>
          <w:rFonts w:hint="eastAsia"/>
        </w:rPr>
        <w:t>核心编程进阶</w:t>
      </w:r>
      <w:r>
        <w:rPr>
          <w:rFonts w:hint="eastAsia"/>
        </w:rPr>
        <w:t>-worker</w:t>
      </w:r>
      <w:r>
        <w:rPr>
          <w:rFonts w:hint="eastAsia"/>
        </w:rPr>
        <w:t>节点配置以及</w:t>
      </w:r>
      <w:r>
        <w:rPr>
          <w:rFonts w:hint="eastAsia"/>
        </w:rPr>
        <w:t>spark-evnsh</w:t>
      </w:r>
      <w:r>
        <w:rPr>
          <w:rFonts w:hint="eastAsia"/>
        </w:rPr>
        <w:t>参数详解</w:t>
      </w:r>
      <w:bookmarkEnd w:id="37"/>
    </w:p>
    <w:p w:rsidR="004C75F6" w:rsidRDefault="004C75F6" w:rsidP="00DF0DDB">
      <w:pPr>
        <w:pStyle w:val="2"/>
      </w:pPr>
      <w:bookmarkStart w:id="38" w:name="_Toc521704456"/>
      <w:r>
        <w:rPr>
          <w:rFonts w:hint="eastAsia"/>
        </w:rPr>
        <w:t>148_Spark</w:t>
      </w:r>
      <w:r>
        <w:rPr>
          <w:rFonts w:hint="eastAsia"/>
        </w:rPr>
        <w:t>核心编程进阶</w:t>
      </w:r>
      <w:r>
        <w:rPr>
          <w:rFonts w:hint="eastAsia"/>
        </w:rPr>
        <w:t>-</w:t>
      </w:r>
      <w:r>
        <w:rPr>
          <w:rFonts w:hint="eastAsia"/>
        </w:rPr>
        <w:t>实验：</w:t>
      </w:r>
      <w:r>
        <w:rPr>
          <w:rFonts w:hint="eastAsia"/>
        </w:rPr>
        <w:t>local</w:t>
      </w:r>
      <w:r>
        <w:rPr>
          <w:rFonts w:hint="eastAsia"/>
        </w:rPr>
        <w:t>模式提交</w:t>
      </w:r>
      <w:r>
        <w:rPr>
          <w:rFonts w:hint="eastAsia"/>
        </w:rPr>
        <w:t>spark</w:t>
      </w:r>
      <w:r>
        <w:rPr>
          <w:rFonts w:hint="eastAsia"/>
        </w:rPr>
        <w:t>作业</w:t>
      </w:r>
      <w:bookmarkEnd w:id="38"/>
    </w:p>
    <w:p w:rsidR="004C75F6" w:rsidRDefault="004C75F6" w:rsidP="00DF0DDB">
      <w:pPr>
        <w:pStyle w:val="2"/>
      </w:pPr>
      <w:bookmarkStart w:id="39" w:name="_Toc521704457"/>
      <w:r>
        <w:rPr>
          <w:rFonts w:hint="eastAsia"/>
        </w:rPr>
        <w:t>149_Spark</w:t>
      </w:r>
      <w:r>
        <w:rPr>
          <w:rFonts w:hint="eastAsia"/>
        </w:rPr>
        <w:t>核心编程进阶</w:t>
      </w:r>
      <w:r>
        <w:rPr>
          <w:rFonts w:hint="eastAsia"/>
        </w:rPr>
        <w:t>-</w:t>
      </w:r>
      <w:r>
        <w:rPr>
          <w:rFonts w:hint="eastAsia"/>
        </w:rPr>
        <w:t>实验：</w:t>
      </w:r>
      <w:r>
        <w:rPr>
          <w:rFonts w:hint="eastAsia"/>
        </w:rPr>
        <w:t>standaloneclient</w:t>
      </w:r>
      <w:r>
        <w:rPr>
          <w:rFonts w:hint="eastAsia"/>
        </w:rPr>
        <w:t>模式提交</w:t>
      </w:r>
      <w:r>
        <w:rPr>
          <w:rFonts w:hint="eastAsia"/>
        </w:rPr>
        <w:t>spark</w:t>
      </w:r>
      <w:r>
        <w:rPr>
          <w:rFonts w:hint="eastAsia"/>
        </w:rPr>
        <w:t>作业</w:t>
      </w:r>
      <w:bookmarkEnd w:id="39"/>
    </w:p>
    <w:p w:rsidR="004C75F6" w:rsidRDefault="004C75F6" w:rsidP="00DF0DDB">
      <w:pPr>
        <w:pStyle w:val="2"/>
      </w:pPr>
      <w:bookmarkStart w:id="40" w:name="_Toc521704458"/>
      <w:r>
        <w:rPr>
          <w:rFonts w:hint="eastAsia"/>
        </w:rPr>
        <w:t>150_Spark</w:t>
      </w:r>
      <w:r>
        <w:rPr>
          <w:rFonts w:hint="eastAsia"/>
        </w:rPr>
        <w:t>核心编程进阶</w:t>
      </w:r>
      <w:r>
        <w:rPr>
          <w:rFonts w:hint="eastAsia"/>
        </w:rPr>
        <w:t>-</w:t>
      </w:r>
      <w:r>
        <w:rPr>
          <w:rFonts w:hint="eastAsia"/>
        </w:rPr>
        <w:t>实验：</w:t>
      </w:r>
      <w:r>
        <w:rPr>
          <w:rFonts w:hint="eastAsia"/>
        </w:rPr>
        <w:t>standalonecluster</w:t>
      </w:r>
      <w:r>
        <w:rPr>
          <w:rFonts w:hint="eastAsia"/>
        </w:rPr>
        <w:t>模式提交</w:t>
      </w:r>
      <w:r>
        <w:rPr>
          <w:rFonts w:hint="eastAsia"/>
        </w:rPr>
        <w:t>spark</w:t>
      </w:r>
      <w:r>
        <w:rPr>
          <w:rFonts w:hint="eastAsia"/>
        </w:rPr>
        <w:t>作业</w:t>
      </w:r>
      <w:bookmarkEnd w:id="40"/>
    </w:p>
    <w:p w:rsidR="004C75F6" w:rsidRDefault="004C75F6" w:rsidP="00DF0DDB">
      <w:pPr>
        <w:pStyle w:val="2"/>
      </w:pPr>
      <w:bookmarkStart w:id="41" w:name="_Toc521704459"/>
      <w:r>
        <w:rPr>
          <w:rFonts w:hint="eastAsia"/>
        </w:rPr>
        <w:t>151_Spark</w:t>
      </w:r>
      <w:r>
        <w:rPr>
          <w:rFonts w:hint="eastAsia"/>
        </w:rPr>
        <w:t>核心编程进阶</w:t>
      </w:r>
      <w:r>
        <w:rPr>
          <w:rFonts w:hint="eastAsia"/>
        </w:rPr>
        <w:t>-standalone</w:t>
      </w:r>
      <w:r>
        <w:rPr>
          <w:rFonts w:hint="eastAsia"/>
        </w:rPr>
        <w:t>模式下的多作业资源调度</w:t>
      </w:r>
      <w:bookmarkEnd w:id="41"/>
    </w:p>
    <w:p w:rsidR="004C75F6" w:rsidRDefault="004C75F6" w:rsidP="00DF0DDB">
      <w:pPr>
        <w:pStyle w:val="2"/>
      </w:pPr>
      <w:bookmarkStart w:id="42" w:name="_Toc521704460"/>
      <w:r>
        <w:rPr>
          <w:rFonts w:hint="eastAsia"/>
        </w:rPr>
        <w:t>152_Spark</w:t>
      </w:r>
      <w:r>
        <w:rPr>
          <w:rFonts w:hint="eastAsia"/>
        </w:rPr>
        <w:t>核心编程进阶</w:t>
      </w:r>
      <w:r>
        <w:rPr>
          <w:rFonts w:hint="eastAsia"/>
        </w:rPr>
        <w:t>-standalone</w:t>
      </w:r>
      <w:r>
        <w:rPr>
          <w:rFonts w:hint="eastAsia"/>
        </w:rPr>
        <w:t>模式下的作业监控与日志记录</w:t>
      </w:r>
      <w:bookmarkEnd w:id="42"/>
    </w:p>
    <w:p w:rsidR="004C75F6" w:rsidRDefault="004C75F6" w:rsidP="00DF0DDB">
      <w:pPr>
        <w:pStyle w:val="2"/>
      </w:pPr>
      <w:bookmarkStart w:id="43" w:name="_Toc521704461"/>
      <w:r>
        <w:rPr>
          <w:rFonts w:hint="eastAsia"/>
        </w:rPr>
        <w:t>153_Spark</w:t>
      </w:r>
      <w:r>
        <w:rPr>
          <w:rFonts w:hint="eastAsia"/>
        </w:rPr>
        <w:t>核心编程进阶</w:t>
      </w:r>
      <w:r>
        <w:rPr>
          <w:rFonts w:hint="eastAsia"/>
        </w:rPr>
        <w:t>-</w:t>
      </w:r>
      <w:r>
        <w:rPr>
          <w:rFonts w:hint="eastAsia"/>
        </w:rPr>
        <w:t>实验：运行中作业监控以及手工打印日志</w:t>
      </w:r>
      <w:bookmarkEnd w:id="43"/>
    </w:p>
    <w:p w:rsidR="004C75F6" w:rsidRDefault="004C75F6" w:rsidP="00DF0DDB">
      <w:pPr>
        <w:pStyle w:val="2"/>
      </w:pPr>
      <w:bookmarkStart w:id="44" w:name="_Toc521704462"/>
      <w:r>
        <w:rPr>
          <w:rFonts w:hint="eastAsia"/>
        </w:rPr>
        <w:lastRenderedPageBreak/>
        <w:t>154_Spark</w:t>
      </w:r>
      <w:r>
        <w:rPr>
          <w:rFonts w:hint="eastAsia"/>
        </w:rPr>
        <w:t>核心编程进阶</w:t>
      </w:r>
      <w:r>
        <w:rPr>
          <w:rFonts w:hint="eastAsia"/>
        </w:rPr>
        <w:t>-yarn-client</w:t>
      </w:r>
      <w:r>
        <w:rPr>
          <w:rFonts w:hint="eastAsia"/>
        </w:rPr>
        <w:t>模式原理讲解</w:t>
      </w:r>
      <w:bookmarkEnd w:id="44"/>
    </w:p>
    <w:p w:rsidR="004C75F6" w:rsidRDefault="004C75F6" w:rsidP="00DF0DDB">
      <w:pPr>
        <w:pStyle w:val="2"/>
      </w:pPr>
      <w:bookmarkStart w:id="45" w:name="_Toc521704463"/>
      <w:r>
        <w:rPr>
          <w:rFonts w:hint="eastAsia"/>
        </w:rPr>
        <w:t>155_Spark</w:t>
      </w:r>
      <w:r>
        <w:rPr>
          <w:rFonts w:hint="eastAsia"/>
        </w:rPr>
        <w:t>核心编程进阶</w:t>
      </w:r>
      <w:r>
        <w:rPr>
          <w:rFonts w:hint="eastAsia"/>
        </w:rPr>
        <w:t>-yarn-cluster</w:t>
      </w:r>
      <w:r>
        <w:rPr>
          <w:rFonts w:hint="eastAsia"/>
        </w:rPr>
        <w:t>模式原理讲解</w:t>
      </w:r>
      <w:bookmarkEnd w:id="45"/>
    </w:p>
    <w:p w:rsidR="004C75F6" w:rsidRDefault="004C75F6" w:rsidP="00DF0DDB">
      <w:pPr>
        <w:pStyle w:val="2"/>
      </w:pPr>
      <w:bookmarkStart w:id="46" w:name="_Toc521704464"/>
      <w:r>
        <w:rPr>
          <w:rFonts w:hint="eastAsia"/>
        </w:rPr>
        <w:t>156_Spark</w:t>
      </w:r>
      <w:r>
        <w:rPr>
          <w:rFonts w:hint="eastAsia"/>
        </w:rPr>
        <w:t>核心编程进阶</w:t>
      </w:r>
      <w:r>
        <w:rPr>
          <w:rFonts w:hint="eastAsia"/>
        </w:rPr>
        <w:t>-</w:t>
      </w:r>
      <w:r>
        <w:rPr>
          <w:rFonts w:hint="eastAsia"/>
        </w:rPr>
        <w:t>实验：</w:t>
      </w:r>
      <w:r>
        <w:rPr>
          <w:rFonts w:hint="eastAsia"/>
        </w:rPr>
        <w:t>yarn-client</w:t>
      </w:r>
      <w:r>
        <w:rPr>
          <w:rFonts w:hint="eastAsia"/>
        </w:rPr>
        <w:t>模式提交</w:t>
      </w:r>
      <w:r>
        <w:rPr>
          <w:rFonts w:hint="eastAsia"/>
        </w:rPr>
        <w:t>spark</w:t>
      </w:r>
      <w:r>
        <w:rPr>
          <w:rFonts w:hint="eastAsia"/>
        </w:rPr>
        <w:t>作业</w:t>
      </w:r>
      <w:bookmarkEnd w:id="46"/>
    </w:p>
    <w:p w:rsidR="004C75F6" w:rsidRDefault="004C75F6" w:rsidP="00DF0DDB">
      <w:pPr>
        <w:pStyle w:val="2"/>
      </w:pPr>
      <w:bookmarkStart w:id="47" w:name="_Toc521704465"/>
      <w:r>
        <w:rPr>
          <w:rFonts w:hint="eastAsia"/>
        </w:rPr>
        <w:t>157_Spark</w:t>
      </w:r>
      <w:r>
        <w:rPr>
          <w:rFonts w:hint="eastAsia"/>
        </w:rPr>
        <w:t>核心编程进阶</w:t>
      </w:r>
      <w:r>
        <w:rPr>
          <w:rFonts w:hint="eastAsia"/>
        </w:rPr>
        <w:t>-yarn</w:t>
      </w:r>
      <w:r>
        <w:rPr>
          <w:rFonts w:hint="eastAsia"/>
        </w:rPr>
        <w:t>模式下日志查看详解</w:t>
      </w:r>
      <w:bookmarkEnd w:id="47"/>
    </w:p>
    <w:p w:rsidR="004C75F6" w:rsidRDefault="004C75F6" w:rsidP="00DF0DDB">
      <w:pPr>
        <w:pStyle w:val="2"/>
      </w:pPr>
      <w:bookmarkStart w:id="48" w:name="_Toc521704466"/>
      <w:r>
        <w:rPr>
          <w:rFonts w:hint="eastAsia"/>
        </w:rPr>
        <w:t>157_Spark</w:t>
      </w:r>
      <w:r>
        <w:rPr>
          <w:rFonts w:hint="eastAsia"/>
        </w:rPr>
        <w:t>核心编程进阶</w:t>
      </w:r>
      <w:r>
        <w:rPr>
          <w:rFonts w:hint="eastAsia"/>
        </w:rPr>
        <w:t>-yarn</w:t>
      </w:r>
      <w:r>
        <w:rPr>
          <w:rFonts w:hint="eastAsia"/>
        </w:rPr>
        <w:t>模式下日志查看详解</w:t>
      </w:r>
      <w:r>
        <w:rPr>
          <w:rFonts w:hint="eastAsia"/>
        </w:rPr>
        <w:t>_.flv</w:t>
      </w:r>
      <w:bookmarkEnd w:id="48"/>
    </w:p>
    <w:p w:rsidR="004C75F6" w:rsidRDefault="004C75F6" w:rsidP="00DF0DDB">
      <w:pPr>
        <w:pStyle w:val="2"/>
      </w:pPr>
      <w:bookmarkStart w:id="49" w:name="_Toc521704467"/>
      <w:r>
        <w:rPr>
          <w:rFonts w:hint="eastAsia"/>
        </w:rPr>
        <w:t>158_Spark</w:t>
      </w:r>
      <w:r>
        <w:rPr>
          <w:rFonts w:hint="eastAsia"/>
        </w:rPr>
        <w:t>核心编程进阶</w:t>
      </w:r>
      <w:r>
        <w:rPr>
          <w:rFonts w:hint="eastAsia"/>
        </w:rPr>
        <w:t>-yarn</w:t>
      </w:r>
      <w:r>
        <w:rPr>
          <w:rFonts w:hint="eastAsia"/>
        </w:rPr>
        <w:t>模式相关参数详解</w:t>
      </w:r>
      <w:bookmarkEnd w:id="49"/>
    </w:p>
    <w:p w:rsidR="004C75F6" w:rsidRDefault="004C75F6" w:rsidP="00DF0DDB">
      <w:pPr>
        <w:pStyle w:val="2"/>
      </w:pPr>
      <w:bookmarkStart w:id="50" w:name="_Toc521704468"/>
      <w:r>
        <w:rPr>
          <w:rFonts w:hint="eastAsia"/>
        </w:rPr>
        <w:t>159_Spark</w:t>
      </w:r>
      <w:r>
        <w:rPr>
          <w:rFonts w:hint="eastAsia"/>
        </w:rPr>
        <w:t>核心编程进阶</w:t>
      </w:r>
      <w:r>
        <w:rPr>
          <w:rFonts w:hint="eastAsia"/>
        </w:rPr>
        <w:t>-spark</w:t>
      </w:r>
      <w:r>
        <w:rPr>
          <w:rFonts w:hint="eastAsia"/>
        </w:rPr>
        <w:t>工程打包以及</w:t>
      </w:r>
      <w:r>
        <w:rPr>
          <w:rFonts w:hint="eastAsia"/>
        </w:rPr>
        <w:t>spark-submit</w:t>
      </w:r>
      <w:r>
        <w:rPr>
          <w:rFonts w:hint="eastAsia"/>
        </w:rPr>
        <w:t>详解</w:t>
      </w:r>
      <w:bookmarkEnd w:id="50"/>
    </w:p>
    <w:p w:rsidR="004C75F6" w:rsidRDefault="004C75F6" w:rsidP="00DF0DDB">
      <w:pPr>
        <w:pStyle w:val="2"/>
      </w:pPr>
      <w:bookmarkStart w:id="51" w:name="_Toc521704469"/>
      <w:r>
        <w:rPr>
          <w:rFonts w:hint="eastAsia"/>
        </w:rPr>
        <w:t>160_Spark</w:t>
      </w:r>
      <w:r>
        <w:rPr>
          <w:rFonts w:hint="eastAsia"/>
        </w:rPr>
        <w:t>核心编程进阶</w:t>
      </w:r>
      <w:r>
        <w:rPr>
          <w:rFonts w:hint="eastAsia"/>
        </w:rPr>
        <w:t>-spark-submit</w:t>
      </w:r>
      <w:r>
        <w:rPr>
          <w:rFonts w:hint="eastAsia"/>
        </w:rPr>
        <w:t>示例以及基础参数讲解</w:t>
      </w:r>
      <w:bookmarkEnd w:id="51"/>
    </w:p>
    <w:p w:rsidR="004C75F6" w:rsidRDefault="004C75F6" w:rsidP="00DF0DDB">
      <w:pPr>
        <w:pStyle w:val="2"/>
      </w:pPr>
      <w:bookmarkStart w:id="52" w:name="_Toc521704470"/>
      <w:r>
        <w:rPr>
          <w:rFonts w:hint="eastAsia"/>
        </w:rPr>
        <w:t>161_Spark</w:t>
      </w:r>
      <w:r>
        <w:rPr>
          <w:rFonts w:hint="eastAsia"/>
        </w:rPr>
        <w:t>核心编程进阶</w:t>
      </w:r>
      <w:r>
        <w:rPr>
          <w:rFonts w:hint="eastAsia"/>
        </w:rPr>
        <w:t>-</w:t>
      </w:r>
      <w:r>
        <w:rPr>
          <w:rFonts w:hint="eastAsia"/>
        </w:rPr>
        <w:t>实验：</w:t>
      </w:r>
      <w:r>
        <w:rPr>
          <w:rFonts w:hint="eastAsia"/>
        </w:rPr>
        <w:t>spark-submit</w:t>
      </w:r>
      <w:r>
        <w:rPr>
          <w:rFonts w:hint="eastAsia"/>
        </w:rPr>
        <w:t>最简单版本提交</w:t>
      </w:r>
      <w:r>
        <w:rPr>
          <w:rFonts w:hint="eastAsia"/>
        </w:rPr>
        <w:t>spark</w:t>
      </w:r>
      <w:r>
        <w:rPr>
          <w:rFonts w:hint="eastAsia"/>
        </w:rPr>
        <w:t>作业</w:t>
      </w:r>
      <w:bookmarkEnd w:id="52"/>
    </w:p>
    <w:p w:rsidR="004C75F6" w:rsidRDefault="004C75F6" w:rsidP="00DF0DDB">
      <w:pPr>
        <w:pStyle w:val="2"/>
      </w:pPr>
      <w:bookmarkStart w:id="53" w:name="_Toc521704471"/>
      <w:r>
        <w:rPr>
          <w:rFonts w:hint="eastAsia"/>
        </w:rPr>
        <w:t>162_Spark</w:t>
      </w:r>
      <w:r>
        <w:rPr>
          <w:rFonts w:hint="eastAsia"/>
        </w:rPr>
        <w:t>核心编程进阶</w:t>
      </w:r>
      <w:r>
        <w:rPr>
          <w:rFonts w:hint="eastAsia"/>
        </w:rPr>
        <w:t>-</w:t>
      </w:r>
      <w:r>
        <w:rPr>
          <w:rFonts w:hint="eastAsia"/>
        </w:rPr>
        <w:t>实验：</w:t>
      </w:r>
      <w:r>
        <w:rPr>
          <w:rFonts w:hint="eastAsia"/>
        </w:rPr>
        <w:t>spark-submit</w:t>
      </w:r>
      <w:r>
        <w:rPr>
          <w:rFonts w:hint="eastAsia"/>
        </w:rPr>
        <w:t>给</w:t>
      </w:r>
      <w:r>
        <w:rPr>
          <w:rFonts w:hint="eastAsia"/>
        </w:rPr>
        <w:t>main</w:t>
      </w:r>
      <w:r>
        <w:rPr>
          <w:rFonts w:hint="eastAsia"/>
        </w:rPr>
        <w:t>类传递参数</w:t>
      </w:r>
      <w:bookmarkEnd w:id="53"/>
    </w:p>
    <w:p w:rsidR="004C75F6" w:rsidRDefault="004C75F6" w:rsidP="00DF0DDB">
      <w:pPr>
        <w:pStyle w:val="2"/>
      </w:pPr>
      <w:bookmarkStart w:id="54" w:name="_Toc521704472"/>
      <w:r>
        <w:rPr>
          <w:rFonts w:hint="eastAsia"/>
        </w:rPr>
        <w:t>163_Spark</w:t>
      </w:r>
      <w:r>
        <w:rPr>
          <w:rFonts w:hint="eastAsia"/>
        </w:rPr>
        <w:t>核心编程进阶</w:t>
      </w:r>
      <w:r>
        <w:rPr>
          <w:rFonts w:hint="eastAsia"/>
        </w:rPr>
        <w:t>-spark-submit</w:t>
      </w:r>
      <w:r>
        <w:rPr>
          <w:rFonts w:hint="eastAsia"/>
        </w:rPr>
        <w:t>多个示例以及常用参数详解</w:t>
      </w:r>
      <w:bookmarkEnd w:id="54"/>
    </w:p>
    <w:p w:rsidR="004C75F6" w:rsidRDefault="004C75F6" w:rsidP="00DF0DDB">
      <w:pPr>
        <w:pStyle w:val="2"/>
      </w:pPr>
      <w:bookmarkStart w:id="55" w:name="_Toc521704473"/>
      <w:r>
        <w:rPr>
          <w:rFonts w:hint="eastAsia"/>
        </w:rPr>
        <w:t>164_Spark</w:t>
      </w:r>
      <w:r>
        <w:rPr>
          <w:rFonts w:hint="eastAsia"/>
        </w:rPr>
        <w:t>核心编程进阶</w:t>
      </w:r>
      <w:r>
        <w:rPr>
          <w:rFonts w:hint="eastAsia"/>
        </w:rPr>
        <w:t>-SparkConf</w:t>
      </w:r>
      <w:r>
        <w:rPr>
          <w:rFonts w:hint="eastAsia"/>
        </w:rPr>
        <w:t>、</w:t>
      </w:r>
      <w:r>
        <w:rPr>
          <w:rFonts w:hint="eastAsia"/>
        </w:rPr>
        <w:t>spark-submit</w:t>
      </w:r>
      <w:r>
        <w:rPr>
          <w:rFonts w:hint="eastAsia"/>
        </w:rPr>
        <w:t>以及</w:t>
      </w:r>
      <w:r>
        <w:rPr>
          <w:rFonts w:hint="eastAsia"/>
        </w:rPr>
        <w:t>spark-defaultsconf</w:t>
      </w:r>
      <w:bookmarkEnd w:id="55"/>
    </w:p>
    <w:p w:rsidR="004C75F6" w:rsidRDefault="004C75F6" w:rsidP="00DF0DDB">
      <w:pPr>
        <w:pStyle w:val="2"/>
      </w:pPr>
      <w:bookmarkStart w:id="56" w:name="_Toc521704474"/>
      <w:r>
        <w:rPr>
          <w:rFonts w:hint="eastAsia"/>
        </w:rPr>
        <w:lastRenderedPageBreak/>
        <w:t>165_Spark</w:t>
      </w:r>
      <w:r>
        <w:rPr>
          <w:rFonts w:hint="eastAsia"/>
        </w:rPr>
        <w:t>核心编程进阶</w:t>
      </w:r>
      <w:r>
        <w:rPr>
          <w:rFonts w:hint="eastAsia"/>
        </w:rPr>
        <w:t>-spark-submit</w:t>
      </w:r>
      <w:r>
        <w:rPr>
          <w:rFonts w:hint="eastAsia"/>
        </w:rPr>
        <w:t>配置第三方依赖</w:t>
      </w:r>
      <w:bookmarkEnd w:id="56"/>
    </w:p>
    <w:p w:rsidR="004C75F6" w:rsidRDefault="004C75F6" w:rsidP="00DF0DDB">
      <w:pPr>
        <w:pStyle w:val="2"/>
      </w:pPr>
      <w:bookmarkStart w:id="57" w:name="_Toc521704475"/>
      <w:r>
        <w:rPr>
          <w:rFonts w:hint="eastAsia"/>
        </w:rPr>
        <w:t>166_Spark</w:t>
      </w:r>
      <w:r>
        <w:rPr>
          <w:rFonts w:hint="eastAsia"/>
        </w:rPr>
        <w:t>核心编程进阶</w:t>
      </w:r>
      <w:r>
        <w:rPr>
          <w:rFonts w:hint="eastAsia"/>
        </w:rPr>
        <w:t>-spark</w:t>
      </w:r>
      <w:r>
        <w:rPr>
          <w:rFonts w:hint="eastAsia"/>
        </w:rPr>
        <w:t>算子的闭包原理详解</w:t>
      </w:r>
      <w:bookmarkEnd w:id="57"/>
    </w:p>
    <w:p w:rsidR="004C75F6" w:rsidRDefault="004C75F6" w:rsidP="00DF0DDB">
      <w:pPr>
        <w:pStyle w:val="2"/>
      </w:pPr>
      <w:bookmarkStart w:id="58" w:name="_Toc521704476"/>
      <w:r>
        <w:rPr>
          <w:rFonts w:hint="eastAsia"/>
        </w:rPr>
        <w:t>167_Spark</w:t>
      </w:r>
      <w:r>
        <w:rPr>
          <w:rFonts w:hint="eastAsia"/>
        </w:rPr>
        <w:t>核心编程进阶</w:t>
      </w:r>
      <w:r>
        <w:rPr>
          <w:rFonts w:hint="eastAsia"/>
        </w:rPr>
        <w:t>-</w:t>
      </w:r>
      <w:r>
        <w:rPr>
          <w:rFonts w:hint="eastAsia"/>
        </w:rPr>
        <w:t>实验：对闭包变量进行累加操作的无效现象</w:t>
      </w:r>
      <w:bookmarkEnd w:id="58"/>
    </w:p>
    <w:p w:rsidR="004C75F6" w:rsidRDefault="004C75F6" w:rsidP="00DF0DDB">
      <w:pPr>
        <w:pStyle w:val="2"/>
      </w:pPr>
      <w:bookmarkStart w:id="59" w:name="_Toc521704477"/>
      <w:r>
        <w:rPr>
          <w:rFonts w:hint="eastAsia"/>
        </w:rPr>
        <w:t>168_Spark</w:t>
      </w:r>
      <w:r>
        <w:rPr>
          <w:rFonts w:hint="eastAsia"/>
        </w:rPr>
        <w:t>核心编程进阶</w:t>
      </w:r>
      <w:r>
        <w:rPr>
          <w:rFonts w:hint="eastAsia"/>
        </w:rPr>
        <w:t>-</w:t>
      </w:r>
      <w:r>
        <w:rPr>
          <w:rFonts w:hint="eastAsia"/>
        </w:rPr>
        <w:t>实验：在算子内打印数据的无法看到现象</w:t>
      </w:r>
      <w:bookmarkEnd w:id="59"/>
    </w:p>
    <w:p w:rsidR="004C75F6" w:rsidRDefault="004C75F6" w:rsidP="00DF0DDB">
      <w:pPr>
        <w:pStyle w:val="2"/>
      </w:pPr>
      <w:bookmarkStart w:id="60" w:name="_Toc521704478"/>
      <w:r>
        <w:rPr>
          <w:rFonts w:hint="eastAsia"/>
        </w:rPr>
        <w:t>169_Spark</w:t>
      </w:r>
      <w:r>
        <w:rPr>
          <w:rFonts w:hint="eastAsia"/>
        </w:rPr>
        <w:t>核心编程进阶</w:t>
      </w:r>
      <w:r>
        <w:rPr>
          <w:rFonts w:hint="eastAsia"/>
        </w:rPr>
        <w:t>-mapPartitions</w:t>
      </w:r>
      <w:r>
        <w:rPr>
          <w:rFonts w:hint="eastAsia"/>
        </w:rPr>
        <w:t>以及学生成绩查询案例</w:t>
      </w:r>
      <w:bookmarkEnd w:id="60"/>
    </w:p>
    <w:p w:rsidR="004C75F6" w:rsidRDefault="004C75F6" w:rsidP="00DF0DDB">
      <w:pPr>
        <w:pStyle w:val="2"/>
      </w:pPr>
      <w:bookmarkStart w:id="61" w:name="_Toc521704479"/>
      <w:r>
        <w:rPr>
          <w:rFonts w:hint="eastAsia"/>
        </w:rPr>
        <w:t>170_Spark</w:t>
      </w:r>
      <w:r>
        <w:rPr>
          <w:rFonts w:hint="eastAsia"/>
        </w:rPr>
        <w:t>核心编程进阶</w:t>
      </w:r>
      <w:r>
        <w:rPr>
          <w:rFonts w:hint="eastAsia"/>
        </w:rPr>
        <w:t>-mapPartitionsWithIndex</w:t>
      </w:r>
      <w:r>
        <w:rPr>
          <w:rFonts w:hint="eastAsia"/>
        </w:rPr>
        <w:t>以开学分班案例</w:t>
      </w:r>
      <w:bookmarkEnd w:id="61"/>
    </w:p>
    <w:p w:rsidR="004C75F6" w:rsidRDefault="004C75F6" w:rsidP="00DF0DDB">
      <w:pPr>
        <w:pStyle w:val="2"/>
      </w:pPr>
      <w:bookmarkStart w:id="62" w:name="_Toc521704480"/>
      <w:r>
        <w:rPr>
          <w:rFonts w:hint="eastAsia"/>
        </w:rPr>
        <w:t>171_Spark</w:t>
      </w:r>
      <w:r>
        <w:rPr>
          <w:rFonts w:hint="eastAsia"/>
        </w:rPr>
        <w:t>核心编程进阶</w:t>
      </w:r>
      <w:r>
        <w:rPr>
          <w:rFonts w:hint="eastAsia"/>
        </w:rPr>
        <w:t>-sample</w:t>
      </w:r>
      <w:r>
        <w:rPr>
          <w:rFonts w:hint="eastAsia"/>
        </w:rPr>
        <w:t>以及公司年会抽奖案例</w:t>
      </w:r>
      <w:bookmarkEnd w:id="62"/>
    </w:p>
    <w:p w:rsidR="004C75F6" w:rsidRDefault="004C75F6" w:rsidP="00DF0DDB">
      <w:pPr>
        <w:pStyle w:val="2"/>
      </w:pPr>
      <w:bookmarkStart w:id="63" w:name="_Toc521704481"/>
      <w:r>
        <w:rPr>
          <w:rFonts w:hint="eastAsia"/>
        </w:rPr>
        <w:t>172_Spark</w:t>
      </w:r>
      <w:r>
        <w:rPr>
          <w:rFonts w:hint="eastAsia"/>
        </w:rPr>
        <w:t>核心编程进阶</w:t>
      </w:r>
      <w:r>
        <w:rPr>
          <w:rFonts w:hint="eastAsia"/>
        </w:rPr>
        <w:t>-union</w:t>
      </w:r>
      <w:r>
        <w:rPr>
          <w:rFonts w:hint="eastAsia"/>
        </w:rPr>
        <w:t>以及公司部门合并案例</w:t>
      </w:r>
      <w:bookmarkEnd w:id="63"/>
    </w:p>
    <w:p w:rsidR="004C75F6" w:rsidRDefault="004C75F6" w:rsidP="00DF0DDB">
      <w:pPr>
        <w:pStyle w:val="2"/>
      </w:pPr>
      <w:bookmarkStart w:id="64" w:name="_Toc521704482"/>
      <w:r>
        <w:rPr>
          <w:rFonts w:hint="eastAsia"/>
        </w:rPr>
        <w:t>173_Spark</w:t>
      </w:r>
      <w:r>
        <w:rPr>
          <w:rFonts w:hint="eastAsia"/>
        </w:rPr>
        <w:t>核心编程进阶</w:t>
      </w:r>
      <w:r>
        <w:rPr>
          <w:rFonts w:hint="eastAsia"/>
        </w:rPr>
        <w:t>-intersection</w:t>
      </w:r>
      <w:r>
        <w:rPr>
          <w:rFonts w:hint="eastAsia"/>
        </w:rPr>
        <w:t>以及公司跨多项目人员查询案例</w:t>
      </w:r>
      <w:bookmarkEnd w:id="64"/>
    </w:p>
    <w:p w:rsidR="004C75F6" w:rsidRDefault="004C75F6" w:rsidP="00DF0DDB">
      <w:pPr>
        <w:pStyle w:val="2"/>
      </w:pPr>
      <w:bookmarkStart w:id="65" w:name="_Toc521704483"/>
      <w:r>
        <w:rPr>
          <w:rFonts w:hint="eastAsia"/>
        </w:rPr>
        <w:t>174_Spark</w:t>
      </w:r>
      <w:r>
        <w:rPr>
          <w:rFonts w:hint="eastAsia"/>
        </w:rPr>
        <w:t>核心编程进阶</w:t>
      </w:r>
      <w:r>
        <w:rPr>
          <w:rFonts w:hint="eastAsia"/>
        </w:rPr>
        <w:t>-distinct</w:t>
      </w:r>
      <w:r>
        <w:rPr>
          <w:rFonts w:hint="eastAsia"/>
        </w:rPr>
        <w:t>以及网站</w:t>
      </w:r>
      <w:r>
        <w:rPr>
          <w:rFonts w:hint="eastAsia"/>
        </w:rPr>
        <w:t>uv</w:t>
      </w:r>
      <w:r>
        <w:rPr>
          <w:rFonts w:hint="eastAsia"/>
        </w:rPr>
        <w:t>统计案例</w:t>
      </w:r>
      <w:bookmarkEnd w:id="65"/>
    </w:p>
    <w:p w:rsidR="004C75F6" w:rsidRDefault="004C75F6" w:rsidP="00DF0DDB">
      <w:pPr>
        <w:pStyle w:val="2"/>
      </w:pPr>
      <w:bookmarkStart w:id="66" w:name="_Toc521704484"/>
      <w:r>
        <w:rPr>
          <w:rFonts w:hint="eastAsia"/>
        </w:rPr>
        <w:t>175_Spark</w:t>
      </w:r>
      <w:r>
        <w:rPr>
          <w:rFonts w:hint="eastAsia"/>
        </w:rPr>
        <w:t>核心编程进阶</w:t>
      </w:r>
      <w:r>
        <w:rPr>
          <w:rFonts w:hint="eastAsia"/>
        </w:rPr>
        <w:t>-aggregateByKey</w:t>
      </w:r>
      <w:r>
        <w:rPr>
          <w:rFonts w:hint="eastAsia"/>
        </w:rPr>
        <w:t>以及单词计数案例</w:t>
      </w:r>
      <w:bookmarkEnd w:id="66"/>
    </w:p>
    <w:p w:rsidR="004C75F6" w:rsidRDefault="004C75F6" w:rsidP="00DF0DDB">
      <w:pPr>
        <w:pStyle w:val="2"/>
      </w:pPr>
      <w:bookmarkStart w:id="67" w:name="_Toc521704485"/>
      <w:r>
        <w:rPr>
          <w:rFonts w:hint="eastAsia"/>
        </w:rPr>
        <w:t>176_Spark</w:t>
      </w:r>
      <w:r>
        <w:rPr>
          <w:rFonts w:hint="eastAsia"/>
        </w:rPr>
        <w:t>核心编程进阶</w:t>
      </w:r>
      <w:r>
        <w:rPr>
          <w:rFonts w:hint="eastAsia"/>
        </w:rPr>
        <w:t>-cartesian</w:t>
      </w:r>
      <w:r>
        <w:rPr>
          <w:rFonts w:hint="eastAsia"/>
        </w:rPr>
        <w:t>以及服装搭配案例</w:t>
      </w:r>
      <w:bookmarkEnd w:id="67"/>
    </w:p>
    <w:p w:rsidR="004C75F6" w:rsidRDefault="004C75F6" w:rsidP="00DF0DDB">
      <w:pPr>
        <w:pStyle w:val="2"/>
      </w:pPr>
      <w:bookmarkStart w:id="68" w:name="_Toc521704486"/>
      <w:r>
        <w:rPr>
          <w:rFonts w:hint="eastAsia"/>
        </w:rPr>
        <w:t>177_Spark</w:t>
      </w:r>
      <w:r>
        <w:rPr>
          <w:rFonts w:hint="eastAsia"/>
        </w:rPr>
        <w:t>核心编程进阶</w:t>
      </w:r>
      <w:r>
        <w:rPr>
          <w:rFonts w:hint="eastAsia"/>
        </w:rPr>
        <w:t>-coalesce</w:t>
      </w:r>
      <w:r>
        <w:rPr>
          <w:rFonts w:hint="eastAsia"/>
        </w:rPr>
        <w:t>以及公司部门整合案例</w:t>
      </w:r>
      <w:bookmarkEnd w:id="68"/>
    </w:p>
    <w:p w:rsidR="004C75F6" w:rsidRDefault="004C75F6" w:rsidP="00DF0DDB">
      <w:pPr>
        <w:pStyle w:val="2"/>
      </w:pPr>
      <w:bookmarkStart w:id="69" w:name="_Toc521704487"/>
      <w:r>
        <w:rPr>
          <w:rFonts w:hint="eastAsia"/>
        </w:rPr>
        <w:t>178_Spark</w:t>
      </w:r>
      <w:r>
        <w:rPr>
          <w:rFonts w:hint="eastAsia"/>
        </w:rPr>
        <w:t>核心编程进阶</w:t>
      </w:r>
      <w:r>
        <w:rPr>
          <w:rFonts w:hint="eastAsia"/>
        </w:rPr>
        <w:t>-repartition</w:t>
      </w:r>
      <w:r>
        <w:rPr>
          <w:rFonts w:hint="eastAsia"/>
        </w:rPr>
        <w:t>以及公司新增部门案例</w:t>
      </w:r>
      <w:bookmarkEnd w:id="69"/>
    </w:p>
    <w:p w:rsidR="004C75F6" w:rsidRDefault="004C75F6" w:rsidP="00DF0DDB">
      <w:pPr>
        <w:pStyle w:val="2"/>
      </w:pPr>
      <w:bookmarkStart w:id="70" w:name="_Toc521704488"/>
      <w:r>
        <w:rPr>
          <w:rFonts w:hint="eastAsia"/>
        </w:rPr>
        <w:lastRenderedPageBreak/>
        <w:t>179_Spark</w:t>
      </w:r>
      <w:r>
        <w:rPr>
          <w:rFonts w:hint="eastAsia"/>
        </w:rPr>
        <w:t>核心编程进阶</w:t>
      </w:r>
      <w:r>
        <w:rPr>
          <w:rFonts w:hint="eastAsia"/>
        </w:rPr>
        <w:t>-takeSampled</w:t>
      </w:r>
      <w:r>
        <w:rPr>
          <w:rFonts w:hint="eastAsia"/>
        </w:rPr>
        <w:t>以及公司年会抽奖案例</w:t>
      </w:r>
      <w:bookmarkEnd w:id="70"/>
    </w:p>
    <w:p w:rsidR="004C75F6" w:rsidRDefault="004C75F6" w:rsidP="00DF0DDB">
      <w:pPr>
        <w:pStyle w:val="2"/>
      </w:pPr>
      <w:bookmarkStart w:id="71" w:name="_Toc521704489"/>
      <w:r>
        <w:rPr>
          <w:rFonts w:hint="eastAsia"/>
        </w:rPr>
        <w:t>180_Spark</w:t>
      </w:r>
      <w:r>
        <w:rPr>
          <w:rFonts w:hint="eastAsia"/>
        </w:rPr>
        <w:t>核心编程进阶</w:t>
      </w:r>
      <w:r>
        <w:rPr>
          <w:rFonts w:hint="eastAsia"/>
        </w:rPr>
        <w:t>-shuffle</w:t>
      </w:r>
      <w:r>
        <w:rPr>
          <w:rFonts w:hint="eastAsia"/>
        </w:rPr>
        <w:t>操作原理详解</w:t>
      </w:r>
      <w:bookmarkEnd w:id="71"/>
    </w:p>
    <w:p w:rsidR="004C75F6" w:rsidRDefault="004C75F6" w:rsidP="00DF0DDB">
      <w:pPr>
        <w:pStyle w:val="2"/>
      </w:pPr>
      <w:bookmarkStart w:id="72" w:name="_Toc521704490"/>
      <w:r>
        <w:rPr>
          <w:rFonts w:hint="eastAsia"/>
        </w:rPr>
        <w:t>181_Spark</w:t>
      </w:r>
      <w:r>
        <w:rPr>
          <w:rFonts w:hint="eastAsia"/>
        </w:rPr>
        <w:t>核心编程进阶</w:t>
      </w:r>
      <w:r>
        <w:rPr>
          <w:rFonts w:hint="eastAsia"/>
        </w:rPr>
        <w:t>-shuffle</w:t>
      </w:r>
      <w:r>
        <w:rPr>
          <w:rFonts w:hint="eastAsia"/>
        </w:rPr>
        <w:t>操作过程中进行数据排序</w:t>
      </w:r>
      <w:bookmarkEnd w:id="72"/>
    </w:p>
    <w:p w:rsidR="004C75F6" w:rsidRDefault="004C75F6" w:rsidP="00DF0DDB">
      <w:pPr>
        <w:pStyle w:val="2"/>
      </w:pPr>
      <w:bookmarkStart w:id="73" w:name="_Toc521704491"/>
      <w:r>
        <w:rPr>
          <w:rFonts w:hint="eastAsia"/>
        </w:rPr>
        <w:t>182_Spark</w:t>
      </w:r>
      <w:r>
        <w:rPr>
          <w:rFonts w:hint="eastAsia"/>
        </w:rPr>
        <w:t>核心编程进阶</w:t>
      </w:r>
      <w:r>
        <w:rPr>
          <w:rFonts w:hint="eastAsia"/>
        </w:rPr>
        <w:t>-</w:t>
      </w:r>
      <w:r>
        <w:rPr>
          <w:rFonts w:hint="eastAsia"/>
        </w:rPr>
        <w:t>会触发</w:t>
      </w:r>
      <w:r>
        <w:rPr>
          <w:rFonts w:hint="eastAsia"/>
        </w:rPr>
        <w:t>shuffle</w:t>
      </w:r>
      <w:r>
        <w:rPr>
          <w:rFonts w:hint="eastAsia"/>
        </w:rPr>
        <w:t>操作的算子</w:t>
      </w:r>
      <w:bookmarkEnd w:id="73"/>
    </w:p>
    <w:p w:rsidR="004C75F6" w:rsidRDefault="004C75F6" w:rsidP="00DF0DDB">
      <w:pPr>
        <w:pStyle w:val="2"/>
      </w:pPr>
      <w:bookmarkStart w:id="74" w:name="_Toc521704492"/>
      <w:r>
        <w:rPr>
          <w:rFonts w:hint="eastAsia"/>
        </w:rPr>
        <w:t>183_Spark</w:t>
      </w:r>
      <w:r>
        <w:rPr>
          <w:rFonts w:hint="eastAsia"/>
        </w:rPr>
        <w:t>核心编程进阶</w:t>
      </w:r>
      <w:r>
        <w:rPr>
          <w:rFonts w:hint="eastAsia"/>
        </w:rPr>
        <w:t>-shuffle</w:t>
      </w:r>
      <w:r>
        <w:rPr>
          <w:rFonts w:hint="eastAsia"/>
        </w:rPr>
        <w:t>操作对性能消耗的原理详解</w:t>
      </w:r>
      <w:bookmarkEnd w:id="74"/>
    </w:p>
    <w:p w:rsidR="004C75F6" w:rsidRDefault="004C75F6" w:rsidP="00DF0DDB">
      <w:pPr>
        <w:pStyle w:val="2"/>
      </w:pPr>
      <w:bookmarkStart w:id="75" w:name="_Toc521704493"/>
      <w:r>
        <w:rPr>
          <w:rFonts w:hint="eastAsia"/>
        </w:rPr>
        <w:t>184_Spark</w:t>
      </w:r>
      <w:r>
        <w:rPr>
          <w:rFonts w:hint="eastAsia"/>
        </w:rPr>
        <w:t>核心编程进阶</w:t>
      </w:r>
      <w:r>
        <w:rPr>
          <w:rFonts w:hint="eastAsia"/>
        </w:rPr>
        <w:t>-shuffle</w:t>
      </w:r>
      <w:r>
        <w:rPr>
          <w:rFonts w:hint="eastAsia"/>
        </w:rPr>
        <w:t>操作所有相关参数详解以及性能调优</w:t>
      </w:r>
      <w:bookmarkEnd w:id="75"/>
    </w:p>
    <w:p w:rsidR="004C75F6" w:rsidRDefault="004C75F6" w:rsidP="00DF0DDB">
      <w:pPr>
        <w:pStyle w:val="2"/>
      </w:pPr>
      <w:bookmarkStart w:id="76" w:name="_Toc521704494"/>
      <w:r>
        <w:rPr>
          <w:rFonts w:hint="eastAsia"/>
        </w:rPr>
        <w:t>185_Spark</w:t>
      </w:r>
      <w:r>
        <w:rPr>
          <w:rFonts w:hint="eastAsia"/>
        </w:rPr>
        <w:t>核心编程进阶</w:t>
      </w:r>
      <w:r>
        <w:rPr>
          <w:rFonts w:hint="eastAsia"/>
        </w:rPr>
        <w:t>-</w:t>
      </w:r>
      <w:r>
        <w:rPr>
          <w:rFonts w:hint="eastAsia"/>
        </w:rPr>
        <w:t>综合案例</w:t>
      </w:r>
      <w:r>
        <w:rPr>
          <w:rFonts w:hint="eastAsia"/>
        </w:rPr>
        <w:t>1</w:t>
      </w:r>
      <w:r>
        <w:rPr>
          <w:rFonts w:hint="eastAsia"/>
        </w:rPr>
        <w:t>：移动端</w:t>
      </w:r>
      <w:r>
        <w:rPr>
          <w:rFonts w:hint="eastAsia"/>
        </w:rPr>
        <w:t>app</w:t>
      </w:r>
      <w:r>
        <w:rPr>
          <w:rFonts w:hint="eastAsia"/>
        </w:rPr>
        <w:t>访问流量日志分析</w:t>
      </w:r>
      <w:bookmarkEnd w:id="76"/>
    </w:p>
    <w:p w:rsidR="004C75F6" w:rsidRDefault="004C75F6" w:rsidP="00DF0DDB">
      <w:pPr>
        <w:pStyle w:val="2"/>
      </w:pPr>
      <w:bookmarkStart w:id="77" w:name="_Toc521704495"/>
      <w:r>
        <w:rPr>
          <w:rFonts w:hint="eastAsia"/>
        </w:rPr>
        <w:t>186_Spark</w:t>
      </w:r>
      <w:r>
        <w:rPr>
          <w:rFonts w:hint="eastAsia"/>
        </w:rPr>
        <w:t>核心编程进阶</w:t>
      </w:r>
      <w:r>
        <w:rPr>
          <w:rFonts w:hint="eastAsia"/>
        </w:rPr>
        <w:t>-</w:t>
      </w:r>
      <w:r>
        <w:rPr>
          <w:rFonts w:hint="eastAsia"/>
        </w:rPr>
        <w:t>综合案例</w:t>
      </w:r>
      <w:r>
        <w:rPr>
          <w:rFonts w:hint="eastAsia"/>
        </w:rPr>
        <w:t>1</w:t>
      </w:r>
      <w:r>
        <w:rPr>
          <w:rFonts w:hint="eastAsia"/>
        </w:rPr>
        <w:t>：日志文件格式分析</w:t>
      </w:r>
      <w:bookmarkEnd w:id="77"/>
    </w:p>
    <w:p w:rsidR="004C75F6" w:rsidRDefault="004C75F6" w:rsidP="00DF0DDB">
      <w:pPr>
        <w:pStyle w:val="2"/>
      </w:pPr>
      <w:bookmarkStart w:id="78" w:name="_Toc521704496"/>
      <w:r>
        <w:rPr>
          <w:rFonts w:hint="eastAsia"/>
        </w:rPr>
        <w:t>187_Spark</w:t>
      </w:r>
      <w:r>
        <w:rPr>
          <w:rFonts w:hint="eastAsia"/>
        </w:rPr>
        <w:t>核心编程进阶</w:t>
      </w:r>
      <w:r>
        <w:rPr>
          <w:rFonts w:hint="eastAsia"/>
        </w:rPr>
        <w:t>-</w:t>
      </w:r>
      <w:r>
        <w:rPr>
          <w:rFonts w:hint="eastAsia"/>
        </w:rPr>
        <w:t>综合案例</w:t>
      </w:r>
      <w:r>
        <w:rPr>
          <w:rFonts w:hint="eastAsia"/>
        </w:rPr>
        <w:t>1</w:t>
      </w:r>
      <w:r>
        <w:rPr>
          <w:rFonts w:hint="eastAsia"/>
        </w:rPr>
        <w:t>：读取日志文件并创建</w:t>
      </w:r>
      <w:r>
        <w:rPr>
          <w:rFonts w:hint="eastAsia"/>
        </w:rPr>
        <w:t>RDD</w:t>
      </w:r>
      <w:bookmarkEnd w:id="78"/>
    </w:p>
    <w:p w:rsidR="004C75F6" w:rsidRDefault="004C75F6" w:rsidP="00DF0DDB">
      <w:pPr>
        <w:pStyle w:val="2"/>
      </w:pPr>
      <w:bookmarkStart w:id="79" w:name="_Toc521704497"/>
      <w:r>
        <w:rPr>
          <w:rFonts w:hint="eastAsia"/>
        </w:rPr>
        <w:t>188_Spark</w:t>
      </w:r>
      <w:r>
        <w:rPr>
          <w:rFonts w:hint="eastAsia"/>
        </w:rPr>
        <w:t>核心编程进阶</w:t>
      </w:r>
      <w:r>
        <w:rPr>
          <w:rFonts w:hint="eastAsia"/>
        </w:rPr>
        <w:t>-</w:t>
      </w:r>
      <w:r>
        <w:rPr>
          <w:rFonts w:hint="eastAsia"/>
        </w:rPr>
        <w:t>综合案例</w:t>
      </w:r>
      <w:r>
        <w:rPr>
          <w:rFonts w:hint="eastAsia"/>
        </w:rPr>
        <w:t>1</w:t>
      </w:r>
      <w:r>
        <w:rPr>
          <w:rFonts w:hint="eastAsia"/>
        </w:rPr>
        <w:t>：创建自定义的可序列化类</w:t>
      </w:r>
      <w:bookmarkEnd w:id="79"/>
    </w:p>
    <w:p w:rsidR="004C75F6" w:rsidRDefault="004C75F6" w:rsidP="00DF0DDB">
      <w:pPr>
        <w:pStyle w:val="2"/>
      </w:pPr>
      <w:bookmarkStart w:id="80" w:name="_Toc521704498"/>
      <w:r>
        <w:rPr>
          <w:rFonts w:hint="eastAsia"/>
        </w:rPr>
        <w:t>189_Spark</w:t>
      </w:r>
      <w:r>
        <w:rPr>
          <w:rFonts w:hint="eastAsia"/>
        </w:rPr>
        <w:t>核心编程进阶</w:t>
      </w:r>
      <w:r>
        <w:rPr>
          <w:rFonts w:hint="eastAsia"/>
        </w:rPr>
        <w:t>-</w:t>
      </w:r>
      <w:r>
        <w:rPr>
          <w:rFonts w:hint="eastAsia"/>
        </w:rPr>
        <w:t>综合案例</w:t>
      </w:r>
      <w:r>
        <w:rPr>
          <w:rFonts w:hint="eastAsia"/>
        </w:rPr>
        <w:t>1</w:t>
      </w:r>
      <w:r>
        <w:rPr>
          <w:rFonts w:hint="eastAsia"/>
        </w:rPr>
        <w:t>：将</w:t>
      </w:r>
      <w:r>
        <w:rPr>
          <w:rFonts w:hint="eastAsia"/>
        </w:rPr>
        <w:t>RDD</w:t>
      </w:r>
      <w:r>
        <w:rPr>
          <w:rFonts w:hint="eastAsia"/>
        </w:rPr>
        <w:t>映射为</w:t>
      </w:r>
      <w:r>
        <w:rPr>
          <w:rFonts w:hint="eastAsia"/>
        </w:rPr>
        <w:t>key-value</w:t>
      </w:r>
      <w:r>
        <w:rPr>
          <w:rFonts w:hint="eastAsia"/>
        </w:rPr>
        <w:t>格式</w:t>
      </w:r>
      <w:bookmarkEnd w:id="80"/>
    </w:p>
    <w:p w:rsidR="004C75F6" w:rsidRDefault="004C75F6" w:rsidP="00DF0DDB">
      <w:pPr>
        <w:pStyle w:val="2"/>
      </w:pPr>
      <w:bookmarkStart w:id="81" w:name="_Toc521704499"/>
      <w:r>
        <w:rPr>
          <w:rFonts w:hint="eastAsia"/>
        </w:rPr>
        <w:t>190_Spark</w:t>
      </w:r>
      <w:r>
        <w:rPr>
          <w:rFonts w:hint="eastAsia"/>
        </w:rPr>
        <w:t>核心编程进阶</w:t>
      </w:r>
      <w:r>
        <w:rPr>
          <w:rFonts w:hint="eastAsia"/>
        </w:rPr>
        <w:t>-</w:t>
      </w:r>
      <w:r>
        <w:rPr>
          <w:rFonts w:hint="eastAsia"/>
        </w:rPr>
        <w:t>综合案例</w:t>
      </w:r>
      <w:r>
        <w:rPr>
          <w:rFonts w:hint="eastAsia"/>
        </w:rPr>
        <w:t>1</w:t>
      </w:r>
      <w:r>
        <w:rPr>
          <w:rFonts w:hint="eastAsia"/>
        </w:rPr>
        <w:t>：基于</w:t>
      </w:r>
      <w:r>
        <w:rPr>
          <w:rFonts w:hint="eastAsia"/>
        </w:rPr>
        <w:t>deviceID</w:t>
      </w:r>
      <w:r>
        <w:rPr>
          <w:rFonts w:hint="eastAsia"/>
        </w:rPr>
        <w:t>进行聚合操作</w:t>
      </w:r>
      <w:bookmarkEnd w:id="81"/>
    </w:p>
    <w:p w:rsidR="004C75F6" w:rsidRDefault="004C75F6" w:rsidP="00DF0DDB">
      <w:pPr>
        <w:pStyle w:val="2"/>
      </w:pPr>
      <w:bookmarkStart w:id="82" w:name="_Toc521704500"/>
      <w:r>
        <w:rPr>
          <w:rFonts w:hint="eastAsia"/>
        </w:rPr>
        <w:lastRenderedPageBreak/>
        <w:t>191_Spark</w:t>
      </w:r>
      <w:r>
        <w:rPr>
          <w:rFonts w:hint="eastAsia"/>
        </w:rPr>
        <w:t>核心编程进阶</w:t>
      </w:r>
      <w:r>
        <w:rPr>
          <w:rFonts w:hint="eastAsia"/>
        </w:rPr>
        <w:t>-</w:t>
      </w:r>
      <w:r>
        <w:rPr>
          <w:rFonts w:hint="eastAsia"/>
        </w:rPr>
        <w:t>综合案例</w:t>
      </w:r>
      <w:r>
        <w:rPr>
          <w:rFonts w:hint="eastAsia"/>
        </w:rPr>
        <w:t>1</w:t>
      </w:r>
      <w:r>
        <w:rPr>
          <w:rFonts w:hint="eastAsia"/>
        </w:rPr>
        <w:t>：自定义二次排序</w:t>
      </w:r>
      <w:r>
        <w:rPr>
          <w:rFonts w:hint="eastAsia"/>
        </w:rPr>
        <w:t>key</w:t>
      </w:r>
      <w:r>
        <w:rPr>
          <w:rFonts w:hint="eastAsia"/>
        </w:rPr>
        <w:t>类</w:t>
      </w:r>
      <w:bookmarkEnd w:id="82"/>
    </w:p>
    <w:p w:rsidR="004C75F6" w:rsidRDefault="004C75F6" w:rsidP="00DF0DDB">
      <w:pPr>
        <w:pStyle w:val="2"/>
      </w:pPr>
      <w:bookmarkStart w:id="83" w:name="_Toc521704501"/>
      <w:r>
        <w:rPr>
          <w:rFonts w:hint="eastAsia"/>
        </w:rPr>
        <w:t>192_Spark</w:t>
      </w:r>
      <w:r>
        <w:rPr>
          <w:rFonts w:hint="eastAsia"/>
        </w:rPr>
        <w:t>核心编程进阶</w:t>
      </w:r>
      <w:r>
        <w:rPr>
          <w:rFonts w:hint="eastAsia"/>
        </w:rPr>
        <w:t>-</w:t>
      </w:r>
      <w:r>
        <w:rPr>
          <w:rFonts w:hint="eastAsia"/>
        </w:rPr>
        <w:t>综合案例</w:t>
      </w:r>
      <w:r>
        <w:rPr>
          <w:rFonts w:hint="eastAsia"/>
        </w:rPr>
        <w:t>1</w:t>
      </w:r>
      <w:r>
        <w:rPr>
          <w:rFonts w:hint="eastAsia"/>
        </w:rPr>
        <w:t>：将二次排序</w:t>
      </w:r>
      <w:r>
        <w:rPr>
          <w:rFonts w:hint="eastAsia"/>
        </w:rPr>
        <w:t>key</w:t>
      </w:r>
      <w:r>
        <w:rPr>
          <w:rFonts w:hint="eastAsia"/>
        </w:rPr>
        <w:t>映射为</w:t>
      </w:r>
      <w:r>
        <w:rPr>
          <w:rFonts w:hint="eastAsia"/>
        </w:rPr>
        <w:t>RDD</w:t>
      </w:r>
      <w:r>
        <w:rPr>
          <w:rFonts w:hint="eastAsia"/>
        </w:rPr>
        <w:t>的</w:t>
      </w:r>
      <w:r>
        <w:rPr>
          <w:rFonts w:hint="eastAsia"/>
        </w:rPr>
        <w:t>key</w:t>
      </w:r>
      <w:bookmarkEnd w:id="83"/>
    </w:p>
    <w:p w:rsidR="004C75F6" w:rsidRDefault="004C75F6" w:rsidP="00DF0DDB">
      <w:pPr>
        <w:pStyle w:val="2"/>
      </w:pPr>
      <w:bookmarkStart w:id="84" w:name="_Toc521704502"/>
      <w:r>
        <w:rPr>
          <w:rFonts w:hint="eastAsia"/>
        </w:rPr>
        <w:t>193_Spark</w:t>
      </w:r>
      <w:r>
        <w:rPr>
          <w:rFonts w:hint="eastAsia"/>
        </w:rPr>
        <w:t>核心编程进阶</w:t>
      </w:r>
      <w:r>
        <w:rPr>
          <w:rFonts w:hint="eastAsia"/>
        </w:rPr>
        <w:t>-</w:t>
      </w:r>
      <w:r>
        <w:rPr>
          <w:rFonts w:hint="eastAsia"/>
        </w:rPr>
        <w:t>综合案例</w:t>
      </w:r>
      <w:r>
        <w:rPr>
          <w:rFonts w:hint="eastAsia"/>
        </w:rPr>
        <w:t>1</w:t>
      </w:r>
      <w:r>
        <w:rPr>
          <w:rFonts w:hint="eastAsia"/>
        </w:rPr>
        <w:t>：执行二次排序以及获取</w:t>
      </w:r>
      <w:r>
        <w:rPr>
          <w:rFonts w:hint="eastAsia"/>
        </w:rPr>
        <w:t>top10</w:t>
      </w:r>
      <w:r>
        <w:rPr>
          <w:rFonts w:hint="eastAsia"/>
        </w:rPr>
        <w:t>数据</w:t>
      </w:r>
      <w:bookmarkEnd w:id="84"/>
    </w:p>
    <w:p w:rsidR="004C75F6" w:rsidRDefault="004C75F6" w:rsidP="00DF0DDB">
      <w:pPr>
        <w:pStyle w:val="2"/>
      </w:pPr>
      <w:bookmarkStart w:id="85" w:name="_Toc521704503"/>
      <w:r>
        <w:rPr>
          <w:rFonts w:hint="eastAsia"/>
        </w:rPr>
        <w:t>194_Spark</w:t>
      </w:r>
      <w:r>
        <w:rPr>
          <w:rFonts w:hint="eastAsia"/>
        </w:rPr>
        <w:t>核心编程进阶</w:t>
      </w:r>
      <w:r>
        <w:rPr>
          <w:rFonts w:hint="eastAsia"/>
        </w:rPr>
        <w:t>-</w:t>
      </w:r>
      <w:r>
        <w:rPr>
          <w:rFonts w:hint="eastAsia"/>
        </w:rPr>
        <w:t>综合案例</w:t>
      </w:r>
      <w:r>
        <w:rPr>
          <w:rFonts w:hint="eastAsia"/>
        </w:rPr>
        <w:t>1</w:t>
      </w:r>
      <w:r>
        <w:rPr>
          <w:rFonts w:hint="eastAsia"/>
        </w:rPr>
        <w:t>：程序运行测试以及代码调试</w:t>
      </w:r>
      <w:bookmarkEnd w:id="85"/>
    </w:p>
    <w:p w:rsidR="004C75F6" w:rsidRDefault="004C75F6" w:rsidP="00DF0DDB">
      <w:pPr>
        <w:pStyle w:val="2"/>
      </w:pPr>
      <w:bookmarkStart w:id="86" w:name="_Toc521704504"/>
      <w:r>
        <w:rPr>
          <w:rFonts w:hint="eastAsia"/>
        </w:rPr>
        <w:t>195_Spark</w:t>
      </w:r>
      <w:r>
        <w:rPr>
          <w:rFonts w:hint="eastAsia"/>
        </w:rPr>
        <w:t>核心编程进阶</w:t>
      </w:r>
      <w:r>
        <w:rPr>
          <w:rFonts w:hint="eastAsia"/>
        </w:rPr>
        <w:t>-</w:t>
      </w:r>
      <w:r>
        <w:rPr>
          <w:rFonts w:hint="eastAsia"/>
        </w:rPr>
        <w:t>部署第二台</w:t>
      </w:r>
      <w:r>
        <w:rPr>
          <w:rFonts w:hint="eastAsia"/>
        </w:rPr>
        <w:t>CentOS</w:t>
      </w:r>
      <w:r>
        <w:rPr>
          <w:rFonts w:hint="eastAsia"/>
        </w:rPr>
        <w:t>机器</w:t>
      </w:r>
      <w:bookmarkEnd w:id="86"/>
    </w:p>
    <w:p w:rsidR="004C75F6" w:rsidRDefault="004C75F6" w:rsidP="00DF0DDB">
      <w:pPr>
        <w:pStyle w:val="2"/>
      </w:pPr>
      <w:bookmarkStart w:id="87" w:name="_Toc521704505"/>
      <w:r>
        <w:rPr>
          <w:rFonts w:hint="eastAsia"/>
        </w:rPr>
        <w:t>196_Spark</w:t>
      </w:r>
      <w:r>
        <w:rPr>
          <w:rFonts w:hint="eastAsia"/>
        </w:rPr>
        <w:t>核心编程进阶</w:t>
      </w:r>
      <w:r>
        <w:rPr>
          <w:rFonts w:hint="eastAsia"/>
        </w:rPr>
        <w:t>-</w:t>
      </w:r>
      <w:r>
        <w:rPr>
          <w:rFonts w:hint="eastAsia"/>
        </w:rPr>
        <w:t>部署第二个</w:t>
      </w:r>
      <w:r>
        <w:rPr>
          <w:rFonts w:hint="eastAsia"/>
        </w:rPr>
        <w:t>Hadoop</w:t>
      </w:r>
      <w:r>
        <w:rPr>
          <w:rFonts w:hint="eastAsia"/>
        </w:rPr>
        <w:t>节点</w:t>
      </w:r>
      <w:bookmarkEnd w:id="87"/>
    </w:p>
    <w:p w:rsidR="004C75F6" w:rsidRDefault="004C75F6" w:rsidP="00DF0DDB">
      <w:pPr>
        <w:pStyle w:val="2"/>
      </w:pPr>
      <w:bookmarkStart w:id="88" w:name="_Toc521704506"/>
      <w:r>
        <w:rPr>
          <w:rFonts w:hint="eastAsia"/>
        </w:rPr>
        <w:t>197_Spark</w:t>
      </w:r>
      <w:r>
        <w:rPr>
          <w:rFonts w:hint="eastAsia"/>
        </w:rPr>
        <w:t>核心编程进阶</w:t>
      </w:r>
      <w:r>
        <w:rPr>
          <w:rFonts w:hint="eastAsia"/>
        </w:rPr>
        <w:t>-</w:t>
      </w:r>
      <w:r>
        <w:rPr>
          <w:rFonts w:hint="eastAsia"/>
        </w:rPr>
        <w:t>将第二个</w:t>
      </w:r>
      <w:r>
        <w:rPr>
          <w:rFonts w:hint="eastAsia"/>
        </w:rPr>
        <w:t>Hadoop</w:t>
      </w:r>
      <w:r>
        <w:rPr>
          <w:rFonts w:hint="eastAsia"/>
        </w:rPr>
        <w:t>节点动态加入集群</w:t>
      </w:r>
      <w:bookmarkEnd w:id="88"/>
    </w:p>
    <w:p w:rsidR="004C75F6" w:rsidRDefault="004C75F6" w:rsidP="00DF0DDB">
      <w:pPr>
        <w:pStyle w:val="2"/>
      </w:pPr>
      <w:bookmarkStart w:id="89" w:name="_Toc521704507"/>
      <w:r>
        <w:rPr>
          <w:rFonts w:hint="eastAsia"/>
        </w:rPr>
        <w:t>198_Spark</w:t>
      </w:r>
      <w:r>
        <w:rPr>
          <w:rFonts w:hint="eastAsia"/>
        </w:rPr>
        <w:t>核心编程进阶</w:t>
      </w:r>
      <w:r>
        <w:rPr>
          <w:rFonts w:hint="eastAsia"/>
        </w:rPr>
        <w:t>-</w:t>
      </w:r>
      <w:r>
        <w:rPr>
          <w:rFonts w:hint="eastAsia"/>
        </w:rPr>
        <w:t>使用</w:t>
      </w:r>
      <w:r>
        <w:rPr>
          <w:rFonts w:hint="eastAsia"/>
        </w:rPr>
        <w:t>yarn-client</w:t>
      </w:r>
      <w:r>
        <w:rPr>
          <w:rFonts w:hint="eastAsia"/>
        </w:rPr>
        <w:t>和</w:t>
      </w:r>
      <w:r>
        <w:rPr>
          <w:rFonts w:hint="eastAsia"/>
        </w:rPr>
        <w:t>yarn-cluster</w:t>
      </w:r>
      <w:r>
        <w:rPr>
          <w:rFonts w:hint="eastAsia"/>
        </w:rPr>
        <w:t>提交</w:t>
      </w:r>
      <w:r>
        <w:rPr>
          <w:rFonts w:hint="eastAsia"/>
        </w:rPr>
        <w:t>spark</w:t>
      </w:r>
      <w:r>
        <w:rPr>
          <w:rFonts w:hint="eastAsia"/>
        </w:rPr>
        <w:t>作业</w:t>
      </w:r>
      <w:bookmarkEnd w:id="89"/>
    </w:p>
    <w:p w:rsidR="004C75F6" w:rsidRDefault="004C75F6" w:rsidP="00DF0DDB">
      <w:pPr>
        <w:pStyle w:val="2"/>
      </w:pPr>
      <w:bookmarkStart w:id="90" w:name="_Toc521704508"/>
      <w:r>
        <w:rPr>
          <w:rFonts w:hint="eastAsia"/>
        </w:rPr>
        <w:t>199_Spark</w:t>
      </w:r>
      <w:r>
        <w:rPr>
          <w:rFonts w:hint="eastAsia"/>
        </w:rPr>
        <w:t>内核原理进阶</w:t>
      </w:r>
      <w:r>
        <w:rPr>
          <w:rFonts w:hint="eastAsia"/>
        </w:rPr>
        <w:t>-union</w:t>
      </w:r>
      <w:r>
        <w:rPr>
          <w:rFonts w:hint="eastAsia"/>
        </w:rPr>
        <w:t>算子内部实现原理剖析</w:t>
      </w:r>
      <w:bookmarkEnd w:id="90"/>
    </w:p>
    <w:p w:rsidR="004C75F6" w:rsidRDefault="004C75F6" w:rsidP="00DF0DDB">
      <w:pPr>
        <w:pStyle w:val="2"/>
      </w:pPr>
      <w:bookmarkStart w:id="91" w:name="_Toc521704509"/>
      <w:r>
        <w:rPr>
          <w:rFonts w:hint="eastAsia"/>
        </w:rPr>
        <w:t>200_Spark</w:t>
      </w:r>
      <w:r>
        <w:rPr>
          <w:rFonts w:hint="eastAsia"/>
        </w:rPr>
        <w:t>内核原理进阶</w:t>
      </w:r>
      <w:r>
        <w:rPr>
          <w:rFonts w:hint="eastAsia"/>
        </w:rPr>
        <w:t>-groupByKey</w:t>
      </w:r>
      <w:r>
        <w:rPr>
          <w:rFonts w:hint="eastAsia"/>
        </w:rPr>
        <w:t>算子内部实现原理剖析</w:t>
      </w:r>
      <w:bookmarkEnd w:id="91"/>
    </w:p>
    <w:p w:rsidR="004C75F6" w:rsidRDefault="004C75F6" w:rsidP="00DF0DDB">
      <w:pPr>
        <w:pStyle w:val="2"/>
      </w:pPr>
      <w:bookmarkStart w:id="92" w:name="_Toc521704510"/>
      <w:r>
        <w:rPr>
          <w:rFonts w:hint="eastAsia"/>
        </w:rPr>
        <w:t>201_Spark</w:t>
      </w:r>
      <w:r>
        <w:rPr>
          <w:rFonts w:hint="eastAsia"/>
        </w:rPr>
        <w:t>内核原理进阶</w:t>
      </w:r>
      <w:r>
        <w:rPr>
          <w:rFonts w:hint="eastAsia"/>
        </w:rPr>
        <w:t>-reduceByKey</w:t>
      </w:r>
      <w:r>
        <w:rPr>
          <w:rFonts w:hint="eastAsia"/>
        </w:rPr>
        <w:t>算子内部实现原理剖析</w:t>
      </w:r>
      <w:bookmarkEnd w:id="92"/>
    </w:p>
    <w:p w:rsidR="004C75F6" w:rsidRDefault="004C75F6" w:rsidP="00DF0DDB">
      <w:pPr>
        <w:pStyle w:val="2"/>
      </w:pPr>
      <w:bookmarkStart w:id="93" w:name="_Toc521704511"/>
      <w:r>
        <w:rPr>
          <w:rFonts w:hint="eastAsia"/>
        </w:rPr>
        <w:t>202_Spark</w:t>
      </w:r>
      <w:r>
        <w:rPr>
          <w:rFonts w:hint="eastAsia"/>
        </w:rPr>
        <w:t>内核原理进阶</w:t>
      </w:r>
      <w:r>
        <w:rPr>
          <w:rFonts w:hint="eastAsia"/>
        </w:rPr>
        <w:t>-distinct</w:t>
      </w:r>
      <w:r>
        <w:rPr>
          <w:rFonts w:hint="eastAsia"/>
        </w:rPr>
        <w:t>算子内部实现原理剖析</w:t>
      </w:r>
      <w:bookmarkEnd w:id="93"/>
    </w:p>
    <w:p w:rsidR="004C75F6" w:rsidRDefault="004C75F6" w:rsidP="00DF0DDB">
      <w:pPr>
        <w:pStyle w:val="2"/>
      </w:pPr>
      <w:bookmarkStart w:id="94" w:name="_Toc521704512"/>
      <w:r>
        <w:rPr>
          <w:rFonts w:hint="eastAsia"/>
        </w:rPr>
        <w:lastRenderedPageBreak/>
        <w:t>203_Spark</w:t>
      </w:r>
      <w:r>
        <w:rPr>
          <w:rFonts w:hint="eastAsia"/>
        </w:rPr>
        <w:t>内核原理进阶</w:t>
      </w:r>
      <w:r>
        <w:rPr>
          <w:rFonts w:hint="eastAsia"/>
        </w:rPr>
        <w:t>-cogroup</w:t>
      </w:r>
      <w:r>
        <w:rPr>
          <w:rFonts w:hint="eastAsia"/>
        </w:rPr>
        <w:t>算子内部实现原理剖析</w:t>
      </w:r>
      <w:bookmarkEnd w:id="94"/>
    </w:p>
    <w:p w:rsidR="004C75F6" w:rsidRDefault="004C75F6" w:rsidP="00DF0DDB">
      <w:pPr>
        <w:pStyle w:val="2"/>
      </w:pPr>
      <w:bookmarkStart w:id="95" w:name="_Toc521704513"/>
      <w:r>
        <w:rPr>
          <w:rFonts w:hint="eastAsia"/>
        </w:rPr>
        <w:t>204_Spark</w:t>
      </w:r>
      <w:r>
        <w:rPr>
          <w:rFonts w:hint="eastAsia"/>
        </w:rPr>
        <w:t>内核原理进阶</w:t>
      </w:r>
      <w:r>
        <w:rPr>
          <w:rFonts w:hint="eastAsia"/>
        </w:rPr>
        <w:t>-intersection</w:t>
      </w:r>
      <w:r>
        <w:rPr>
          <w:rFonts w:hint="eastAsia"/>
        </w:rPr>
        <w:t>算子内部实现原理剖析</w:t>
      </w:r>
      <w:bookmarkEnd w:id="95"/>
    </w:p>
    <w:p w:rsidR="004C75F6" w:rsidRDefault="004C75F6" w:rsidP="00DF0DDB">
      <w:pPr>
        <w:pStyle w:val="2"/>
      </w:pPr>
      <w:bookmarkStart w:id="96" w:name="_Toc521704514"/>
      <w:r>
        <w:rPr>
          <w:rFonts w:hint="eastAsia"/>
        </w:rPr>
        <w:t>205_Spark</w:t>
      </w:r>
      <w:r>
        <w:rPr>
          <w:rFonts w:hint="eastAsia"/>
        </w:rPr>
        <w:t>内核原理进阶</w:t>
      </w:r>
      <w:r>
        <w:rPr>
          <w:rFonts w:hint="eastAsia"/>
        </w:rPr>
        <w:t>-join</w:t>
      </w:r>
      <w:r>
        <w:rPr>
          <w:rFonts w:hint="eastAsia"/>
        </w:rPr>
        <w:t>算子内部实现原理剖析</w:t>
      </w:r>
      <w:bookmarkEnd w:id="96"/>
    </w:p>
    <w:p w:rsidR="004C75F6" w:rsidRDefault="004C75F6" w:rsidP="00DF0DDB">
      <w:pPr>
        <w:pStyle w:val="2"/>
      </w:pPr>
      <w:bookmarkStart w:id="97" w:name="_Toc521704515"/>
      <w:r>
        <w:rPr>
          <w:rFonts w:hint="eastAsia"/>
        </w:rPr>
        <w:t>206_Spark</w:t>
      </w:r>
      <w:r>
        <w:rPr>
          <w:rFonts w:hint="eastAsia"/>
        </w:rPr>
        <w:t>内核原理进阶</w:t>
      </w:r>
      <w:r>
        <w:rPr>
          <w:rFonts w:hint="eastAsia"/>
        </w:rPr>
        <w:t>-sortByKey</w:t>
      </w:r>
      <w:r>
        <w:rPr>
          <w:rFonts w:hint="eastAsia"/>
        </w:rPr>
        <w:t>算子内部实现原理剖析</w:t>
      </w:r>
      <w:bookmarkEnd w:id="97"/>
    </w:p>
    <w:p w:rsidR="004C75F6" w:rsidRDefault="004C75F6" w:rsidP="00DF0DDB">
      <w:pPr>
        <w:pStyle w:val="2"/>
      </w:pPr>
      <w:bookmarkStart w:id="98" w:name="_Toc521704516"/>
      <w:r>
        <w:rPr>
          <w:rFonts w:hint="eastAsia"/>
        </w:rPr>
        <w:t>207_Spark</w:t>
      </w:r>
      <w:r>
        <w:rPr>
          <w:rFonts w:hint="eastAsia"/>
        </w:rPr>
        <w:t>内核原理进阶</w:t>
      </w:r>
      <w:r>
        <w:rPr>
          <w:rFonts w:hint="eastAsia"/>
        </w:rPr>
        <w:t>-cartesian</w:t>
      </w:r>
      <w:r>
        <w:rPr>
          <w:rFonts w:hint="eastAsia"/>
        </w:rPr>
        <w:t>算子内部实现原理剖析</w:t>
      </w:r>
      <w:bookmarkEnd w:id="98"/>
    </w:p>
    <w:p w:rsidR="004C75F6" w:rsidRDefault="004C75F6" w:rsidP="00DF0DDB">
      <w:pPr>
        <w:pStyle w:val="2"/>
      </w:pPr>
      <w:bookmarkStart w:id="99" w:name="_Toc521704517"/>
      <w:r>
        <w:rPr>
          <w:rFonts w:hint="eastAsia"/>
        </w:rPr>
        <w:t>208_Spark</w:t>
      </w:r>
      <w:r>
        <w:rPr>
          <w:rFonts w:hint="eastAsia"/>
        </w:rPr>
        <w:t>内核原理进阶</w:t>
      </w:r>
      <w:r>
        <w:rPr>
          <w:rFonts w:hint="eastAsia"/>
        </w:rPr>
        <w:t>-coalesce</w:t>
      </w:r>
      <w:r>
        <w:rPr>
          <w:rFonts w:hint="eastAsia"/>
        </w:rPr>
        <w:t>算子内部实现原理剖析</w:t>
      </w:r>
      <w:bookmarkEnd w:id="99"/>
    </w:p>
    <w:p w:rsidR="004C75F6" w:rsidRDefault="004C75F6" w:rsidP="00DF0DDB">
      <w:pPr>
        <w:pStyle w:val="2"/>
      </w:pPr>
      <w:bookmarkStart w:id="100" w:name="_Toc521704518"/>
      <w:r>
        <w:rPr>
          <w:rFonts w:hint="eastAsia"/>
        </w:rPr>
        <w:t>209_Spark</w:t>
      </w:r>
      <w:r>
        <w:rPr>
          <w:rFonts w:hint="eastAsia"/>
        </w:rPr>
        <w:t>内核原理进阶</w:t>
      </w:r>
      <w:r>
        <w:rPr>
          <w:rFonts w:hint="eastAsia"/>
        </w:rPr>
        <w:t>-repartition</w:t>
      </w:r>
      <w:r>
        <w:rPr>
          <w:rFonts w:hint="eastAsia"/>
        </w:rPr>
        <w:t>算子内部实现原理剖析</w:t>
      </w:r>
      <w:bookmarkEnd w:id="100"/>
    </w:p>
    <w:p w:rsidR="004C75F6" w:rsidRDefault="004C75F6" w:rsidP="00DF0DDB">
      <w:pPr>
        <w:pStyle w:val="2"/>
      </w:pPr>
      <w:bookmarkStart w:id="101" w:name="_Toc521704519"/>
      <w:r>
        <w:rPr>
          <w:rFonts w:hint="eastAsia"/>
        </w:rPr>
        <w:t>210_SparkSQL</w:t>
      </w:r>
      <w:r>
        <w:rPr>
          <w:rFonts w:hint="eastAsia"/>
        </w:rPr>
        <w:t>实战开发进阶</w:t>
      </w:r>
      <w:r>
        <w:rPr>
          <w:rFonts w:hint="eastAsia"/>
        </w:rPr>
        <w:t>-Hive013</w:t>
      </w:r>
      <w:r>
        <w:rPr>
          <w:rFonts w:hint="eastAsia"/>
        </w:rPr>
        <w:t>安装与测试</w:t>
      </w:r>
      <w:bookmarkEnd w:id="101"/>
    </w:p>
    <w:p w:rsidR="004C75F6" w:rsidRDefault="004C75F6" w:rsidP="00DF0DDB">
      <w:pPr>
        <w:pStyle w:val="2"/>
      </w:pPr>
      <w:bookmarkStart w:id="102" w:name="_Toc521704520"/>
      <w:r>
        <w:rPr>
          <w:rFonts w:hint="eastAsia"/>
        </w:rPr>
        <w:t>211_SparkSQL</w:t>
      </w:r>
      <w:r>
        <w:rPr>
          <w:rFonts w:hint="eastAsia"/>
        </w:rPr>
        <w:t>实战开发进阶</w:t>
      </w:r>
      <w:r>
        <w:rPr>
          <w:rFonts w:hint="eastAsia"/>
        </w:rPr>
        <w:t>-ThriftJDBC</w:t>
      </w:r>
      <w:r>
        <w:rPr>
          <w:rFonts w:hint="eastAsia"/>
        </w:rPr>
        <w:t>、</w:t>
      </w:r>
      <w:r>
        <w:rPr>
          <w:rFonts w:hint="eastAsia"/>
        </w:rPr>
        <w:t>ODBCServer</w:t>
      </w:r>
      <w:bookmarkEnd w:id="102"/>
    </w:p>
    <w:p w:rsidR="004C75F6" w:rsidRDefault="004C75F6" w:rsidP="00DF0DDB">
      <w:pPr>
        <w:pStyle w:val="2"/>
      </w:pPr>
      <w:bookmarkStart w:id="103" w:name="_Toc521704521"/>
      <w:r>
        <w:rPr>
          <w:rFonts w:hint="eastAsia"/>
        </w:rPr>
        <w:t>212_SparkSQL</w:t>
      </w:r>
      <w:r>
        <w:rPr>
          <w:rFonts w:hint="eastAsia"/>
        </w:rPr>
        <w:t>实战开发进阶</w:t>
      </w:r>
      <w:r>
        <w:rPr>
          <w:rFonts w:hint="eastAsia"/>
        </w:rPr>
        <w:t>-CLI</w:t>
      </w:r>
      <w:r>
        <w:rPr>
          <w:rFonts w:hint="eastAsia"/>
        </w:rPr>
        <w:t>命令行使用</w:t>
      </w:r>
      <w:bookmarkEnd w:id="103"/>
    </w:p>
    <w:p w:rsidR="004C75F6" w:rsidRDefault="004C75F6" w:rsidP="00DF0DDB">
      <w:pPr>
        <w:pStyle w:val="2"/>
      </w:pPr>
      <w:bookmarkStart w:id="104" w:name="_Toc521704522"/>
      <w:r>
        <w:rPr>
          <w:rFonts w:hint="eastAsia"/>
        </w:rPr>
        <w:t>213_SparkSQL</w:t>
      </w:r>
      <w:r>
        <w:rPr>
          <w:rFonts w:hint="eastAsia"/>
        </w:rPr>
        <w:t>实战开发进阶</w:t>
      </w:r>
      <w:r>
        <w:rPr>
          <w:rFonts w:hint="eastAsia"/>
        </w:rPr>
        <w:t>-</w:t>
      </w:r>
      <w:r>
        <w:rPr>
          <w:rFonts w:hint="eastAsia"/>
        </w:rPr>
        <w:t>综合案例</w:t>
      </w:r>
      <w:r>
        <w:rPr>
          <w:rFonts w:hint="eastAsia"/>
        </w:rPr>
        <w:t>2</w:t>
      </w:r>
      <w:r>
        <w:rPr>
          <w:rFonts w:hint="eastAsia"/>
        </w:rPr>
        <w:t>：新闻网站关键指标离线统计</w:t>
      </w:r>
      <w:bookmarkEnd w:id="104"/>
    </w:p>
    <w:p w:rsidR="004C75F6" w:rsidRDefault="004C75F6" w:rsidP="00DF0DDB">
      <w:pPr>
        <w:pStyle w:val="2"/>
      </w:pPr>
      <w:bookmarkStart w:id="105" w:name="_Toc521704523"/>
      <w:r>
        <w:rPr>
          <w:rFonts w:hint="eastAsia"/>
        </w:rPr>
        <w:t>214_SparkSQL</w:t>
      </w:r>
      <w:r>
        <w:rPr>
          <w:rFonts w:hint="eastAsia"/>
        </w:rPr>
        <w:t>实战开发进阶</w:t>
      </w:r>
      <w:r>
        <w:rPr>
          <w:rFonts w:hint="eastAsia"/>
        </w:rPr>
        <w:t>-</w:t>
      </w:r>
      <w:r>
        <w:rPr>
          <w:rFonts w:hint="eastAsia"/>
        </w:rPr>
        <w:t>综合案例</w:t>
      </w:r>
      <w:r>
        <w:rPr>
          <w:rFonts w:hint="eastAsia"/>
        </w:rPr>
        <w:t>2</w:t>
      </w:r>
      <w:r>
        <w:rPr>
          <w:rFonts w:hint="eastAsia"/>
        </w:rPr>
        <w:t>：页面</w:t>
      </w:r>
      <w:r>
        <w:rPr>
          <w:rFonts w:hint="eastAsia"/>
        </w:rPr>
        <w:t>pv</w:t>
      </w:r>
      <w:r>
        <w:rPr>
          <w:rFonts w:hint="eastAsia"/>
        </w:rPr>
        <w:t>统计以及排序</w:t>
      </w:r>
      <w:bookmarkEnd w:id="105"/>
    </w:p>
    <w:p w:rsidR="004C75F6" w:rsidRDefault="004C75F6" w:rsidP="00DF0DDB">
      <w:pPr>
        <w:pStyle w:val="2"/>
      </w:pPr>
      <w:bookmarkStart w:id="106" w:name="_Toc521704524"/>
      <w:r>
        <w:rPr>
          <w:rFonts w:hint="eastAsia"/>
        </w:rPr>
        <w:t>215_SparkSQL</w:t>
      </w:r>
      <w:r>
        <w:rPr>
          <w:rFonts w:hint="eastAsia"/>
        </w:rPr>
        <w:t>实战开发进阶</w:t>
      </w:r>
      <w:r>
        <w:rPr>
          <w:rFonts w:hint="eastAsia"/>
        </w:rPr>
        <w:t>-</w:t>
      </w:r>
      <w:r>
        <w:rPr>
          <w:rFonts w:hint="eastAsia"/>
        </w:rPr>
        <w:t>综合案例</w:t>
      </w:r>
      <w:r>
        <w:rPr>
          <w:rFonts w:hint="eastAsia"/>
        </w:rPr>
        <w:t>2</w:t>
      </w:r>
      <w:r>
        <w:rPr>
          <w:rFonts w:hint="eastAsia"/>
        </w:rPr>
        <w:t>：页面</w:t>
      </w:r>
      <w:r>
        <w:rPr>
          <w:rFonts w:hint="eastAsia"/>
        </w:rPr>
        <w:t>uv</w:t>
      </w:r>
      <w:r>
        <w:rPr>
          <w:rFonts w:hint="eastAsia"/>
        </w:rPr>
        <w:t>统计以及排序</w:t>
      </w:r>
      <w:bookmarkEnd w:id="106"/>
    </w:p>
    <w:p w:rsidR="004C75F6" w:rsidRDefault="004C75F6" w:rsidP="00DF0DDB">
      <w:pPr>
        <w:pStyle w:val="2"/>
      </w:pPr>
      <w:bookmarkStart w:id="107" w:name="_Toc521704525"/>
      <w:r>
        <w:rPr>
          <w:rFonts w:hint="eastAsia"/>
        </w:rPr>
        <w:t>216_SparkSQL</w:t>
      </w:r>
      <w:r>
        <w:rPr>
          <w:rFonts w:hint="eastAsia"/>
        </w:rPr>
        <w:t>实战开发进阶</w:t>
      </w:r>
      <w:r>
        <w:rPr>
          <w:rFonts w:hint="eastAsia"/>
        </w:rPr>
        <w:t>-</w:t>
      </w:r>
      <w:r>
        <w:rPr>
          <w:rFonts w:hint="eastAsia"/>
        </w:rPr>
        <w:t>综合案例</w:t>
      </w:r>
      <w:r>
        <w:rPr>
          <w:rFonts w:hint="eastAsia"/>
        </w:rPr>
        <w:t>2</w:t>
      </w:r>
      <w:r>
        <w:rPr>
          <w:rFonts w:hint="eastAsia"/>
        </w:rPr>
        <w:t>：新用户注册比例统计</w:t>
      </w:r>
      <w:bookmarkEnd w:id="107"/>
    </w:p>
    <w:p w:rsidR="004C75F6" w:rsidRDefault="004C75F6" w:rsidP="00DF0DDB">
      <w:pPr>
        <w:pStyle w:val="2"/>
      </w:pPr>
      <w:bookmarkStart w:id="108" w:name="_Toc521704526"/>
      <w:r>
        <w:rPr>
          <w:rFonts w:hint="eastAsia"/>
        </w:rPr>
        <w:t>217_Spark SQL</w:t>
      </w:r>
      <w:r>
        <w:rPr>
          <w:rFonts w:hint="eastAsia"/>
        </w:rPr>
        <w:t>实战开发进阶</w:t>
      </w:r>
      <w:r>
        <w:rPr>
          <w:rFonts w:hint="eastAsia"/>
        </w:rPr>
        <w:t>-</w:t>
      </w:r>
      <w:r>
        <w:rPr>
          <w:rFonts w:hint="eastAsia"/>
        </w:rPr>
        <w:t>综合案例</w:t>
      </w:r>
      <w:r>
        <w:rPr>
          <w:rFonts w:hint="eastAsia"/>
        </w:rPr>
        <w:t>2</w:t>
      </w:r>
      <w:r>
        <w:rPr>
          <w:rFonts w:hint="eastAsia"/>
        </w:rPr>
        <w:t>：用户跳出率统计</w:t>
      </w:r>
      <w:bookmarkEnd w:id="108"/>
    </w:p>
    <w:p w:rsidR="004C75F6" w:rsidRDefault="004C75F6" w:rsidP="00DF0DDB">
      <w:pPr>
        <w:pStyle w:val="2"/>
      </w:pPr>
      <w:bookmarkStart w:id="109" w:name="_Toc521704527"/>
      <w:r>
        <w:rPr>
          <w:rFonts w:hint="eastAsia"/>
        </w:rPr>
        <w:lastRenderedPageBreak/>
        <w:t>218_SparkSQL</w:t>
      </w:r>
      <w:r>
        <w:rPr>
          <w:rFonts w:hint="eastAsia"/>
        </w:rPr>
        <w:t>实战开发进阶</w:t>
      </w:r>
      <w:r>
        <w:rPr>
          <w:rFonts w:hint="eastAsia"/>
        </w:rPr>
        <w:t>-</w:t>
      </w:r>
      <w:r>
        <w:rPr>
          <w:rFonts w:hint="eastAsia"/>
        </w:rPr>
        <w:t>综合案例</w:t>
      </w:r>
      <w:r>
        <w:rPr>
          <w:rFonts w:hint="eastAsia"/>
        </w:rPr>
        <w:t>2</w:t>
      </w:r>
      <w:r>
        <w:rPr>
          <w:rFonts w:hint="eastAsia"/>
        </w:rPr>
        <w:t>：版块热度排行榜统计</w:t>
      </w:r>
      <w:bookmarkEnd w:id="109"/>
    </w:p>
    <w:p w:rsidR="004C75F6" w:rsidRDefault="004C75F6" w:rsidP="00DF0DDB">
      <w:pPr>
        <w:pStyle w:val="2"/>
      </w:pPr>
      <w:bookmarkStart w:id="110" w:name="_Toc521704528"/>
      <w:r>
        <w:rPr>
          <w:rFonts w:hint="eastAsia"/>
        </w:rPr>
        <w:t>219_SparkSQL</w:t>
      </w:r>
      <w:r>
        <w:rPr>
          <w:rFonts w:hint="eastAsia"/>
        </w:rPr>
        <w:t>实战开发进阶</w:t>
      </w:r>
      <w:r>
        <w:rPr>
          <w:rFonts w:hint="eastAsia"/>
        </w:rPr>
        <w:t>-</w:t>
      </w:r>
      <w:r>
        <w:rPr>
          <w:rFonts w:hint="eastAsia"/>
        </w:rPr>
        <w:t>综合案例</w:t>
      </w:r>
      <w:r>
        <w:rPr>
          <w:rFonts w:hint="eastAsia"/>
        </w:rPr>
        <w:t>2</w:t>
      </w:r>
      <w:r>
        <w:rPr>
          <w:rFonts w:hint="eastAsia"/>
        </w:rPr>
        <w:t>：测试与调试</w:t>
      </w:r>
      <w:bookmarkEnd w:id="110"/>
    </w:p>
    <w:p w:rsidR="004C75F6" w:rsidRDefault="004C75F6" w:rsidP="00DF0DDB">
      <w:pPr>
        <w:pStyle w:val="2"/>
      </w:pPr>
      <w:bookmarkStart w:id="111" w:name="_Toc521704529"/>
      <w:r>
        <w:rPr>
          <w:rFonts w:hint="eastAsia"/>
        </w:rPr>
        <w:t>220_SparkStreaming</w:t>
      </w:r>
      <w:r>
        <w:rPr>
          <w:rFonts w:hint="eastAsia"/>
        </w:rPr>
        <w:t>实战开发进阶</w:t>
      </w:r>
      <w:r>
        <w:rPr>
          <w:rFonts w:hint="eastAsia"/>
        </w:rPr>
        <w:t>-flume</w:t>
      </w:r>
      <w:r>
        <w:rPr>
          <w:rFonts w:hint="eastAsia"/>
        </w:rPr>
        <w:t>安装</w:t>
      </w:r>
      <w:bookmarkEnd w:id="111"/>
    </w:p>
    <w:p w:rsidR="004C75F6" w:rsidRDefault="004C75F6" w:rsidP="00DF0DDB">
      <w:pPr>
        <w:pStyle w:val="2"/>
      </w:pPr>
      <w:bookmarkStart w:id="112" w:name="_Toc521704530"/>
      <w:r>
        <w:rPr>
          <w:rFonts w:hint="eastAsia"/>
        </w:rPr>
        <w:t>221_SparkStreaming</w:t>
      </w:r>
      <w:r>
        <w:rPr>
          <w:rFonts w:hint="eastAsia"/>
        </w:rPr>
        <w:t>实战开发进阶</w:t>
      </w:r>
      <w:r>
        <w:rPr>
          <w:rFonts w:hint="eastAsia"/>
        </w:rPr>
        <w:t>-</w:t>
      </w:r>
      <w:r>
        <w:rPr>
          <w:rFonts w:hint="eastAsia"/>
        </w:rPr>
        <w:t>接收</w:t>
      </w:r>
      <w:r>
        <w:rPr>
          <w:rFonts w:hint="eastAsia"/>
        </w:rPr>
        <w:t>flume</w:t>
      </w:r>
      <w:r>
        <w:rPr>
          <w:rFonts w:hint="eastAsia"/>
        </w:rPr>
        <w:t>实时数据流</w:t>
      </w:r>
      <w:bookmarkEnd w:id="112"/>
    </w:p>
    <w:p w:rsidR="004C75F6" w:rsidRDefault="004C75F6" w:rsidP="00DF0DDB">
      <w:pPr>
        <w:pStyle w:val="2"/>
      </w:pPr>
      <w:bookmarkStart w:id="113" w:name="_Toc521704531"/>
      <w:r>
        <w:rPr>
          <w:rFonts w:hint="eastAsia"/>
        </w:rPr>
        <w:t>222_SparkStreaming</w:t>
      </w:r>
      <w:r>
        <w:rPr>
          <w:rFonts w:hint="eastAsia"/>
        </w:rPr>
        <w:t>实战开发进阶</w:t>
      </w:r>
      <w:r>
        <w:rPr>
          <w:rFonts w:hint="eastAsia"/>
        </w:rPr>
        <w:t>-</w:t>
      </w:r>
      <w:r>
        <w:rPr>
          <w:rFonts w:hint="eastAsia"/>
        </w:rPr>
        <w:t>接收</w:t>
      </w:r>
      <w:r>
        <w:rPr>
          <w:rFonts w:hint="eastAsia"/>
        </w:rPr>
        <w:t>flume</w:t>
      </w:r>
      <w:r>
        <w:rPr>
          <w:rFonts w:hint="eastAsia"/>
        </w:rPr>
        <w:t>实时数据流</w:t>
      </w:r>
      <w:bookmarkEnd w:id="113"/>
    </w:p>
    <w:p w:rsidR="004C75F6" w:rsidRDefault="004C75F6" w:rsidP="00DF0DDB">
      <w:pPr>
        <w:pStyle w:val="2"/>
      </w:pPr>
      <w:bookmarkStart w:id="114" w:name="_Toc521704532"/>
      <w:r>
        <w:rPr>
          <w:rFonts w:hint="eastAsia"/>
        </w:rPr>
        <w:t>223_SparkStreaming</w:t>
      </w:r>
      <w:r>
        <w:rPr>
          <w:rFonts w:hint="eastAsia"/>
        </w:rPr>
        <w:t>实战开发进阶</w:t>
      </w:r>
      <w:r>
        <w:rPr>
          <w:rFonts w:hint="eastAsia"/>
        </w:rPr>
        <w:t>-</w:t>
      </w:r>
      <w:r>
        <w:rPr>
          <w:rFonts w:hint="eastAsia"/>
        </w:rPr>
        <w:t>高阶技术之自定义</w:t>
      </w:r>
      <w:r>
        <w:rPr>
          <w:rFonts w:hint="eastAsia"/>
        </w:rPr>
        <w:t>Receiver(</w:t>
      </w:r>
      <w:r>
        <w:rPr>
          <w:rFonts w:hint="eastAsia"/>
        </w:rPr>
        <w:t>结束</w:t>
      </w:r>
      <w:r>
        <w:rPr>
          <w:rFonts w:hint="eastAsia"/>
        </w:rPr>
        <w:t>)</w:t>
      </w:r>
      <w:bookmarkEnd w:id="114"/>
    </w:p>
    <w:p w:rsidR="004C75F6" w:rsidRDefault="004C75F6" w:rsidP="00DF0DDB">
      <w:pPr>
        <w:pStyle w:val="2"/>
      </w:pPr>
      <w:bookmarkStart w:id="115" w:name="_Toc521704533"/>
      <w:r>
        <w:rPr>
          <w:rFonts w:hint="eastAsia"/>
        </w:rPr>
        <w:t>223_SparkStreaming</w:t>
      </w:r>
      <w:r>
        <w:rPr>
          <w:rFonts w:hint="eastAsia"/>
        </w:rPr>
        <w:t>实战开发进阶</w:t>
      </w:r>
      <w:r>
        <w:rPr>
          <w:rFonts w:hint="eastAsia"/>
        </w:rPr>
        <w:t>-</w:t>
      </w:r>
      <w:r>
        <w:rPr>
          <w:rFonts w:hint="eastAsia"/>
        </w:rPr>
        <w:t>高阶技术之自定义</w:t>
      </w:r>
      <w:r>
        <w:rPr>
          <w:rFonts w:hint="eastAsia"/>
        </w:rPr>
        <w:t>Receiver</w:t>
      </w:r>
      <w:bookmarkEnd w:id="115"/>
    </w:p>
    <w:p w:rsidR="004C75F6" w:rsidRDefault="004C75F6" w:rsidP="00DF0DDB">
      <w:pPr>
        <w:pStyle w:val="2"/>
      </w:pPr>
      <w:bookmarkStart w:id="116" w:name="_Toc521704534"/>
      <w:r>
        <w:rPr>
          <w:rFonts w:hint="eastAsia"/>
        </w:rPr>
        <w:t>224_SparkStreaming</w:t>
      </w:r>
      <w:r>
        <w:rPr>
          <w:rFonts w:hint="eastAsia"/>
        </w:rPr>
        <w:t>实战开发进阶</w:t>
      </w:r>
      <w:r>
        <w:rPr>
          <w:rFonts w:hint="eastAsia"/>
        </w:rPr>
        <w:t>-kafka</w:t>
      </w:r>
      <w:r>
        <w:rPr>
          <w:rFonts w:hint="eastAsia"/>
        </w:rPr>
        <w:t>安装</w:t>
      </w:r>
      <w:bookmarkEnd w:id="116"/>
    </w:p>
    <w:p w:rsidR="004C75F6" w:rsidRDefault="004C75F6" w:rsidP="00DF0DDB">
      <w:pPr>
        <w:pStyle w:val="2"/>
      </w:pPr>
      <w:bookmarkStart w:id="117" w:name="_Toc521704535"/>
      <w:r>
        <w:rPr>
          <w:rFonts w:hint="eastAsia"/>
        </w:rPr>
        <w:t>225_SparkStreaming</w:t>
      </w:r>
      <w:r>
        <w:rPr>
          <w:rFonts w:hint="eastAsia"/>
        </w:rPr>
        <w:t>实战开发进阶</w:t>
      </w:r>
      <w:r>
        <w:rPr>
          <w:rFonts w:hint="eastAsia"/>
        </w:rPr>
        <w:t>-</w:t>
      </w:r>
      <w:r>
        <w:rPr>
          <w:rFonts w:hint="eastAsia"/>
        </w:rPr>
        <w:t>综合案例</w:t>
      </w:r>
      <w:r>
        <w:rPr>
          <w:rFonts w:hint="eastAsia"/>
        </w:rPr>
        <w:t>3</w:t>
      </w:r>
      <w:bookmarkEnd w:id="117"/>
    </w:p>
    <w:p w:rsidR="004C75F6" w:rsidRDefault="004C75F6" w:rsidP="00DF0DDB">
      <w:pPr>
        <w:pStyle w:val="2"/>
      </w:pPr>
      <w:bookmarkStart w:id="118" w:name="_Toc521704536"/>
      <w:r>
        <w:rPr>
          <w:rFonts w:hint="eastAsia"/>
        </w:rPr>
        <w:t>226_SparkStreaming</w:t>
      </w:r>
      <w:r>
        <w:rPr>
          <w:rFonts w:hint="eastAsia"/>
        </w:rPr>
        <w:t>实战开发进阶</w:t>
      </w:r>
      <w:r>
        <w:rPr>
          <w:rFonts w:hint="eastAsia"/>
        </w:rPr>
        <w:t>-</w:t>
      </w:r>
      <w:r>
        <w:rPr>
          <w:rFonts w:hint="eastAsia"/>
        </w:rPr>
        <w:t>综合案例</w:t>
      </w:r>
      <w:r>
        <w:rPr>
          <w:rFonts w:hint="eastAsia"/>
        </w:rPr>
        <w:t>3</w:t>
      </w:r>
      <w:bookmarkEnd w:id="118"/>
    </w:p>
    <w:p w:rsidR="004C75F6" w:rsidRDefault="004C75F6" w:rsidP="00DF0DDB">
      <w:pPr>
        <w:pStyle w:val="2"/>
      </w:pPr>
      <w:bookmarkStart w:id="119" w:name="_Toc521704537"/>
      <w:r>
        <w:rPr>
          <w:rFonts w:hint="eastAsia"/>
        </w:rPr>
        <w:t>227_SparkStreaming</w:t>
      </w:r>
      <w:r>
        <w:rPr>
          <w:rFonts w:hint="eastAsia"/>
        </w:rPr>
        <w:t>实战开发进阶</w:t>
      </w:r>
      <w:r>
        <w:rPr>
          <w:rFonts w:hint="eastAsia"/>
        </w:rPr>
        <w:t>-</w:t>
      </w:r>
      <w:r>
        <w:rPr>
          <w:rFonts w:hint="eastAsia"/>
        </w:rPr>
        <w:t>综合案例</w:t>
      </w:r>
      <w:r>
        <w:rPr>
          <w:rFonts w:hint="eastAsia"/>
        </w:rPr>
        <w:t>3</w:t>
      </w:r>
      <w:bookmarkEnd w:id="119"/>
    </w:p>
    <w:p w:rsidR="004C75F6" w:rsidRDefault="004C75F6" w:rsidP="00DF0DDB">
      <w:pPr>
        <w:pStyle w:val="2"/>
      </w:pPr>
      <w:bookmarkStart w:id="120" w:name="_Toc521704538"/>
      <w:r>
        <w:rPr>
          <w:rFonts w:hint="eastAsia"/>
        </w:rPr>
        <w:t>228_SparkStreaming</w:t>
      </w:r>
      <w:r>
        <w:rPr>
          <w:rFonts w:hint="eastAsia"/>
        </w:rPr>
        <w:t>实战开发进阶</w:t>
      </w:r>
      <w:r>
        <w:rPr>
          <w:rFonts w:hint="eastAsia"/>
        </w:rPr>
        <w:t>-</w:t>
      </w:r>
      <w:r>
        <w:rPr>
          <w:rFonts w:hint="eastAsia"/>
        </w:rPr>
        <w:t>综合案例</w:t>
      </w:r>
      <w:r>
        <w:rPr>
          <w:rFonts w:hint="eastAsia"/>
        </w:rPr>
        <w:t>3</w:t>
      </w:r>
      <w:r>
        <w:rPr>
          <w:rFonts w:hint="eastAsia"/>
        </w:rPr>
        <w:t>：注册用户数实时统计</w:t>
      </w:r>
      <w:bookmarkEnd w:id="120"/>
    </w:p>
    <w:p w:rsidR="004C75F6" w:rsidRDefault="004C75F6" w:rsidP="00DF0DDB">
      <w:pPr>
        <w:pStyle w:val="2"/>
      </w:pPr>
      <w:bookmarkStart w:id="121" w:name="_Toc521704539"/>
      <w:r>
        <w:rPr>
          <w:rFonts w:hint="eastAsia"/>
        </w:rPr>
        <w:t>229_SparkStreaming</w:t>
      </w:r>
      <w:r>
        <w:rPr>
          <w:rFonts w:hint="eastAsia"/>
        </w:rPr>
        <w:t>实战开发进阶</w:t>
      </w:r>
      <w:r>
        <w:rPr>
          <w:rFonts w:hint="eastAsia"/>
        </w:rPr>
        <w:t>-</w:t>
      </w:r>
      <w:r>
        <w:rPr>
          <w:rFonts w:hint="eastAsia"/>
        </w:rPr>
        <w:t>综合案例</w:t>
      </w:r>
      <w:r>
        <w:rPr>
          <w:rFonts w:hint="eastAsia"/>
        </w:rPr>
        <w:t>3</w:t>
      </w:r>
      <w:bookmarkEnd w:id="121"/>
    </w:p>
    <w:p w:rsidR="004C75F6" w:rsidRDefault="004C75F6" w:rsidP="00DF0DDB">
      <w:pPr>
        <w:pStyle w:val="2"/>
      </w:pPr>
      <w:bookmarkStart w:id="122" w:name="_Toc521704540"/>
      <w:r>
        <w:rPr>
          <w:rFonts w:hint="eastAsia"/>
        </w:rPr>
        <w:t>230_SparkStreaming</w:t>
      </w:r>
      <w:r>
        <w:rPr>
          <w:rFonts w:hint="eastAsia"/>
        </w:rPr>
        <w:t>实战开发进阶</w:t>
      </w:r>
      <w:r>
        <w:rPr>
          <w:rFonts w:hint="eastAsia"/>
        </w:rPr>
        <w:t>-</w:t>
      </w:r>
      <w:r>
        <w:rPr>
          <w:rFonts w:hint="eastAsia"/>
        </w:rPr>
        <w:t>综合案例</w:t>
      </w:r>
      <w:r>
        <w:rPr>
          <w:rFonts w:hint="eastAsia"/>
        </w:rPr>
        <w:t>3</w:t>
      </w:r>
      <w:bookmarkEnd w:id="122"/>
    </w:p>
    <w:p w:rsidR="004C75F6" w:rsidRDefault="004C75F6" w:rsidP="00DF0DDB">
      <w:pPr>
        <w:pStyle w:val="2"/>
      </w:pPr>
      <w:bookmarkStart w:id="123" w:name="_Toc521704541"/>
      <w:r>
        <w:rPr>
          <w:rFonts w:hint="eastAsia"/>
        </w:rPr>
        <w:lastRenderedPageBreak/>
        <w:t>231_Spark</w:t>
      </w:r>
      <w:r>
        <w:rPr>
          <w:rFonts w:hint="eastAsia"/>
        </w:rPr>
        <w:t>运维管理进阶</w:t>
      </w:r>
      <w:r>
        <w:rPr>
          <w:rFonts w:hint="eastAsia"/>
        </w:rPr>
        <w:t>-</w:t>
      </w:r>
      <w:r>
        <w:rPr>
          <w:rFonts w:hint="eastAsia"/>
        </w:rPr>
        <w:t>基于</w:t>
      </w:r>
      <w:r>
        <w:rPr>
          <w:rFonts w:hint="eastAsia"/>
        </w:rPr>
        <w:t>ZooKeeper</w:t>
      </w:r>
      <w:r>
        <w:rPr>
          <w:rFonts w:hint="eastAsia"/>
        </w:rPr>
        <w:t>实现</w:t>
      </w:r>
      <w:r>
        <w:rPr>
          <w:rFonts w:hint="eastAsia"/>
        </w:rPr>
        <w:t>HA</w:t>
      </w:r>
      <w:r>
        <w:rPr>
          <w:rFonts w:hint="eastAsia"/>
        </w:rPr>
        <w:t>高可用性以及自动主备切换</w:t>
      </w:r>
      <w:bookmarkEnd w:id="123"/>
    </w:p>
    <w:p w:rsidR="004C75F6" w:rsidRDefault="004C75F6" w:rsidP="00DF0DDB">
      <w:pPr>
        <w:pStyle w:val="2"/>
      </w:pPr>
      <w:bookmarkStart w:id="124" w:name="_Toc521704542"/>
      <w:r>
        <w:rPr>
          <w:rFonts w:hint="eastAsia"/>
        </w:rPr>
        <w:t>232_Spark</w:t>
      </w:r>
      <w:r>
        <w:rPr>
          <w:rFonts w:hint="eastAsia"/>
        </w:rPr>
        <w:t>运维管理进阶</w:t>
      </w:r>
      <w:r>
        <w:rPr>
          <w:rFonts w:hint="eastAsia"/>
        </w:rPr>
        <w:t>-</w:t>
      </w:r>
      <w:r>
        <w:rPr>
          <w:rFonts w:hint="eastAsia"/>
        </w:rPr>
        <w:t>实验：基于</w:t>
      </w:r>
      <w:r>
        <w:rPr>
          <w:rFonts w:hint="eastAsia"/>
        </w:rPr>
        <w:t>ZooKeeper</w:t>
      </w:r>
      <w:r>
        <w:rPr>
          <w:rFonts w:hint="eastAsia"/>
        </w:rPr>
        <w:t>实现</w:t>
      </w:r>
      <w:r>
        <w:rPr>
          <w:rFonts w:hint="eastAsia"/>
        </w:rPr>
        <w:t>HA</w:t>
      </w:r>
      <w:r>
        <w:rPr>
          <w:rFonts w:hint="eastAsia"/>
        </w:rPr>
        <w:t>高可用性以及自动主备切换</w:t>
      </w:r>
      <w:bookmarkEnd w:id="124"/>
    </w:p>
    <w:p w:rsidR="004C75F6" w:rsidRDefault="004C75F6" w:rsidP="00DF0DDB">
      <w:pPr>
        <w:pStyle w:val="2"/>
      </w:pPr>
      <w:bookmarkStart w:id="125" w:name="_Toc521704543"/>
      <w:r>
        <w:rPr>
          <w:rFonts w:hint="eastAsia"/>
        </w:rPr>
        <w:t>233_Spark</w:t>
      </w:r>
      <w:r>
        <w:rPr>
          <w:rFonts w:hint="eastAsia"/>
        </w:rPr>
        <w:t>运维管理进阶</w:t>
      </w:r>
      <w:r>
        <w:rPr>
          <w:rFonts w:hint="eastAsia"/>
        </w:rPr>
        <w:t>-</w:t>
      </w:r>
      <w:r>
        <w:rPr>
          <w:rFonts w:hint="eastAsia"/>
        </w:rPr>
        <w:t>基于文件系统实现</w:t>
      </w:r>
      <w:r>
        <w:rPr>
          <w:rFonts w:hint="eastAsia"/>
        </w:rPr>
        <w:t>HA</w:t>
      </w:r>
      <w:r>
        <w:rPr>
          <w:rFonts w:hint="eastAsia"/>
        </w:rPr>
        <w:t>高可用性以及手动主备切换</w:t>
      </w:r>
      <w:bookmarkEnd w:id="125"/>
    </w:p>
    <w:p w:rsidR="004C75F6" w:rsidRDefault="004C75F6" w:rsidP="00DF0DDB">
      <w:pPr>
        <w:pStyle w:val="2"/>
      </w:pPr>
      <w:bookmarkStart w:id="126" w:name="_Toc521704544"/>
      <w:r>
        <w:rPr>
          <w:rFonts w:hint="eastAsia"/>
        </w:rPr>
        <w:t>234_Spark</w:t>
      </w:r>
      <w:r>
        <w:rPr>
          <w:rFonts w:hint="eastAsia"/>
        </w:rPr>
        <w:t>运维管理进阶</w:t>
      </w:r>
      <w:r>
        <w:rPr>
          <w:rFonts w:hint="eastAsia"/>
        </w:rPr>
        <w:t>-</w:t>
      </w:r>
      <w:r>
        <w:rPr>
          <w:rFonts w:hint="eastAsia"/>
        </w:rPr>
        <w:t>实验：基于文件系统实现</w:t>
      </w:r>
      <w:r>
        <w:rPr>
          <w:rFonts w:hint="eastAsia"/>
        </w:rPr>
        <w:t>HA</w:t>
      </w:r>
      <w:r>
        <w:rPr>
          <w:rFonts w:hint="eastAsia"/>
        </w:rPr>
        <w:t>高可用性以及手动主备切换</w:t>
      </w:r>
      <w:bookmarkEnd w:id="126"/>
    </w:p>
    <w:p w:rsidR="004C75F6" w:rsidRDefault="004C75F6" w:rsidP="00DF0DDB">
      <w:pPr>
        <w:pStyle w:val="2"/>
      </w:pPr>
      <w:bookmarkStart w:id="127" w:name="_Toc521704545"/>
      <w:r>
        <w:rPr>
          <w:rFonts w:hint="eastAsia"/>
        </w:rPr>
        <w:t>235_Spark</w:t>
      </w:r>
      <w:r>
        <w:rPr>
          <w:rFonts w:hint="eastAsia"/>
        </w:rPr>
        <w:t>运维管理进阶</w:t>
      </w:r>
      <w:r>
        <w:rPr>
          <w:rFonts w:hint="eastAsia"/>
        </w:rPr>
        <w:t>-</w:t>
      </w:r>
      <w:r>
        <w:rPr>
          <w:rFonts w:hint="eastAsia"/>
        </w:rPr>
        <w:t>作业监控</w:t>
      </w:r>
      <w:r>
        <w:rPr>
          <w:rFonts w:hint="eastAsia"/>
        </w:rPr>
        <w:t>-SparkWebUI</w:t>
      </w:r>
      <w:r>
        <w:rPr>
          <w:rFonts w:hint="eastAsia"/>
        </w:rPr>
        <w:t>以及监控实验</w:t>
      </w:r>
      <w:bookmarkEnd w:id="127"/>
    </w:p>
    <w:p w:rsidR="004C75F6" w:rsidRDefault="004C75F6" w:rsidP="00DF0DDB">
      <w:pPr>
        <w:pStyle w:val="2"/>
      </w:pPr>
      <w:bookmarkStart w:id="128" w:name="_Toc521704546"/>
      <w:r>
        <w:rPr>
          <w:rFonts w:hint="eastAsia"/>
        </w:rPr>
        <w:t>236_Spark</w:t>
      </w:r>
      <w:r>
        <w:rPr>
          <w:rFonts w:hint="eastAsia"/>
        </w:rPr>
        <w:t>运维管理进阶</w:t>
      </w:r>
      <w:r>
        <w:rPr>
          <w:rFonts w:hint="eastAsia"/>
        </w:rPr>
        <w:t>-</w:t>
      </w:r>
      <w:r>
        <w:rPr>
          <w:rFonts w:hint="eastAsia"/>
        </w:rPr>
        <w:t>作业监控</w:t>
      </w:r>
      <w:bookmarkEnd w:id="128"/>
    </w:p>
    <w:p w:rsidR="004C75F6" w:rsidRDefault="004C75F6" w:rsidP="00DF0DDB">
      <w:pPr>
        <w:pStyle w:val="2"/>
      </w:pPr>
      <w:bookmarkStart w:id="129" w:name="_Toc521704547"/>
      <w:r>
        <w:rPr>
          <w:rFonts w:hint="eastAsia"/>
        </w:rPr>
        <w:t>237_Spark</w:t>
      </w:r>
      <w:r>
        <w:rPr>
          <w:rFonts w:hint="eastAsia"/>
        </w:rPr>
        <w:t>运维管理进阶</w:t>
      </w:r>
      <w:r>
        <w:rPr>
          <w:rFonts w:hint="eastAsia"/>
        </w:rPr>
        <w:t>-</w:t>
      </w:r>
      <w:r>
        <w:rPr>
          <w:rFonts w:hint="eastAsia"/>
        </w:rPr>
        <w:t>作业监控</w:t>
      </w:r>
      <w:bookmarkEnd w:id="129"/>
    </w:p>
    <w:p w:rsidR="004C75F6" w:rsidRDefault="004C75F6" w:rsidP="00DF0DDB">
      <w:pPr>
        <w:pStyle w:val="2"/>
      </w:pPr>
      <w:bookmarkStart w:id="130" w:name="_Toc521704548"/>
      <w:r>
        <w:rPr>
          <w:rFonts w:hint="eastAsia"/>
        </w:rPr>
        <w:t>238_Spark</w:t>
      </w:r>
      <w:r>
        <w:rPr>
          <w:rFonts w:hint="eastAsia"/>
        </w:rPr>
        <w:t>运维管理进阶</w:t>
      </w:r>
      <w:r>
        <w:rPr>
          <w:rFonts w:hint="eastAsia"/>
        </w:rPr>
        <w:t>-</w:t>
      </w:r>
      <w:r>
        <w:rPr>
          <w:rFonts w:hint="eastAsia"/>
        </w:rPr>
        <w:t>作业监控</w:t>
      </w:r>
      <w:bookmarkEnd w:id="130"/>
    </w:p>
    <w:p w:rsidR="004C75F6" w:rsidRDefault="004C75F6" w:rsidP="00DF0DDB">
      <w:pPr>
        <w:pStyle w:val="2"/>
      </w:pPr>
      <w:bookmarkStart w:id="131" w:name="_Toc521704549"/>
      <w:r>
        <w:rPr>
          <w:rFonts w:hint="eastAsia"/>
        </w:rPr>
        <w:t>239_Spark</w:t>
      </w:r>
      <w:r>
        <w:rPr>
          <w:rFonts w:hint="eastAsia"/>
        </w:rPr>
        <w:t>运维管理进阶</w:t>
      </w:r>
      <w:r>
        <w:rPr>
          <w:rFonts w:hint="eastAsia"/>
        </w:rPr>
        <w:t>-</w:t>
      </w:r>
      <w:r>
        <w:rPr>
          <w:rFonts w:hint="eastAsia"/>
        </w:rPr>
        <w:t>作业监控</w:t>
      </w:r>
      <w:bookmarkEnd w:id="131"/>
    </w:p>
    <w:p w:rsidR="004C75F6" w:rsidRDefault="004C75F6" w:rsidP="00DF0DDB">
      <w:pPr>
        <w:pStyle w:val="2"/>
      </w:pPr>
      <w:bookmarkStart w:id="132" w:name="_Toc521704550"/>
      <w:r>
        <w:rPr>
          <w:rFonts w:hint="eastAsia"/>
        </w:rPr>
        <w:t>240_Spark</w:t>
      </w:r>
      <w:r>
        <w:rPr>
          <w:rFonts w:hint="eastAsia"/>
        </w:rPr>
        <w:t>运维管理进阶</w:t>
      </w:r>
      <w:r>
        <w:rPr>
          <w:rFonts w:hint="eastAsia"/>
        </w:rPr>
        <w:t>-</w:t>
      </w:r>
      <w:r>
        <w:rPr>
          <w:rFonts w:hint="eastAsia"/>
        </w:rPr>
        <w:t>作业资源调度</w:t>
      </w:r>
      <w:bookmarkEnd w:id="132"/>
    </w:p>
    <w:p w:rsidR="004C75F6" w:rsidRDefault="004C75F6" w:rsidP="00DF0DDB">
      <w:pPr>
        <w:pStyle w:val="2"/>
      </w:pPr>
      <w:bookmarkStart w:id="133" w:name="_Toc521704551"/>
      <w:r>
        <w:rPr>
          <w:rFonts w:hint="eastAsia"/>
        </w:rPr>
        <w:t>241_Spark</w:t>
      </w:r>
      <w:r>
        <w:rPr>
          <w:rFonts w:hint="eastAsia"/>
        </w:rPr>
        <w:t>运维管理进阶</w:t>
      </w:r>
      <w:r>
        <w:rPr>
          <w:rFonts w:hint="eastAsia"/>
        </w:rPr>
        <w:t>-</w:t>
      </w:r>
      <w:r>
        <w:rPr>
          <w:rFonts w:hint="eastAsia"/>
        </w:rPr>
        <w:t>作业资源调度</w:t>
      </w:r>
      <w:bookmarkEnd w:id="133"/>
    </w:p>
    <w:p w:rsidR="004C75F6" w:rsidRDefault="004C75F6" w:rsidP="00DF0DDB">
      <w:pPr>
        <w:pStyle w:val="2"/>
      </w:pPr>
      <w:bookmarkStart w:id="134" w:name="_Toc521704552"/>
      <w:r>
        <w:rPr>
          <w:rFonts w:hint="eastAsia"/>
        </w:rPr>
        <w:t>242_Spark</w:t>
      </w:r>
      <w:r>
        <w:rPr>
          <w:rFonts w:hint="eastAsia"/>
        </w:rPr>
        <w:t>运维管理进阶</w:t>
      </w:r>
      <w:r>
        <w:rPr>
          <w:rFonts w:hint="eastAsia"/>
        </w:rPr>
        <w:t>-</w:t>
      </w:r>
      <w:r>
        <w:rPr>
          <w:rFonts w:hint="eastAsia"/>
        </w:rPr>
        <w:t>作业资源调度</w:t>
      </w:r>
      <w:bookmarkEnd w:id="134"/>
    </w:p>
    <w:p w:rsidR="004C75F6" w:rsidRDefault="004C75F6" w:rsidP="00DF0DDB">
      <w:pPr>
        <w:pStyle w:val="2"/>
      </w:pPr>
      <w:bookmarkStart w:id="135" w:name="_Toc521704553"/>
      <w:r>
        <w:rPr>
          <w:rFonts w:hint="eastAsia"/>
        </w:rPr>
        <w:t>243_Spark</w:t>
      </w:r>
      <w:r>
        <w:rPr>
          <w:rFonts w:hint="eastAsia"/>
        </w:rPr>
        <w:t>运维管理进阶</w:t>
      </w:r>
      <w:r>
        <w:rPr>
          <w:rFonts w:hint="eastAsia"/>
        </w:rPr>
        <w:t>-</w:t>
      </w:r>
      <w:r>
        <w:rPr>
          <w:rFonts w:hint="eastAsia"/>
        </w:rPr>
        <w:t>作业资源调度</w:t>
      </w:r>
      <w:bookmarkEnd w:id="135"/>
    </w:p>
    <w:p w:rsidR="004C75F6" w:rsidRDefault="004C75F6" w:rsidP="00DF0DDB">
      <w:pPr>
        <w:pStyle w:val="2"/>
      </w:pPr>
      <w:bookmarkStart w:id="136" w:name="_Toc521704554"/>
      <w:r>
        <w:rPr>
          <w:rFonts w:hint="eastAsia"/>
        </w:rPr>
        <w:t>244_Spark</w:t>
      </w:r>
      <w:r>
        <w:rPr>
          <w:rFonts w:hint="eastAsia"/>
        </w:rPr>
        <w:t>运维管理进阶</w:t>
      </w:r>
      <w:r>
        <w:rPr>
          <w:rFonts w:hint="eastAsia"/>
        </w:rPr>
        <w:t>-</w:t>
      </w:r>
      <w:r>
        <w:rPr>
          <w:rFonts w:hint="eastAsia"/>
        </w:rPr>
        <w:t>作业资源调度</w:t>
      </w:r>
      <w:bookmarkEnd w:id="136"/>
    </w:p>
    <w:p w:rsidR="00FB1D3F" w:rsidRPr="00C422D4" w:rsidRDefault="004C75F6" w:rsidP="0064377A">
      <w:pPr>
        <w:pStyle w:val="2"/>
        <w:rPr>
          <w:rFonts w:hint="eastAsia"/>
        </w:rPr>
      </w:pPr>
      <w:bookmarkStart w:id="137" w:name="_Toc521704555"/>
      <w:r>
        <w:rPr>
          <w:rFonts w:hint="eastAsia"/>
        </w:rPr>
        <w:lastRenderedPageBreak/>
        <w:t>245_Spark</w:t>
      </w:r>
      <w:r>
        <w:rPr>
          <w:rFonts w:hint="eastAsia"/>
        </w:rPr>
        <w:t>运维管理进阶</w:t>
      </w:r>
      <w:r>
        <w:rPr>
          <w:rFonts w:hint="eastAsia"/>
        </w:rPr>
        <w:t>-</w:t>
      </w:r>
      <w:r>
        <w:rPr>
          <w:rFonts w:hint="eastAsia"/>
        </w:rPr>
        <w:t>作业资源调度</w:t>
      </w:r>
      <w:bookmarkEnd w:id="137"/>
    </w:p>
    <w:sectPr w:rsidR="00FB1D3F" w:rsidRPr="00C422D4" w:rsidSect="00CB757F">
      <w:headerReference w:type="default" r:id="rId8"/>
      <w:footerReference w:type="default" r:id="rId9"/>
      <w:pgSz w:w="11906" w:h="16838"/>
      <w:pgMar w:top="1440" w:right="1800" w:bottom="1440" w:left="1800" w:header="851" w:footer="73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508" w:rsidRPr="003920C1" w:rsidRDefault="00D32508" w:rsidP="002A4D5B">
      <w:pPr>
        <w:rPr>
          <w:color w:val="000000"/>
          <w:sz w:val="24"/>
        </w:rPr>
      </w:pPr>
      <w:r>
        <w:separator/>
      </w:r>
    </w:p>
    <w:p w:rsidR="00D32508" w:rsidRDefault="00D32508"/>
    <w:p w:rsidR="00D32508" w:rsidRDefault="00D32508"/>
  </w:endnote>
  <w:endnote w:type="continuationSeparator" w:id="0">
    <w:p w:rsidR="00D32508" w:rsidRPr="003920C1" w:rsidRDefault="00D32508" w:rsidP="002A4D5B">
      <w:pPr>
        <w:rPr>
          <w:color w:val="000000"/>
          <w:sz w:val="24"/>
        </w:rPr>
      </w:pPr>
      <w:r>
        <w:continuationSeparator/>
      </w:r>
    </w:p>
    <w:p w:rsidR="00D32508" w:rsidRDefault="00D32508"/>
    <w:p w:rsidR="00D32508" w:rsidRDefault="00D325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EF" w:rsidRDefault="00067CEF">
    <w:pPr>
      <w:pStyle w:val="a7"/>
    </w:pPr>
    <w:r>
      <w:fldChar w:fldCharType="begin"/>
    </w:r>
    <w:r>
      <w:instrText xml:space="preserve"> PAGE   \* MERGEFORMAT </w:instrText>
    </w:r>
    <w:r>
      <w:fldChar w:fldCharType="separate"/>
    </w:r>
    <w:r w:rsidR="008F78E3" w:rsidRPr="008F78E3">
      <w:rPr>
        <w:noProof/>
        <w:lang w:val="zh-CN"/>
      </w:rPr>
      <w:t>1</w:t>
    </w:r>
    <w:r>
      <w:rPr>
        <w:noProof/>
        <w:lang w:val="zh-CN"/>
      </w:rPr>
      <w:fldChar w:fldCharType="end"/>
    </w:r>
  </w:p>
  <w:p w:rsidR="00067CEF" w:rsidRDefault="00067CEF" w:rsidP="00826A6F"/>
  <w:p w:rsidR="00067CEF" w:rsidRDefault="00067CE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508" w:rsidRPr="003920C1" w:rsidRDefault="00D32508" w:rsidP="002A4D5B">
      <w:pPr>
        <w:rPr>
          <w:color w:val="000000"/>
          <w:sz w:val="24"/>
        </w:rPr>
      </w:pPr>
      <w:r>
        <w:separator/>
      </w:r>
    </w:p>
    <w:p w:rsidR="00D32508" w:rsidRDefault="00D32508"/>
    <w:p w:rsidR="00D32508" w:rsidRDefault="00D32508"/>
  </w:footnote>
  <w:footnote w:type="continuationSeparator" w:id="0">
    <w:p w:rsidR="00D32508" w:rsidRPr="003920C1" w:rsidRDefault="00D32508" w:rsidP="002A4D5B">
      <w:pPr>
        <w:rPr>
          <w:color w:val="000000"/>
          <w:sz w:val="24"/>
        </w:rPr>
      </w:pPr>
      <w:r>
        <w:continuationSeparator/>
      </w:r>
    </w:p>
    <w:p w:rsidR="00D32508" w:rsidRDefault="00D32508"/>
    <w:p w:rsidR="00D32508" w:rsidRDefault="00D3250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EF" w:rsidRPr="00F301F7" w:rsidRDefault="00067CEF" w:rsidP="00F301F7"/>
  <w:p w:rsidR="00067CEF" w:rsidRDefault="00067CEF"/>
  <w:p w:rsidR="00067CEF" w:rsidRDefault="00067CE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B2DCD"/>
    <w:multiLevelType w:val="multilevel"/>
    <w:tmpl w:val="BD200D96"/>
    <w:styleLink w:val="075567"/>
    <w:lvl w:ilvl="0">
      <w:start w:val="1"/>
      <w:numFmt w:val="lowerLetter"/>
      <w:lvlText w:val="%1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26F7035"/>
    <w:multiLevelType w:val="multilevel"/>
    <w:tmpl w:val="19F40B66"/>
    <w:styleLink w:val="04251"/>
    <w:lvl w:ilvl="0">
      <w:start w:val="1"/>
      <w:numFmt w:val="lowerLetter"/>
      <w:lvlText w:val="%1"/>
      <w:lvlJc w:val="left"/>
      <w:pPr>
        <w:ind w:left="425" w:hanging="425"/>
      </w:pPr>
      <w:rPr>
        <w:rFonts w:hint="eastAsia"/>
        <w:kern w:val="2"/>
        <w:sz w:val="24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56C76A9"/>
    <w:multiLevelType w:val="hybridMultilevel"/>
    <w:tmpl w:val="7F1482CA"/>
    <w:lvl w:ilvl="0" w:tplc="1944A178">
      <w:start w:val="1"/>
      <w:numFmt w:val="lowerLetter"/>
      <w:pStyle w:val="aa"/>
      <w:lvlText w:val="%1."/>
      <w:lvlJc w:val="left"/>
      <w:pPr>
        <w:tabs>
          <w:tab w:val="num" w:pos="900"/>
        </w:tabs>
        <w:ind w:left="900" w:hanging="420"/>
      </w:pPr>
      <w:rPr>
        <w:rFonts w:ascii="Times New Roman" w:eastAsia="宋体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6C66050"/>
    <w:multiLevelType w:val="multilevel"/>
    <w:tmpl w:val="0409001F"/>
    <w:styleLink w:val="TimesNewRoman0751"/>
    <w:lvl w:ilvl="0">
      <w:start w:val="1"/>
      <w:numFmt w:val="decimal"/>
      <w:lvlText w:val="%1."/>
      <w:lvlJc w:val="left"/>
      <w:pPr>
        <w:ind w:left="0" w:hanging="425"/>
      </w:pPr>
      <w:rPr>
        <w:rFonts w:ascii="Times New Roman" w:eastAsia="黑体" w:hAnsi="Times New Roman" w:hint="eastAsia"/>
        <w:b/>
        <w:bCs/>
        <w:kern w:val="44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97F635D"/>
    <w:multiLevelType w:val="multilevel"/>
    <w:tmpl w:val="F6C6D53E"/>
    <w:styleLink w:val="042"/>
    <w:lvl w:ilvl="0">
      <w:start w:val="1"/>
      <w:numFmt w:val="lowerLetter"/>
      <w:lvlText w:val="%1."/>
      <w:lvlJc w:val="left"/>
      <w:pPr>
        <w:ind w:left="420" w:hanging="20"/>
      </w:pPr>
      <w:rPr>
        <w:rFonts w:hint="eastAsia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1A074799"/>
    <w:multiLevelType w:val="multilevel"/>
    <w:tmpl w:val="EFD6ADA8"/>
    <w:styleLink w:val="071023"/>
    <w:lvl w:ilvl="0">
      <w:start w:val="1"/>
      <w:numFmt w:val="lowerLetter"/>
      <w:lvlText w:val="%1."/>
      <w:lvlJc w:val="left"/>
      <w:pPr>
        <w:ind w:left="420" w:hanging="20"/>
      </w:pPr>
      <w:rPr>
        <w:rFonts w:hint="eastAsia"/>
        <w:kern w:val="2"/>
        <w:sz w:val="24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>
    <w:nsid w:val="1C4C590F"/>
    <w:multiLevelType w:val="multilevel"/>
    <w:tmpl w:val="1B609790"/>
    <w:numStyleLink w:val="1"/>
  </w:abstractNum>
  <w:abstractNum w:abstractNumId="7">
    <w:nsid w:val="1F095834"/>
    <w:multiLevelType w:val="hybridMultilevel"/>
    <w:tmpl w:val="566A7B28"/>
    <w:lvl w:ilvl="0" w:tplc="434C3260">
      <w:start w:val="1"/>
      <w:numFmt w:val="decimal"/>
      <w:pStyle w:val="302022"/>
      <w:lvlText w:val="%1."/>
      <w:lvlJc w:val="left"/>
      <w:pPr>
        <w:tabs>
          <w:tab w:val="num" w:pos="525"/>
        </w:tabs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F1C27DD"/>
    <w:multiLevelType w:val="hybridMultilevel"/>
    <w:tmpl w:val="D7E040C0"/>
    <w:lvl w:ilvl="0" w:tplc="4F8C1A6C">
      <w:start w:val="1"/>
      <w:numFmt w:val="decimal"/>
      <w:pStyle w:val="C503-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027325"/>
    <w:multiLevelType w:val="multilevel"/>
    <w:tmpl w:val="5C1864C6"/>
    <w:styleLink w:val="07102"/>
    <w:lvl w:ilvl="0">
      <w:start w:val="1"/>
      <w:numFmt w:val="lowerLetter"/>
      <w:lvlText w:val="%1."/>
      <w:lvlJc w:val="left"/>
      <w:pPr>
        <w:ind w:left="420" w:hanging="20"/>
      </w:pPr>
      <w:rPr>
        <w:rFonts w:hint="eastAsia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>
    <w:nsid w:val="2A8734A6"/>
    <w:multiLevelType w:val="multilevel"/>
    <w:tmpl w:val="B0C04DC8"/>
    <w:styleLink w:val="Custom-abc"/>
    <w:lvl w:ilvl="0">
      <w:start w:val="1"/>
      <w:numFmt w:val="lowerLetter"/>
      <w:lvlText w:val="%1."/>
      <w:lvlJc w:val="left"/>
      <w:pPr>
        <w:ind w:left="900" w:hanging="420"/>
      </w:pPr>
      <w:rPr>
        <w:sz w:val="24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2F4F18E4"/>
    <w:multiLevelType w:val="hybridMultilevel"/>
    <w:tmpl w:val="1E74BF7C"/>
    <w:lvl w:ilvl="0" w:tplc="EE802D6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915D3C"/>
    <w:multiLevelType w:val="hybridMultilevel"/>
    <w:tmpl w:val="1F2AEABA"/>
    <w:lvl w:ilvl="0" w:tplc="EE802D6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4B10A0"/>
    <w:multiLevelType w:val="multilevel"/>
    <w:tmpl w:val="A322DF6C"/>
    <w:lvl w:ilvl="0">
      <w:start w:val="1"/>
      <w:numFmt w:val="decimal"/>
      <w:pStyle w:val="10"/>
      <w:lvlText w:val="%1"/>
      <w:lvlJc w:val="left"/>
      <w:pPr>
        <w:ind w:left="420" w:hanging="420"/>
      </w:pPr>
      <w:rPr>
        <w:rFonts w:ascii="Times New Roman" w:eastAsia="宋体" w:hAnsi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>
    <w:nsid w:val="3C7511C3"/>
    <w:multiLevelType w:val="multilevel"/>
    <w:tmpl w:val="0409001F"/>
    <w:styleLink w:val="TimesNewRoman075"/>
    <w:lvl w:ilvl="0">
      <w:start w:val="1"/>
      <w:numFmt w:val="decimal"/>
      <w:lvlText w:val="%1."/>
      <w:lvlJc w:val="left"/>
      <w:pPr>
        <w:ind w:left="0" w:hanging="425"/>
      </w:pPr>
      <w:rPr>
        <w:rFonts w:ascii="Times New Roman" w:eastAsia="黑体" w:hAnsi="Times New Roman" w:hint="eastAsia"/>
        <w:b/>
        <w:bCs/>
        <w:kern w:val="44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0914EEF"/>
    <w:multiLevelType w:val="hybridMultilevel"/>
    <w:tmpl w:val="D2884C14"/>
    <w:lvl w:ilvl="0" w:tplc="EE802D6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21C6E9B"/>
    <w:multiLevelType w:val="hybridMultilevel"/>
    <w:tmpl w:val="D1C402C4"/>
    <w:lvl w:ilvl="0" w:tplc="3DCAEFC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44606C88"/>
    <w:multiLevelType w:val="multilevel"/>
    <w:tmpl w:val="88628466"/>
    <w:styleLink w:val="071021"/>
    <w:lvl w:ilvl="0">
      <w:start w:val="1"/>
      <w:numFmt w:val="lowerLetter"/>
      <w:lvlText w:val="%1."/>
      <w:lvlJc w:val="left"/>
      <w:pPr>
        <w:ind w:left="425" w:hanging="25"/>
      </w:pPr>
      <w:rPr>
        <w:rFonts w:hint="eastAsia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8">
    <w:nsid w:val="44A35BA4"/>
    <w:multiLevelType w:val="multilevel"/>
    <w:tmpl w:val="0409001F"/>
    <w:styleLink w:val="0425"/>
    <w:lvl w:ilvl="0">
      <w:start w:val="1"/>
      <w:numFmt w:val="decimal"/>
      <w:lvlText w:val="%1."/>
      <w:lvlJc w:val="left"/>
      <w:pPr>
        <w:ind w:left="425" w:hanging="425"/>
      </w:pPr>
      <w:rPr>
        <w:rFonts w:eastAsia="黑体"/>
        <w:b/>
        <w:bCs/>
        <w:kern w:val="44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46044620"/>
    <w:multiLevelType w:val="multilevel"/>
    <w:tmpl w:val="7DF21F94"/>
    <w:styleLink w:val="TimesNewRoman085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eastAsia="黑体" w:hAnsi="Times New Roman" w:hint="eastAsia"/>
        <w:sz w:val="24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0">
    <w:nsid w:val="486A48F5"/>
    <w:multiLevelType w:val="multilevel"/>
    <w:tmpl w:val="F65848CA"/>
    <w:styleLink w:val="TimesNewRoman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eastAsia="黑体" w:hAnsi="Times New Roman" w:hint="eastAsia"/>
        <w:kern w:val="2"/>
        <w:sz w:val="24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>
    <w:nsid w:val="4A1370A1"/>
    <w:multiLevelType w:val="multilevel"/>
    <w:tmpl w:val="BD8EA190"/>
    <w:lvl w:ilvl="0">
      <w:start w:val="1"/>
      <w:numFmt w:val="lowerLetter"/>
      <w:pStyle w:val="C503-0"/>
      <w:lvlText w:val="%1."/>
      <w:lvlJc w:val="left"/>
      <w:pPr>
        <w:tabs>
          <w:tab w:val="num" w:pos="964"/>
        </w:tabs>
        <w:ind w:left="539" w:firstLine="0"/>
      </w:pPr>
      <w:rPr>
        <w:rFonts w:ascii="Times New Roman" w:eastAsia="宋体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C503-1"/>
      <w:lvlText w:val="%2)"/>
      <w:lvlJc w:val="left"/>
      <w:pPr>
        <w:tabs>
          <w:tab w:val="num" w:pos="1418"/>
        </w:tabs>
        <w:ind w:left="851" w:firstLine="0"/>
      </w:pPr>
      <w:rPr>
        <w:rFonts w:ascii="Times New Roman" w:eastAsia="宋体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982"/>
        </w:tabs>
        <w:ind w:left="925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75"/>
        </w:tabs>
        <w:ind w:left="1118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368"/>
        </w:tabs>
        <w:ind w:left="1311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561"/>
        </w:tabs>
        <w:ind w:left="1504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754"/>
        </w:tabs>
        <w:ind w:left="1697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947"/>
        </w:tabs>
        <w:ind w:left="189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2140"/>
        </w:tabs>
        <w:ind w:left="2083" w:firstLine="0"/>
      </w:pPr>
      <w:rPr>
        <w:rFonts w:hint="eastAsia"/>
      </w:rPr>
    </w:lvl>
  </w:abstractNum>
  <w:abstractNum w:abstractNumId="22">
    <w:nsid w:val="54964D95"/>
    <w:multiLevelType w:val="multilevel"/>
    <w:tmpl w:val="F9A60FE2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b/>
        <w:bCs/>
        <w:kern w:val="2"/>
        <w:sz w:val="28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>
    <w:nsid w:val="57D01B04"/>
    <w:multiLevelType w:val="multilevel"/>
    <w:tmpl w:val="3CF021E2"/>
    <w:lvl w:ilvl="0">
      <w:start w:val="1"/>
      <w:numFmt w:val="decimal"/>
      <w:lvlText w:val="%1"/>
      <w:lvlJc w:val="left"/>
      <w:pPr>
        <w:tabs>
          <w:tab w:val="num" w:pos="360"/>
        </w:tabs>
        <w:ind w:left="227" w:hanging="227"/>
      </w:pPr>
      <w:rPr>
        <w:rFonts w:hint="eastAsia"/>
      </w:rPr>
    </w:lvl>
    <w:lvl w:ilvl="1">
      <w:start w:val="1"/>
      <w:numFmt w:val="decimal"/>
      <w:pStyle w:val="WBS2"/>
      <w:suff w:val="space"/>
      <w:lvlText w:val="%1.%2"/>
      <w:lvlJc w:val="left"/>
      <w:pPr>
        <w:ind w:left="340" w:hanging="340"/>
      </w:pPr>
      <w:rPr>
        <w:rFonts w:hint="eastAsia"/>
      </w:rPr>
    </w:lvl>
    <w:lvl w:ilvl="2">
      <w:start w:val="1"/>
      <w:numFmt w:val="decimal"/>
      <w:pStyle w:val="WBS3"/>
      <w:suff w:val="space"/>
      <w:lvlText w:val="%1.%2.%3"/>
      <w:lvlJc w:val="left"/>
      <w:pPr>
        <w:ind w:left="454" w:hanging="454"/>
      </w:pPr>
      <w:rPr>
        <w:rFonts w:hint="eastAsia"/>
      </w:rPr>
    </w:lvl>
    <w:lvl w:ilvl="3">
      <w:start w:val="1"/>
      <w:numFmt w:val="decimal"/>
      <w:pStyle w:val="WBS4"/>
      <w:suff w:val="space"/>
      <w:lvlText w:val="%1.%2.%3.%4"/>
      <w:lvlJc w:val="left"/>
      <w:pPr>
        <w:ind w:left="624" w:hanging="624"/>
      </w:pPr>
      <w:rPr>
        <w:rFonts w:hint="eastAsia"/>
      </w:rPr>
    </w:lvl>
    <w:lvl w:ilvl="4">
      <w:start w:val="1"/>
      <w:numFmt w:val="decimal"/>
      <w:pStyle w:val="WBS5"/>
      <w:suff w:val="space"/>
      <w:lvlText w:val="%1.%2.%3.%4.%5"/>
      <w:lvlJc w:val="left"/>
      <w:pPr>
        <w:ind w:left="737" w:hanging="737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>
    <w:nsid w:val="66435F30"/>
    <w:multiLevelType w:val="multilevel"/>
    <w:tmpl w:val="1B98E43A"/>
    <w:styleLink w:val="04250"/>
    <w:lvl w:ilvl="0">
      <w:start w:val="1"/>
      <w:numFmt w:val="lowerLetter"/>
      <w:lvlText w:val="%1"/>
      <w:lvlJc w:val="left"/>
      <w:pPr>
        <w:ind w:left="400" w:firstLine="0"/>
      </w:pPr>
      <w:rPr>
        <w:rFonts w:hint="eastAsia"/>
        <w:kern w:val="2"/>
        <w:sz w:val="24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693556BE"/>
    <w:multiLevelType w:val="multilevel"/>
    <w:tmpl w:val="9F9CBDAE"/>
    <w:lvl w:ilvl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pStyle w:val="a0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6">
    <w:nsid w:val="6B90415A"/>
    <w:multiLevelType w:val="hybridMultilevel"/>
    <w:tmpl w:val="DC0A2794"/>
    <w:lvl w:ilvl="0" w:tplc="EE802D6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DC97A41"/>
    <w:multiLevelType w:val="multilevel"/>
    <w:tmpl w:val="05480378"/>
    <w:styleLink w:val="071022"/>
    <w:lvl w:ilvl="0">
      <w:start w:val="1"/>
      <w:numFmt w:val="lowerLetter"/>
      <w:lvlText w:val="%1"/>
      <w:lvlJc w:val="left"/>
      <w:pPr>
        <w:ind w:left="420" w:hanging="20"/>
      </w:pPr>
      <w:rPr>
        <w:rFonts w:hint="eastAsia"/>
        <w:kern w:val="2"/>
        <w:sz w:val="24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8">
    <w:nsid w:val="70A072D8"/>
    <w:multiLevelType w:val="hybridMultilevel"/>
    <w:tmpl w:val="CC2A115E"/>
    <w:lvl w:ilvl="0" w:tplc="2A0A24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13C5620"/>
    <w:multiLevelType w:val="hybridMultilevel"/>
    <w:tmpl w:val="B880BC18"/>
    <w:lvl w:ilvl="0" w:tplc="EE802D6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32D45DE"/>
    <w:multiLevelType w:val="multilevel"/>
    <w:tmpl w:val="2B80595E"/>
    <w:styleLink w:val="11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  <w:b/>
        <w:bCs/>
        <w:kern w:val="2"/>
        <w:sz w:val="28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1">
    <w:nsid w:val="734A1EA3"/>
    <w:multiLevelType w:val="hybridMultilevel"/>
    <w:tmpl w:val="38FA54B8"/>
    <w:lvl w:ilvl="0" w:tplc="B3F44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3833981"/>
    <w:multiLevelType w:val="hybridMultilevel"/>
    <w:tmpl w:val="9E9A2968"/>
    <w:lvl w:ilvl="0" w:tplc="EE802D6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58E1B47"/>
    <w:multiLevelType w:val="multilevel"/>
    <w:tmpl w:val="1B609790"/>
    <w:styleLink w:val="1"/>
    <w:lvl w:ilvl="0">
      <w:start w:val="1"/>
      <w:numFmt w:val="decimal"/>
      <w:pStyle w:val="aa1"/>
      <w:lvlText w:val="%1)"/>
      <w:lvlJc w:val="left"/>
      <w:pPr>
        <w:tabs>
          <w:tab w:val="num" w:pos="1260"/>
        </w:tabs>
        <w:ind w:left="1260" w:hanging="420"/>
      </w:pPr>
      <w:rPr>
        <w:rFonts w:ascii="宋体" w:eastAsia="宋体" w:hAnsi="宋体"/>
        <w:color w:val="000000"/>
        <w:kern w:val="2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3"/>
  </w:num>
  <w:num w:numId="2">
    <w:abstractNumId w:val="23"/>
  </w:num>
  <w:num w:numId="3">
    <w:abstractNumId w:val="25"/>
  </w:num>
  <w:num w:numId="4">
    <w:abstractNumId w:val="7"/>
  </w:num>
  <w:num w:numId="5">
    <w:abstractNumId w:val="33"/>
  </w:num>
  <w:num w:numId="6">
    <w:abstractNumId w:val="6"/>
  </w:num>
  <w:num w:numId="7">
    <w:abstractNumId w:val="2"/>
  </w:num>
  <w:num w:numId="8">
    <w:abstractNumId w:val="18"/>
  </w:num>
  <w:num w:numId="9">
    <w:abstractNumId w:val="14"/>
  </w:num>
  <w:num w:numId="10">
    <w:abstractNumId w:val="3"/>
  </w:num>
  <w:num w:numId="11">
    <w:abstractNumId w:val="19"/>
  </w:num>
  <w:num w:numId="12">
    <w:abstractNumId w:val="10"/>
  </w:num>
  <w:num w:numId="13">
    <w:abstractNumId w:val="4"/>
  </w:num>
  <w:num w:numId="14">
    <w:abstractNumId w:val="9"/>
  </w:num>
  <w:num w:numId="15">
    <w:abstractNumId w:val="17"/>
  </w:num>
  <w:num w:numId="16">
    <w:abstractNumId w:val="27"/>
  </w:num>
  <w:num w:numId="17">
    <w:abstractNumId w:val="5"/>
  </w:num>
  <w:num w:numId="18">
    <w:abstractNumId w:val="24"/>
  </w:num>
  <w:num w:numId="19">
    <w:abstractNumId w:val="22"/>
  </w:num>
  <w:num w:numId="20">
    <w:abstractNumId w:val="30"/>
  </w:num>
  <w:num w:numId="21">
    <w:abstractNumId w:val="0"/>
  </w:num>
  <w:num w:numId="22">
    <w:abstractNumId w:val="20"/>
  </w:num>
  <w:num w:numId="23">
    <w:abstractNumId w:val="1"/>
  </w:num>
  <w:num w:numId="24">
    <w:abstractNumId w:val="21"/>
  </w:num>
  <w:num w:numId="25">
    <w:abstractNumId w:val="8"/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8"/>
    <w:lvlOverride w:ilvl="0">
      <w:startOverride w:val="1"/>
    </w:lvlOverride>
  </w:num>
  <w:num w:numId="32">
    <w:abstractNumId w:val="8"/>
    <w:lvlOverride w:ilvl="0">
      <w:startOverride w:val="1"/>
    </w:lvlOverride>
  </w:num>
  <w:num w:numId="33">
    <w:abstractNumId w:val="8"/>
    <w:lvlOverride w:ilvl="0">
      <w:startOverride w:val="1"/>
    </w:lvlOverride>
  </w:num>
  <w:num w:numId="34">
    <w:abstractNumId w:val="8"/>
    <w:lvlOverride w:ilvl="0">
      <w:startOverride w:val="1"/>
    </w:lvlOverride>
  </w:num>
  <w:num w:numId="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8"/>
    <w:lvlOverride w:ilvl="0">
      <w:startOverride w:val="1"/>
    </w:lvlOverride>
  </w:num>
  <w:num w:numId="41">
    <w:abstractNumId w:val="8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12"/>
  </w:num>
  <w:num w:numId="44">
    <w:abstractNumId w:val="11"/>
  </w:num>
  <w:num w:numId="45">
    <w:abstractNumId w:val="15"/>
  </w:num>
  <w:num w:numId="46">
    <w:abstractNumId w:val="29"/>
  </w:num>
  <w:num w:numId="47">
    <w:abstractNumId w:val="32"/>
  </w:num>
  <w:num w:numId="48">
    <w:abstractNumId w:val="26"/>
  </w:num>
  <w:num w:numId="4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6"/>
  </w:num>
  <w:num w:numId="5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28"/>
  </w:num>
  <w:num w:numId="55">
    <w:abstractNumId w:val="31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hideSpellingErrors/>
  <w:attachedTemplate r:id="rId1"/>
  <w:stylePaneFormatFilter w:val="9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0" w:visibleStyles="0" w:alternateStyleNames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2D4"/>
    <w:rsid w:val="0000004C"/>
    <w:rsid w:val="000009D4"/>
    <w:rsid w:val="0000183E"/>
    <w:rsid w:val="000018DE"/>
    <w:rsid w:val="00002B8F"/>
    <w:rsid w:val="00003693"/>
    <w:rsid w:val="00005C36"/>
    <w:rsid w:val="000067FE"/>
    <w:rsid w:val="00006D1F"/>
    <w:rsid w:val="00007772"/>
    <w:rsid w:val="000100DB"/>
    <w:rsid w:val="00010E97"/>
    <w:rsid w:val="00011247"/>
    <w:rsid w:val="0001152D"/>
    <w:rsid w:val="00011AD3"/>
    <w:rsid w:val="00011B9D"/>
    <w:rsid w:val="00012EBF"/>
    <w:rsid w:val="00014672"/>
    <w:rsid w:val="00016188"/>
    <w:rsid w:val="000167BB"/>
    <w:rsid w:val="000169E6"/>
    <w:rsid w:val="00016ED8"/>
    <w:rsid w:val="000178C2"/>
    <w:rsid w:val="00020ED6"/>
    <w:rsid w:val="00020F28"/>
    <w:rsid w:val="00022593"/>
    <w:rsid w:val="0002368B"/>
    <w:rsid w:val="000239E9"/>
    <w:rsid w:val="000241E5"/>
    <w:rsid w:val="00024DE9"/>
    <w:rsid w:val="000254C4"/>
    <w:rsid w:val="00026D7F"/>
    <w:rsid w:val="00026DB6"/>
    <w:rsid w:val="000277FA"/>
    <w:rsid w:val="00030BE6"/>
    <w:rsid w:val="00031D54"/>
    <w:rsid w:val="00031E3F"/>
    <w:rsid w:val="00032675"/>
    <w:rsid w:val="000326EC"/>
    <w:rsid w:val="00032AE4"/>
    <w:rsid w:val="00033804"/>
    <w:rsid w:val="00033E63"/>
    <w:rsid w:val="000344DA"/>
    <w:rsid w:val="000345E9"/>
    <w:rsid w:val="00035A8C"/>
    <w:rsid w:val="0003614D"/>
    <w:rsid w:val="000362C4"/>
    <w:rsid w:val="00036FF0"/>
    <w:rsid w:val="000375AE"/>
    <w:rsid w:val="00037BC6"/>
    <w:rsid w:val="00040B52"/>
    <w:rsid w:val="00041664"/>
    <w:rsid w:val="00041A3E"/>
    <w:rsid w:val="00042D59"/>
    <w:rsid w:val="000430E1"/>
    <w:rsid w:val="000433A5"/>
    <w:rsid w:val="00043560"/>
    <w:rsid w:val="00045BC4"/>
    <w:rsid w:val="0004655B"/>
    <w:rsid w:val="000466EF"/>
    <w:rsid w:val="00047708"/>
    <w:rsid w:val="00047D98"/>
    <w:rsid w:val="000506C0"/>
    <w:rsid w:val="00050882"/>
    <w:rsid w:val="000517B1"/>
    <w:rsid w:val="00051ABD"/>
    <w:rsid w:val="0005295F"/>
    <w:rsid w:val="00053161"/>
    <w:rsid w:val="0005366D"/>
    <w:rsid w:val="00053EF8"/>
    <w:rsid w:val="00054487"/>
    <w:rsid w:val="000546B8"/>
    <w:rsid w:val="00054F2A"/>
    <w:rsid w:val="00054FE5"/>
    <w:rsid w:val="000575B0"/>
    <w:rsid w:val="00060177"/>
    <w:rsid w:val="00060350"/>
    <w:rsid w:val="000616C8"/>
    <w:rsid w:val="00061790"/>
    <w:rsid w:val="00061B5B"/>
    <w:rsid w:val="000630CE"/>
    <w:rsid w:val="00063C49"/>
    <w:rsid w:val="000641B5"/>
    <w:rsid w:val="00065422"/>
    <w:rsid w:val="00065745"/>
    <w:rsid w:val="00066617"/>
    <w:rsid w:val="00066EFB"/>
    <w:rsid w:val="0006748B"/>
    <w:rsid w:val="000676C2"/>
    <w:rsid w:val="00067CEF"/>
    <w:rsid w:val="00071377"/>
    <w:rsid w:val="000714FD"/>
    <w:rsid w:val="000726FF"/>
    <w:rsid w:val="00073903"/>
    <w:rsid w:val="00073BBC"/>
    <w:rsid w:val="00073E84"/>
    <w:rsid w:val="000747B2"/>
    <w:rsid w:val="00074D56"/>
    <w:rsid w:val="0007576A"/>
    <w:rsid w:val="0007595A"/>
    <w:rsid w:val="00076B3C"/>
    <w:rsid w:val="00077337"/>
    <w:rsid w:val="0007768F"/>
    <w:rsid w:val="000777F1"/>
    <w:rsid w:val="00077D83"/>
    <w:rsid w:val="00077E9C"/>
    <w:rsid w:val="000801C8"/>
    <w:rsid w:val="00080D63"/>
    <w:rsid w:val="0008140A"/>
    <w:rsid w:val="00081C29"/>
    <w:rsid w:val="00082654"/>
    <w:rsid w:val="00082996"/>
    <w:rsid w:val="00083372"/>
    <w:rsid w:val="00083753"/>
    <w:rsid w:val="00083A1B"/>
    <w:rsid w:val="000847AC"/>
    <w:rsid w:val="0008546D"/>
    <w:rsid w:val="0008566B"/>
    <w:rsid w:val="000857F3"/>
    <w:rsid w:val="0008601B"/>
    <w:rsid w:val="00086D03"/>
    <w:rsid w:val="0008780B"/>
    <w:rsid w:val="000900E5"/>
    <w:rsid w:val="0009194F"/>
    <w:rsid w:val="00091F82"/>
    <w:rsid w:val="000921C6"/>
    <w:rsid w:val="00094508"/>
    <w:rsid w:val="00094614"/>
    <w:rsid w:val="00094CD8"/>
    <w:rsid w:val="00094D9F"/>
    <w:rsid w:val="00095105"/>
    <w:rsid w:val="000952CC"/>
    <w:rsid w:val="00095FF3"/>
    <w:rsid w:val="000963FD"/>
    <w:rsid w:val="00096BE5"/>
    <w:rsid w:val="000A0677"/>
    <w:rsid w:val="000A15C0"/>
    <w:rsid w:val="000A2598"/>
    <w:rsid w:val="000A2D94"/>
    <w:rsid w:val="000A33EC"/>
    <w:rsid w:val="000A3469"/>
    <w:rsid w:val="000A4716"/>
    <w:rsid w:val="000A47EA"/>
    <w:rsid w:val="000A5DF3"/>
    <w:rsid w:val="000A6E48"/>
    <w:rsid w:val="000B0892"/>
    <w:rsid w:val="000B1380"/>
    <w:rsid w:val="000B3211"/>
    <w:rsid w:val="000B4289"/>
    <w:rsid w:val="000B4804"/>
    <w:rsid w:val="000B4FC6"/>
    <w:rsid w:val="000B51C2"/>
    <w:rsid w:val="000B5661"/>
    <w:rsid w:val="000B6216"/>
    <w:rsid w:val="000B75C3"/>
    <w:rsid w:val="000C0DA3"/>
    <w:rsid w:val="000C1C6F"/>
    <w:rsid w:val="000C431F"/>
    <w:rsid w:val="000C46FE"/>
    <w:rsid w:val="000C4BB0"/>
    <w:rsid w:val="000C5010"/>
    <w:rsid w:val="000C6A65"/>
    <w:rsid w:val="000C76A2"/>
    <w:rsid w:val="000C7ACC"/>
    <w:rsid w:val="000D0B7E"/>
    <w:rsid w:val="000D1536"/>
    <w:rsid w:val="000D1DDE"/>
    <w:rsid w:val="000D24F0"/>
    <w:rsid w:val="000D2C67"/>
    <w:rsid w:val="000D3440"/>
    <w:rsid w:val="000D3BEF"/>
    <w:rsid w:val="000D4534"/>
    <w:rsid w:val="000D4679"/>
    <w:rsid w:val="000D4F21"/>
    <w:rsid w:val="000D530C"/>
    <w:rsid w:val="000D534A"/>
    <w:rsid w:val="000D625D"/>
    <w:rsid w:val="000D7C82"/>
    <w:rsid w:val="000E10E2"/>
    <w:rsid w:val="000E19DF"/>
    <w:rsid w:val="000E2A86"/>
    <w:rsid w:val="000E3041"/>
    <w:rsid w:val="000E320E"/>
    <w:rsid w:val="000E3601"/>
    <w:rsid w:val="000E3E5F"/>
    <w:rsid w:val="000E3EF1"/>
    <w:rsid w:val="000E42B5"/>
    <w:rsid w:val="000E4366"/>
    <w:rsid w:val="000E4548"/>
    <w:rsid w:val="000E479D"/>
    <w:rsid w:val="000E4846"/>
    <w:rsid w:val="000E57E5"/>
    <w:rsid w:val="000E73FF"/>
    <w:rsid w:val="000E7A6E"/>
    <w:rsid w:val="000F1494"/>
    <w:rsid w:val="000F16E4"/>
    <w:rsid w:val="000F1DB1"/>
    <w:rsid w:val="000F25BE"/>
    <w:rsid w:val="000F2605"/>
    <w:rsid w:val="000F297B"/>
    <w:rsid w:val="000F2DA2"/>
    <w:rsid w:val="000F40B9"/>
    <w:rsid w:val="000F41E8"/>
    <w:rsid w:val="000F56EC"/>
    <w:rsid w:val="000F65C1"/>
    <w:rsid w:val="00100765"/>
    <w:rsid w:val="00100BE2"/>
    <w:rsid w:val="00100C80"/>
    <w:rsid w:val="00100E7D"/>
    <w:rsid w:val="001013DB"/>
    <w:rsid w:val="001016E2"/>
    <w:rsid w:val="001027DF"/>
    <w:rsid w:val="00103BFA"/>
    <w:rsid w:val="00106C3A"/>
    <w:rsid w:val="00106E52"/>
    <w:rsid w:val="00110242"/>
    <w:rsid w:val="001106B0"/>
    <w:rsid w:val="00111875"/>
    <w:rsid w:val="00111E0A"/>
    <w:rsid w:val="00111E74"/>
    <w:rsid w:val="001122F0"/>
    <w:rsid w:val="001124A3"/>
    <w:rsid w:val="00113AA2"/>
    <w:rsid w:val="0011532F"/>
    <w:rsid w:val="001154E8"/>
    <w:rsid w:val="00116098"/>
    <w:rsid w:val="001167C9"/>
    <w:rsid w:val="001168A8"/>
    <w:rsid w:val="00116C98"/>
    <w:rsid w:val="00117410"/>
    <w:rsid w:val="001178BA"/>
    <w:rsid w:val="00117D0E"/>
    <w:rsid w:val="00117D59"/>
    <w:rsid w:val="00117F32"/>
    <w:rsid w:val="00120711"/>
    <w:rsid w:val="00120CAD"/>
    <w:rsid w:val="001212FD"/>
    <w:rsid w:val="0012190D"/>
    <w:rsid w:val="001225BD"/>
    <w:rsid w:val="0012282A"/>
    <w:rsid w:val="0012321F"/>
    <w:rsid w:val="00124C8A"/>
    <w:rsid w:val="00124D22"/>
    <w:rsid w:val="00124EC2"/>
    <w:rsid w:val="00126BD5"/>
    <w:rsid w:val="00131EEB"/>
    <w:rsid w:val="001351B6"/>
    <w:rsid w:val="001356BE"/>
    <w:rsid w:val="001361AD"/>
    <w:rsid w:val="001412EC"/>
    <w:rsid w:val="001423D7"/>
    <w:rsid w:val="00142BF6"/>
    <w:rsid w:val="00142D84"/>
    <w:rsid w:val="00143298"/>
    <w:rsid w:val="001440BD"/>
    <w:rsid w:val="00144D5A"/>
    <w:rsid w:val="00144ED3"/>
    <w:rsid w:val="001469BA"/>
    <w:rsid w:val="00147256"/>
    <w:rsid w:val="001473F7"/>
    <w:rsid w:val="001500C4"/>
    <w:rsid w:val="00150FCA"/>
    <w:rsid w:val="001511DE"/>
    <w:rsid w:val="001514CC"/>
    <w:rsid w:val="00151551"/>
    <w:rsid w:val="00152E86"/>
    <w:rsid w:val="001557EB"/>
    <w:rsid w:val="0015584C"/>
    <w:rsid w:val="00155D68"/>
    <w:rsid w:val="00156495"/>
    <w:rsid w:val="00156BEA"/>
    <w:rsid w:val="0015716B"/>
    <w:rsid w:val="00160DB8"/>
    <w:rsid w:val="00161976"/>
    <w:rsid w:val="0016307B"/>
    <w:rsid w:val="001634DC"/>
    <w:rsid w:val="00163A04"/>
    <w:rsid w:val="00164B49"/>
    <w:rsid w:val="00165EEA"/>
    <w:rsid w:val="0016687F"/>
    <w:rsid w:val="00166E7C"/>
    <w:rsid w:val="00167BCB"/>
    <w:rsid w:val="00167E72"/>
    <w:rsid w:val="00167F53"/>
    <w:rsid w:val="00170A07"/>
    <w:rsid w:val="001713E9"/>
    <w:rsid w:val="0017206D"/>
    <w:rsid w:val="001731B3"/>
    <w:rsid w:val="00175279"/>
    <w:rsid w:val="00175570"/>
    <w:rsid w:val="00180419"/>
    <w:rsid w:val="00181548"/>
    <w:rsid w:val="0018194F"/>
    <w:rsid w:val="0018203B"/>
    <w:rsid w:val="00182680"/>
    <w:rsid w:val="00182DEC"/>
    <w:rsid w:val="0018302E"/>
    <w:rsid w:val="00184567"/>
    <w:rsid w:val="0018514C"/>
    <w:rsid w:val="00185DA6"/>
    <w:rsid w:val="001860D5"/>
    <w:rsid w:val="001864B8"/>
    <w:rsid w:val="001866A8"/>
    <w:rsid w:val="001866DA"/>
    <w:rsid w:val="0018798B"/>
    <w:rsid w:val="001902F2"/>
    <w:rsid w:val="00190BD0"/>
    <w:rsid w:val="00191281"/>
    <w:rsid w:val="00192454"/>
    <w:rsid w:val="0019276D"/>
    <w:rsid w:val="00193FB2"/>
    <w:rsid w:val="001941C3"/>
    <w:rsid w:val="00194547"/>
    <w:rsid w:val="0019515A"/>
    <w:rsid w:val="0019605C"/>
    <w:rsid w:val="0019695D"/>
    <w:rsid w:val="00196F8E"/>
    <w:rsid w:val="00197B90"/>
    <w:rsid w:val="001A0C34"/>
    <w:rsid w:val="001A17EC"/>
    <w:rsid w:val="001A1853"/>
    <w:rsid w:val="001A1928"/>
    <w:rsid w:val="001A1D5C"/>
    <w:rsid w:val="001A2579"/>
    <w:rsid w:val="001A2DBF"/>
    <w:rsid w:val="001A3E76"/>
    <w:rsid w:val="001A4C5C"/>
    <w:rsid w:val="001A52C1"/>
    <w:rsid w:val="001A537B"/>
    <w:rsid w:val="001A563F"/>
    <w:rsid w:val="001A6026"/>
    <w:rsid w:val="001B06B6"/>
    <w:rsid w:val="001B0F19"/>
    <w:rsid w:val="001B185B"/>
    <w:rsid w:val="001B1C40"/>
    <w:rsid w:val="001B33DF"/>
    <w:rsid w:val="001B361F"/>
    <w:rsid w:val="001B3834"/>
    <w:rsid w:val="001B3DB3"/>
    <w:rsid w:val="001B471A"/>
    <w:rsid w:val="001B5A50"/>
    <w:rsid w:val="001B78FF"/>
    <w:rsid w:val="001C0EEF"/>
    <w:rsid w:val="001C1471"/>
    <w:rsid w:val="001C1C06"/>
    <w:rsid w:val="001C1C8B"/>
    <w:rsid w:val="001C1D0C"/>
    <w:rsid w:val="001C1E24"/>
    <w:rsid w:val="001C1F12"/>
    <w:rsid w:val="001C4128"/>
    <w:rsid w:val="001C42A2"/>
    <w:rsid w:val="001C4A8F"/>
    <w:rsid w:val="001C504F"/>
    <w:rsid w:val="001C522C"/>
    <w:rsid w:val="001C57EF"/>
    <w:rsid w:val="001C59A2"/>
    <w:rsid w:val="001C6485"/>
    <w:rsid w:val="001D003F"/>
    <w:rsid w:val="001D02FD"/>
    <w:rsid w:val="001D0B66"/>
    <w:rsid w:val="001D1351"/>
    <w:rsid w:val="001D1CB4"/>
    <w:rsid w:val="001D1F89"/>
    <w:rsid w:val="001D35DC"/>
    <w:rsid w:val="001D38F7"/>
    <w:rsid w:val="001D3F60"/>
    <w:rsid w:val="001D446D"/>
    <w:rsid w:val="001D556B"/>
    <w:rsid w:val="001D560C"/>
    <w:rsid w:val="001D65A9"/>
    <w:rsid w:val="001D7473"/>
    <w:rsid w:val="001D76DA"/>
    <w:rsid w:val="001E044A"/>
    <w:rsid w:val="001E0F05"/>
    <w:rsid w:val="001E14DE"/>
    <w:rsid w:val="001E155C"/>
    <w:rsid w:val="001E1E85"/>
    <w:rsid w:val="001E2752"/>
    <w:rsid w:val="001E305E"/>
    <w:rsid w:val="001E30B5"/>
    <w:rsid w:val="001E399C"/>
    <w:rsid w:val="001E41AE"/>
    <w:rsid w:val="001E4309"/>
    <w:rsid w:val="001E64A0"/>
    <w:rsid w:val="001E64E2"/>
    <w:rsid w:val="001E6558"/>
    <w:rsid w:val="001E6AA1"/>
    <w:rsid w:val="001E7D3E"/>
    <w:rsid w:val="001F1C66"/>
    <w:rsid w:val="001F2B2A"/>
    <w:rsid w:val="001F2BBA"/>
    <w:rsid w:val="001F2D49"/>
    <w:rsid w:val="001F31D8"/>
    <w:rsid w:val="001F39F6"/>
    <w:rsid w:val="001F3DC6"/>
    <w:rsid w:val="001F4996"/>
    <w:rsid w:val="001F5265"/>
    <w:rsid w:val="001F5A71"/>
    <w:rsid w:val="001F73CF"/>
    <w:rsid w:val="001F73D7"/>
    <w:rsid w:val="002006B7"/>
    <w:rsid w:val="00200990"/>
    <w:rsid w:val="00200AFE"/>
    <w:rsid w:val="0020122F"/>
    <w:rsid w:val="00201460"/>
    <w:rsid w:val="0020153C"/>
    <w:rsid w:val="002025ED"/>
    <w:rsid w:val="002027BB"/>
    <w:rsid w:val="00202DF6"/>
    <w:rsid w:val="00203733"/>
    <w:rsid w:val="00204092"/>
    <w:rsid w:val="0020418A"/>
    <w:rsid w:val="002041DA"/>
    <w:rsid w:val="002049D5"/>
    <w:rsid w:val="0020549C"/>
    <w:rsid w:val="00205E1A"/>
    <w:rsid w:val="00206E6B"/>
    <w:rsid w:val="00206FDF"/>
    <w:rsid w:val="00207CB8"/>
    <w:rsid w:val="00211035"/>
    <w:rsid w:val="00211630"/>
    <w:rsid w:val="00211820"/>
    <w:rsid w:val="00212401"/>
    <w:rsid w:val="00212637"/>
    <w:rsid w:val="002127EA"/>
    <w:rsid w:val="00212BE4"/>
    <w:rsid w:val="002132D0"/>
    <w:rsid w:val="0021351A"/>
    <w:rsid w:val="0021412B"/>
    <w:rsid w:val="00214B75"/>
    <w:rsid w:val="00214F63"/>
    <w:rsid w:val="00215E39"/>
    <w:rsid w:val="002162BD"/>
    <w:rsid w:val="002162F6"/>
    <w:rsid w:val="002163EA"/>
    <w:rsid w:val="00216659"/>
    <w:rsid w:val="00216F6A"/>
    <w:rsid w:val="0021729D"/>
    <w:rsid w:val="002179B5"/>
    <w:rsid w:val="00220C2B"/>
    <w:rsid w:val="00221001"/>
    <w:rsid w:val="0022242F"/>
    <w:rsid w:val="00224066"/>
    <w:rsid w:val="002241D3"/>
    <w:rsid w:val="002247F3"/>
    <w:rsid w:val="00225042"/>
    <w:rsid w:val="00225800"/>
    <w:rsid w:val="00226185"/>
    <w:rsid w:val="00226693"/>
    <w:rsid w:val="002270C4"/>
    <w:rsid w:val="00230312"/>
    <w:rsid w:val="002308B9"/>
    <w:rsid w:val="00230A27"/>
    <w:rsid w:val="00230C79"/>
    <w:rsid w:val="00230E98"/>
    <w:rsid w:val="00230FF0"/>
    <w:rsid w:val="00231B14"/>
    <w:rsid w:val="00231E89"/>
    <w:rsid w:val="00232108"/>
    <w:rsid w:val="002335FE"/>
    <w:rsid w:val="0023391B"/>
    <w:rsid w:val="00233EAF"/>
    <w:rsid w:val="00234489"/>
    <w:rsid w:val="002347B0"/>
    <w:rsid w:val="00234940"/>
    <w:rsid w:val="00234A06"/>
    <w:rsid w:val="00235E4C"/>
    <w:rsid w:val="0023744D"/>
    <w:rsid w:val="00237C54"/>
    <w:rsid w:val="002402A1"/>
    <w:rsid w:val="0024039C"/>
    <w:rsid w:val="00240966"/>
    <w:rsid w:val="00241853"/>
    <w:rsid w:val="00241920"/>
    <w:rsid w:val="002428B0"/>
    <w:rsid w:val="002437C0"/>
    <w:rsid w:val="002438A7"/>
    <w:rsid w:val="00243B9E"/>
    <w:rsid w:val="00244DE3"/>
    <w:rsid w:val="002451C6"/>
    <w:rsid w:val="0024607E"/>
    <w:rsid w:val="002468BF"/>
    <w:rsid w:val="002468FC"/>
    <w:rsid w:val="00247491"/>
    <w:rsid w:val="00247703"/>
    <w:rsid w:val="00247F12"/>
    <w:rsid w:val="002500B4"/>
    <w:rsid w:val="00250435"/>
    <w:rsid w:val="00251196"/>
    <w:rsid w:val="0025314A"/>
    <w:rsid w:val="002531FD"/>
    <w:rsid w:val="002541F8"/>
    <w:rsid w:val="002550AD"/>
    <w:rsid w:val="002551BF"/>
    <w:rsid w:val="002553AF"/>
    <w:rsid w:val="002554B8"/>
    <w:rsid w:val="00255567"/>
    <w:rsid w:val="00255E5A"/>
    <w:rsid w:val="0025689C"/>
    <w:rsid w:val="0025758B"/>
    <w:rsid w:val="00257E09"/>
    <w:rsid w:val="00257E35"/>
    <w:rsid w:val="00261720"/>
    <w:rsid w:val="00262AAB"/>
    <w:rsid w:val="00262CB7"/>
    <w:rsid w:val="00262D7C"/>
    <w:rsid w:val="00263676"/>
    <w:rsid w:val="002643A1"/>
    <w:rsid w:val="00264497"/>
    <w:rsid w:val="00264ED8"/>
    <w:rsid w:val="0026566E"/>
    <w:rsid w:val="00265A8D"/>
    <w:rsid w:val="00265EEF"/>
    <w:rsid w:val="002665AD"/>
    <w:rsid w:val="002665C5"/>
    <w:rsid w:val="002670A0"/>
    <w:rsid w:val="002676B3"/>
    <w:rsid w:val="00267830"/>
    <w:rsid w:val="00270642"/>
    <w:rsid w:val="00270F7C"/>
    <w:rsid w:val="00271CA8"/>
    <w:rsid w:val="00273211"/>
    <w:rsid w:val="00273344"/>
    <w:rsid w:val="00273786"/>
    <w:rsid w:val="00273A43"/>
    <w:rsid w:val="00274AB0"/>
    <w:rsid w:val="002750D8"/>
    <w:rsid w:val="0027518D"/>
    <w:rsid w:val="0027541D"/>
    <w:rsid w:val="00275C8A"/>
    <w:rsid w:val="00275F06"/>
    <w:rsid w:val="00277AAA"/>
    <w:rsid w:val="00277F68"/>
    <w:rsid w:val="002807B4"/>
    <w:rsid w:val="002839EB"/>
    <w:rsid w:val="00284B94"/>
    <w:rsid w:val="0028561B"/>
    <w:rsid w:val="002857E5"/>
    <w:rsid w:val="00286650"/>
    <w:rsid w:val="00286D8A"/>
    <w:rsid w:val="00287BC8"/>
    <w:rsid w:val="00287CC6"/>
    <w:rsid w:val="0029025C"/>
    <w:rsid w:val="00290F3C"/>
    <w:rsid w:val="00291708"/>
    <w:rsid w:val="00293B2B"/>
    <w:rsid w:val="00293B96"/>
    <w:rsid w:val="00294573"/>
    <w:rsid w:val="00294B18"/>
    <w:rsid w:val="00295263"/>
    <w:rsid w:val="00295D25"/>
    <w:rsid w:val="002967CE"/>
    <w:rsid w:val="002A045E"/>
    <w:rsid w:val="002A1BD2"/>
    <w:rsid w:val="002A1CE4"/>
    <w:rsid w:val="002A31BF"/>
    <w:rsid w:val="002A3E4F"/>
    <w:rsid w:val="002A41A3"/>
    <w:rsid w:val="002A4B37"/>
    <w:rsid w:val="002A4D5B"/>
    <w:rsid w:val="002A505A"/>
    <w:rsid w:val="002A573A"/>
    <w:rsid w:val="002A5EB2"/>
    <w:rsid w:val="002A602C"/>
    <w:rsid w:val="002A655C"/>
    <w:rsid w:val="002A6E3E"/>
    <w:rsid w:val="002A7E0F"/>
    <w:rsid w:val="002B0E8C"/>
    <w:rsid w:val="002B1A04"/>
    <w:rsid w:val="002B1A90"/>
    <w:rsid w:val="002B22D7"/>
    <w:rsid w:val="002B2BC1"/>
    <w:rsid w:val="002B2CB3"/>
    <w:rsid w:val="002B3385"/>
    <w:rsid w:val="002B3441"/>
    <w:rsid w:val="002B41DE"/>
    <w:rsid w:val="002B42D1"/>
    <w:rsid w:val="002B4994"/>
    <w:rsid w:val="002B4E2C"/>
    <w:rsid w:val="002B68CF"/>
    <w:rsid w:val="002B6B1A"/>
    <w:rsid w:val="002C0C40"/>
    <w:rsid w:val="002C124D"/>
    <w:rsid w:val="002C1560"/>
    <w:rsid w:val="002C223C"/>
    <w:rsid w:val="002C2695"/>
    <w:rsid w:val="002C2DDA"/>
    <w:rsid w:val="002C2F82"/>
    <w:rsid w:val="002C35E7"/>
    <w:rsid w:val="002C42BC"/>
    <w:rsid w:val="002C6BF8"/>
    <w:rsid w:val="002C7217"/>
    <w:rsid w:val="002D02E4"/>
    <w:rsid w:val="002D1BAE"/>
    <w:rsid w:val="002D1E53"/>
    <w:rsid w:val="002D3534"/>
    <w:rsid w:val="002D3C2A"/>
    <w:rsid w:val="002D4910"/>
    <w:rsid w:val="002D498C"/>
    <w:rsid w:val="002D4E89"/>
    <w:rsid w:val="002D6699"/>
    <w:rsid w:val="002D675F"/>
    <w:rsid w:val="002D7E36"/>
    <w:rsid w:val="002E04F4"/>
    <w:rsid w:val="002E05C4"/>
    <w:rsid w:val="002E08E3"/>
    <w:rsid w:val="002E0C77"/>
    <w:rsid w:val="002E1485"/>
    <w:rsid w:val="002E1988"/>
    <w:rsid w:val="002E1C0D"/>
    <w:rsid w:val="002E295B"/>
    <w:rsid w:val="002E3ADB"/>
    <w:rsid w:val="002E3E0E"/>
    <w:rsid w:val="002E40E1"/>
    <w:rsid w:val="002E5883"/>
    <w:rsid w:val="002E6028"/>
    <w:rsid w:val="002E67BC"/>
    <w:rsid w:val="002E6F07"/>
    <w:rsid w:val="002E707B"/>
    <w:rsid w:val="002F052E"/>
    <w:rsid w:val="002F0538"/>
    <w:rsid w:val="002F1C4B"/>
    <w:rsid w:val="002F3D19"/>
    <w:rsid w:val="002F4830"/>
    <w:rsid w:val="002F4B5E"/>
    <w:rsid w:val="002F5B9C"/>
    <w:rsid w:val="002F68B8"/>
    <w:rsid w:val="002F70B6"/>
    <w:rsid w:val="002F721F"/>
    <w:rsid w:val="00301288"/>
    <w:rsid w:val="00302835"/>
    <w:rsid w:val="00303081"/>
    <w:rsid w:val="00303A16"/>
    <w:rsid w:val="00303EB9"/>
    <w:rsid w:val="00305D9C"/>
    <w:rsid w:val="00306CE0"/>
    <w:rsid w:val="0030761B"/>
    <w:rsid w:val="00307A06"/>
    <w:rsid w:val="003104E4"/>
    <w:rsid w:val="003104F6"/>
    <w:rsid w:val="003107F0"/>
    <w:rsid w:val="0031104F"/>
    <w:rsid w:val="00311BF1"/>
    <w:rsid w:val="0031522A"/>
    <w:rsid w:val="003158CF"/>
    <w:rsid w:val="00316C57"/>
    <w:rsid w:val="00317340"/>
    <w:rsid w:val="00320B1E"/>
    <w:rsid w:val="0032133F"/>
    <w:rsid w:val="00322B68"/>
    <w:rsid w:val="0032324E"/>
    <w:rsid w:val="003235DA"/>
    <w:rsid w:val="00323A5F"/>
    <w:rsid w:val="0032510A"/>
    <w:rsid w:val="0032534E"/>
    <w:rsid w:val="00325759"/>
    <w:rsid w:val="00325F33"/>
    <w:rsid w:val="003268B8"/>
    <w:rsid w:val="003274ED"/>
    <w:rsid w:val="0033033E"/>
    <w:rsid w:val="00330A15"/>
    <w:rsid w:val="00330DC5"/>
    <w:rsid w:val="00331245"/>
    <w:rsid w:val="003315DC"/>
    <w:rsid w:val="00331687"/>
    <w:rsid w:val="00331BC6"/>
    <w:rsid w:val="00331CFE"/>
    <w:rsid w:val="003352C9"/>
    <w:rsid w:val="0033536E"/>
    <w:rsid w:val="00335C0E"/>
    <w:rsid w:val="00335CF3"/>
    <w:rsid w:val="0033642D"/>
    <w:rsid w:val="003368F2"/>
    <w:rsid w:val="003378DF"/>
    <w:rsid w:val="0034033F"/>
    <w:rsid w:val="003407D5"/>
    <w:rsid w:val="00340C63"/>
    <w:rsid w:val="00341311"/>
    <w:rsid w:val="00341BB3"/>
    <w:rsid w:val="00341E73"/>
    <w:rsid w:val="00343421"/>
    <w:rsid w:val="00344C27"/>
    <w:rsid w:val="003466A3"/>
    <w:rsid w:val="00346D9D"/>
    <w:rsid w:val="003500FA"/>
    <w:rsid w:val="00350835"/>
    <w:rsid w:val="00350874"/>
    <w:rsid w:val="00351BD3"/>
    <w:rsid w:val="00354B6F"/>
    <w:rsid w:val="0035702A"/>
    <w:rsid w:val="00357DCA"/>
    <w:rsid w:val="003602A5"/>
    <w:rsid w:val="00360A27"/>
    <w:rsid w:val="00362788"/>
    <w:rsid w:val="00362A8E"/>
    <w:rsid w:val="00362C03"/>
    <w:rsid w:val="003632A3"/>
    <w:rsid w:val="00363804"/>
    <w:rsid w:val="00364427"/>
    <w:rsid w:val="00364882"/>
    <w:rsid w:val="003652FD"/>
    <w:rsid w:val="00365DEE"/>
    <w:rsid w:val="00366AA0"/>
    <w:rsid w:val="00366E4A"/>
    <w:rsid w:val="00367A3D"/>
    <w:rsid w:val="00367E4F"/>
    <w:rsid w:val="00371A4F"/>
    <w:rsid w:val="00372BFC"/>
    <w:rsid w:val="00373E85"/>
    <w:rsid w:val="00373F32"/>
    <w:rsid w:val="00374852"/>
    <w:rsid w:val="00375CC8"/>
    <w:rsid w:val="00376CCB"/>
    <w:rsid w:val="003777C6"/>
    <w:rsid w:val="00380FA5"/>
    <w:rsid w:val="003814E9"/>
    <w:rsid w:val="003829F9"/>
    <w:rsid w:val="003835A7"/>
    <w:rsid w:val="003852C7"/>
    <w:rsid w:val="00387F74"/>
    <w:rsid w:val="00390D12"/>
    <w:rsid w:val="00391532"/>
    <w:rsid w:val="0039279D"/>
    <w:rsid w:val="00393157"/>
    <w:rsid w:val="003937C6"/>
    <w:rsid w:val="00393C4A"/>
    <w:rsid w:val="003942BF"/>
    <w:rsid w:val="0039519F"/>
    <w:rsid w:val="00395DC9"/>
    <w:rsid w:val="0039626A"/>
    <w:rsid w:val="00396616"/>
    <w:rsid w:val="00396A18"/>
    <w:rsid w:val="00396A55"/>
    <w:rsid w:val="00396AA6"/>
    <w:rsid w:val="003979D6"/>
    <w:rsid w:val="00397E66"/>
    <w:rsid w:val="003A01DA"/>
    <w:rsid w:val="003A075A"/>
    <w:rsid w:val="003A08EE"/>
    <w:rsid w:val="003A0B77"/>
    <w:rsid w:val="003A12BB"/>
    <w:rsid w:val="003A1CDA"/>
    <w:rsid w:val="003A271C"/>
    <w:rsid w:val="003A3064"/>
    <w:rsid w:val="003A3446"/>
    <w:rsid w:val="003A40FB"/>
    <w:rsid w:val="003A569E"/>
    <w:rsid w:val="003A590E"/>
    <w:rsid w:val="003A6240"/>
    <w:rsid w:val="003A6F96"/>
    <w:rsid w:val="003B0087"/>
    <w:rsid w:val="003B099D"/>
    <w:rsid w:val="003B116E"/>
    <w:rsid w:val="003B2D2F"/>
    <w:rsid w:val="003B3813"/>
    <w:rsid w:val="003B43A6"/>
    <w:rsid w:val="003B44A0"/>
    <w:rsid w:val="003B4986"/>
    <w:rsid w:val="003B4B6A"/>
    <w:rsid w:val="003B516C"/>
    <w:rsid w:val="003B54EA"/>
    <w:rsid w:val="003B5F4F"/>
    <w:rsid w:val="003B6A12"/>
    <w:rsid w:val="003C081A"/>
    <w:rsid w:val="003C0D95"/>
    <w:rsid w:val="003C0F05"/>
    <w:rsid w:val="003C2F51"/>
    <w:rsid w:val="003C64BD"/>
    <w:rsid w:val="003C76E9"/>
    <w:rsid w:val="003C78C7"/>
    <w:rsid w:val="003D05F4"/>
    <w:rsid w:val="003D1A53"/>
    <w:rsid w:val="003D2B0E"/>
    <w:rsid w:val="003D2E3A"/>
    <w:rsid w:val="003D397B"/>
    <w:rsid w:val="003D488A"/>
    <w:rsid w:val="003D4AB7"/>
    <w:rsid w:val="003D4BF6"/>
    <w:rsid w:val="003D4FD2"/>
    <w:rsid w:val="003D6A3F"/>
    <w:rsid w:val="003E1147"/>
    <w:rsid w:val="003E121F"/>
    <w:rsid w:val="003E12D5"/>
    <w:rsid w:val="003E1FFC"/>
    <w:rsid w:val="003E2762"/>
    <w:rsid w:val="003E283A"/>
    <w:rsid w:val="003E3F3F"/>
    <w:rsid w:val="003E4E3E"/>
    <w:rsid w:val="003E5708"/>
    <w:rsid w:val="003E624A"/>
    <w:rsid w:val="003E6FA6"/>
    <w:rsid w:val="003E76B7"/>
    <w:rsid w:val="003F037B"/>
    <w:rsid w:val="003F117A"/>
    <w:rsid w:val="003F31EF"/>
    <w:rsid w:val="003F3548"/>
    <w:rsid w:val="003F3AAF"/>
    <w:rsid w:val="003F456B"/>
    <w:rsid w:val="003F4679"/>
    <w:rsid w:val="003F623F"/>
    <w:rsid w:val="003F62B3"/>
    <w:rsid w:val="003F69CF"/>
    <w:rsid w:val="003F6EFE"/>
    <w:rsid w:val="003F7518"/>
    <w:rsid w:val="003F7AD3"/>
    <w:rsid w:val="003F7C24"/>
    <w:rsid w:val="00400A16"/>
    <w:rsid w:val="00400E5B"/>
    <w:rsid w:val="004031CE"/>
    <w:rsid w:val="00404869"/>
    <w:rsid w:val="00404ABB"/>
    <w:rsid w:val="00405A99"/>
    <w:rsid w:val="004062C9"/>
    <w:rsid w:val="00406A0B"/>
    <w:rsid w:val="004077C0"/>
    <w:rsid w:val="004104A9"/>
    <w:rsid w:val="00410625"/>
    <w:rsid w:val="00410D34"/>
    <w:rsid w:val="00410D9C"/>
    <w:rsid w:val="00412264"/>
    <w:rsid w:val="00412308"/>
    <w:rsid w:val="004129B8"/>
    <w:rsid w:val="00412ACD"/>
    <w:rsid w:val="0041418A"/>
    <w:rsid w:val="004146E5"/>
    <w:rsid w:val="00416A3A"/>
    <w:rsid w:val="00417A22"/>
    <w:rsid w:val="004200FF"/>
    <w:rsid w:val="00420CDD"/>
    <w:rsid w:val="00420E18"/>
    <w:rsid w:val="00421147"/>
    <w:rsid w:val="00422A6C"/>
    <w:rsid w:val="00422FFE"/>
    <w:rsid w:val="00423D72"/>
    <w:rsid w:val="004240AF"/>
    <w:rsid w:val="0042483B"/>
    <w:rsid w:val="00425546"/>
    <w:rsid w:val="004262BE"/>
    <w:rsid w:val="00426936"/>
    <w:rsid w:val="00427302"/>
    <w:rsid w:val="00427800"/>
    <w:rsid w:val="00427AE9"/>
    <w:rsid w:val="00427BCB"/>
    <w:rsid w:val="004309DC"/>
    <w:rsid w:val="004321C9"/>
    <w:rsid w:val="00432DCC"/>
    <w:rsid w:val="004338F9"/>
    <w:rsid w:val="00433BDF"/>
    <w:rsid w:val="00433E86"/>
    <w:rsid w:val="00434B5A"/>
    <w:rsid w:val="004353CD"/>
    <w:rsid w:val="00435B50"/>
    <w:rsid w:val="0043677F"/>
    <w:rsid w:val="00437AD6"/>
    <w:rsid w:val="00437DB6"/>
    <w:rsid w:val="00441122"/>
    <w:rsid w:val="00441702"/>
    <w:rsid w:val="00443CDF"/>
    <w:rsid w:val="00445C36"/>
    <w:rsid w:val="00446906"/>
    <w:rsid w:val="004475E6"/>
    <w:rsid w:val="00447A9E"/>
    <w:rsid w:val="00447CE5"/>
    <w:rsid w:val="004502B3"/>
    <w:rsid w:val="00450E3C"/>
    <w:rsid w:val="004517B2"/>
    <w:rsid w:val="00453DC9"/>
    <w:rsid w:val="00454C33"/>
    <w:rsid w:val="00454F8E"/>
    <w:rsid w:val="0045644D"/>
    <w:rsid w:val="0045732A"/>
    <w:rsid w:val="00457481"/>
    <w:rsid w:val="004604BE"/>
    <w:rsid w:val="00460BB3"/>
    <w:rsid w:val="00460F5E"/>
    <w:rsid w:val="00461075"/>
    <w:rsid w:val="004611C8"/>
    <w:rsid w:val="004611F1"/>
    <w:rsid w:val="00461590"/>
    <w:rsid w:val="00461991"/>
    <w:rsid w:val="004633AC"/>
    <w:rsid w:val="00463663"/>
    <w:rsid w:val="00463A02"/>
    <w:rsid w:val="00463F58"/>
    <w:rsid w:val="00464087"/>
    <w:rsid w:val="00464296"/>
    <w:rsid w:val="00464E14"/>
    <w:rsid w:val="004651E5"/>
    <w:rsid w:val="0046601C"/>
    <w:rsid w:val="00466331"/>
    <w:rsid w:val="00466397"/>
    <w:rsid w:val="00466FEC"/>
    <w:rsid w:val="0046713F"/>
    <w:rsid w:val="004679E2"/>
    <w:rsid w:val="004705DC"/>
    <w:rsid w:val="004708D7"/>
    <w:rsid w:val="004708DA"/>
    <w:rsid w:val="00470CA7"/>
    <w:rsid w:val="004710FC"/>
    <w:rsid w:val="00471743"/>
    <w:rsid w:val="00474189"/>
    <w:rsid w:val="00474D17"/>
    <w:rsid w:val="00475188"/>
    <w:rsid w:val="00475776"/>
    <w:rsid w:val="0047586A"/>
    <w:rsid w:val="00475CBD"/>
    <w:rsid w:val="0047615B"/>
    <w:rsid w:val="00476325"/>
    <w:rsid w:val="00476D25"/>
    <w:rsid w:val="004770E7"/>
    <w:rsid w:val="00480DD7"/>
    <w:rsid w:val="0048198C"/>
    <w:rsid w:val="00481DFE"/>
    <w:rsid w:val="004833AE"/>
    <w:rsid w:val="0048347B"/>
    <w:rsid w:val="00485897"/>
    <w:rsid w:val="00491BE9"/>
    <w:rsid w:val="0049283D"/>
    <w:rsid w:val="004947A8"/>
    <w:rsid w:val="0049480E"/>
    <w:rsid w:val="004948A9"/>
    <w:rsid w:val="00495129"/>
    <w:rsid w:val="004A05B2"/>
    <w:rsid w:val="004A05FE"/>
    <w:rsid w:val="004A1FEF"/>
    <w:rsid w:val="004A2171"/>
    <w:rsid w:val="004A2590"/>
    <w:rsid w:val="004A2B2C"/>
    <w:rsid w:val="004A33F0"/>
    <w:rsid w:val="004A482D"/>
    <w:rsid w:val="004A51F8"/>
    <w:rsid w:val="004A644F"/>
    <w:rsid w:val="004A6B21"/>
    <w:rsid w:val="004A7621"/>
    <w:rsid w:val="004A7967"/>
    <w:rsid w:val="004B22D1"/>
    <w:rsid w:val="004B2B2D"/>
    <w:rsid w:val="004B523F"/>
    <w:rsid w:val="004B69B4"/>
    <w:rsid w:val="004B6FC6"/>
    <w:rsid w:val="004B7A29"/>
    <w:rsid w:val="004C0885"/>
    <w:rsid w:val="004C0D9B"/>
    <w:rsid w:val="004C233D"/>
    <w:rsid w:val="004C2416"/>
    <w:rsid w:val="004C2AEE"/>
    <w:rsid w:val="004C4153"/>
    <w:rsid w:val="004C4F61"/>
    <w:rsid w:val="004C55CB"/>
    <w:rsid w:val="004C696B"/>
    <w:rsid w:val="004C7045"/>
    <w:rsid w:val="004C75F6"/>
    <w:rsid w:val="004C7BBF"/>
    <w:rsid w:val="004C7DB6"/>
    <w:rsid w:val="004D13E7"/>
    <w:rsid w:val="004D164B"/>
    <w:rsid w:val="004D2778"/>
    <w:rsid w:val="004D44CE"/>
    <w:rsid w:val="004D4B58"/>
    <w:rsid w:val="004D5149"/>
    <w:rsid w:val="004D54F1"/>
    <w:rsid w:val="004D5C8C"/>
    <w:rsid w:val="004D5CBC"/>
    <w:rsid w:val="004D769A"/>
    <w:rsid w:val="004E0CBD"/>
    <w:rsid w:val="004E0EB6"/>
    <w:rsid w:val="004E120C"/>
    <w:rsid w:val="004E24A7"/>
    <w:rsid w:val="004E2C4B"/>
    <w:rsid w:val="004E2E9A"/>
    <w:rsid w:val="004E4982"/>
    <w:rsid w:val="004E4ADE"/>
    <w:rsid w:val="004E4EA8"/>
    <w:rsid w:val="004E6A47"/>
    <w:rsid w:val="004E710A"/>
    <w:rsid w:val="004E73E6"/>
    <w:rsid w:val="004E76E8"/>
    <w:rsid w:val="004E7D62"/>
    <w:rsid w:val="004E7F5F"/>
    <w:rsid w:val="004F03A2"/>
    <w:rsid w:val="004F197E"/>
    <w:rsid w:val="004F20DE"/>
    <w:rsid w:val="004F3582"/>
    <w:rsid w:val="004F3A89"/>
    <w:rsid w:val="004F3C16"/>
    <w:rsid w:val="004F3EE5"/>
    <w:rsid w:val="004F5C44"/>
    <w:rsid w:val="004F63E4"/>
    <w:rsid w:val="004F6ACA"/>
    <w:rsid w:val="004F6E51"/>
    <w:rsid w:val="004F7758"/>
    <w:rsid w:val="004F7B33"/>
    <w:rsid w:val="005003D8"/>
    <w:rsid w:val="00500612"/>
    <w:rsid w:val="005015A2"/>
    <w:rsid w:val="005018C4"/>
    <w:rsid w:val="00503628"/>
    <w:rsid w:val="0050525F"/>
    <w:rsid w:val="00505271"/>
    <w:rsid w:val="005058C1"/>
    <w:rsid w:val="00506198"/>
    <w:rsid w:val="00506977"/>
    <w:rsid w:val="0051276B"/>
    <w:rsid w:val="00512F30"/>
    <w:rsid w:val="00512F77"/>
    <w:rsid w:val="00514A7B"/>
    <w:rsid w:val="005154AF"/>
    <w:rsid w:val="00515559"/>
    <w:rsid w:val="00515A17"/>
    <w:rsid w:val="00516132"/>
    <w:rsid w:val="005164AF"/>
    <w:rsid w:val="00516E75"/>
    <w:rsid w:val="005173D6"/>
    <w:rsid w:val="005203F5"/>
    <w:rsid w:val="00521912"/>
    <w:rsid w:val="00521950"/>
    <w:rsid w:val="00521C2A"/>
    <w:rsid w:val="00522007"/>
    <w:rsid w:val="0052286E"/>
    <w:rsid w:val="00523449"/>
    <w:rsid w:val="0052363B"/>
    <w:rsid w:val="00523B8D"/>
    <w:rsid w:val="00524C30"/>
    <w:rsid w:val="00524FA5"/>
    <w:rsid w:val="005255D1"/>
    <w:rsid w:val="0052565B"/>
    <w:rsid w:val="00525678"/>
    <w:rsid w:val="00525AD2"/>
    <w:rsid w:val="00525BFF"/>
    <w:rsid w:val="00525CBC"/>
    <w:rsid w:val="0052721F"/>
    <w:rsid w:val="0052749C"/>
    <w:rsid w:val="0052762D"/>
    <w:rsid w:val="00530F12"/>
    <w:rsid w:val="00531BC6"/>
    <w:rsid w:val="00531D1C"/>
    <w:rsid w:val="0053287A"/>
    <w:rsid w:val="00532CB7"/>
    <w:rsid w:val="005333B8"/>
    <w:rsid w:val="005333F0"/>
    <w:rsid w:val="00533412"/>
    <w:rsid w:val="005342BC"/>
    <w:rsid w:val="00534482"/>
    <w:rsid w:val="005344AD"/>
    <w:rsid w:val="00534A00"/>
    <w:rsid w:val="0053559F"/>
    <w:rsid w:val="005355AF"/>
    <w:rsid w:val="00537FC6"/>
    <w:rsid w:val="00540748"/>
    <w:rsid w:val="00540D4B"/>
    <w:rsid w:val="00540E7A"/>
    <w:rsid w:val="00540FE8"/>
    <w:rsid w:val="00542927"/>
    <w:rsid w:val="00542C98"/>
    <w:rsid w:val="00542F5B"/>
    <w:rsid w:val="005449A0"/>
    <w:rsid w:val="00546A46"/>
    <w:rsid w:val="005471E5"/>
    <w:rsid w:val="00547798"/>
    <w:rsid w:val="00547B46"/>
    <w:rsid w:val="00547DFC"/>
    <w:rsid w:val="0055093A"/>
    <w:rsid w:val="00551058"/>
    <w:rsid w:val="005512DB"/>
    <w:rsid w:val="00551E29"/>
    <w:rsid w:val="005527DF"/>
    <w:rsid w:val="00552A8A"/>
    <w:rsid w:val="00552D5A"/>
    <w:rsid w:val="005535FB"/>
    <w:rsid w:val="0055362B"/>
    <w:rsid w:val="00553925"/>
    <w:rsid w:val="005541CF"/>
    <w:rsid w:val="00555D5F"/>
    <w:rsid w:val="00556EBE"/>
    <w:rsid w:val="00557A42"/>
    <w:rsid w:val="00560CCB"/>
    <w:rsid w:val="00561204"/>
    <w:rsid w:val="005613FC"/>
    <w:rsid w:val="0056141F"/>
    <w:rsid w:val="00561567"/>
    <w:rsid w:val="00561967"/>
    <w:rsid w:val="00561D17"/>
    <w:rsid w:val="00561FE2"/>
    <w:rsid w:val="005629D2"/>
    <w:rsid w:val="0056468A"/>
    <w:rsid w:val="00564F8C"/>
    <w:rsid w:val="005654F5"/>
    <w:rsid w:val="00565C80"/>
    <w:rsid w:val="005666D4"/>
    <w:rsid w:val="00567550"/>
    <w:rsid w:val="00567713"/>
    <w:rsid w:val="00571196"/>
    <w:rsid w:val="005714E2"/>
    <w:rsid w:val="005716A0"/>
    <w:rsid w:val="00571FDD"/>
    <w:rsid w:val="0057207A"/>
    <w:rsid w:val="005722FE"/>
    <w:rsid w:val="00572485"/>
    <w:rsid w:val="00572F34"/>
    <w:rsid w:val="00574783"/>
    <w:rsid w:val="00575918"/>
    <w:rsid w:val="00576329"/>
    <w:rsid w:val="005763C1"/>
    <w:rsid w:val="00576AA0"/>
    <w:rsid w:val="00576DAA"/>
    <w:rsid w:val="005805E3"/>
    <w:rsid w:val="00581DCC"/>
    <w:rsid w:val="00581F26"/>
    <w:rsid w:val="00582F29"/>
    <w:rsid w:val="00582F9E"/>
    <w:rsid w:val="0058441E"/>
    <w:rsid w:val="0058539E"/>
    <w:rsid w:val="00585F44"/>
    <w:rsid w:val="0058638D"/>
    <w:rsid w:val="0058647C"/>
    <w:rsid w:val="00586608"/>
    <w:rsid w:val="00586D47"/>
    <w:rsid w:val="00587179"/>
    <w:rsid w:val="00587B76"/>
    <w:rsid w:val="0059002F"/>
    <w:rsid w:val="005901BF"/>
    <w:rsid w:val="005903E7"/>
    <w:rsid w:val="00591C53"/>
    <w:rsid w:val="0059273D"/>
    <w:rsid w:val="00593951"/>
    <w:rsid w:val="00593B49"/>
    <w:rsid w:val="00594429"/>
    <w:rsid w:val="00594E49"/>
    <w:rsid w:val="00595034"/>
    <w:rsid w:val="00596655"/>
    <w:rsid w:val="00596668"/>
    <w:rsid w:val="0059734B"/>
    <w:rsid w:val="005A115E"/>
    <w:rsid w:val="005A24A4"/>
    <w:rsid w:val="005A2BF7"/>
    <w:rsid w:val="005A36E8"/>
    <w:rsid w:val="005A3A6F"/>
    <w:rsid w:val="005A4469"/>
    <w:rsid w:val="005A5DE3"/>
    <w:rsid w:val="005A7619"/>
    <w:rsid w:val="005A7DD9"/>
    <w:rsid w:val="005B0CCB"/>
    <w:rsid w:val="005B115B"/>
    <w:rsid w:val="005B19BD"/>
    <w:rsid w:val="005B1A06"/>
    <w:rsid w:val="005B3062"/>
    <w:rsid w:val="005B4C5A"/>
    <w:rsid w:val="005B5798"/>
    <w:rsid w:val="005B5DFB"/>
    <w:rsid w:val="005B6678"/>
    <w:rsid w:val="005B67AB"/>
    <w:rsid w:val="005B7661"/>
    <w:rsid w:val="005B7C9D"/>
    <w:rsid w:val="005B7CD4"/>
    <w:rsid w:val="005C19B2"/>
    <w:rsid w:val="005C1B22"/>
    <w:rsid w:val="005C2386"/>
    <w:rsid w:val="005C349A"/>
    <w:rsid w:val="005C492C"/>
    <w:rsid w:val="005C5482"/>
    <w:rsid w:val="005C5615"/>
    <w:rsid w:val="005C6859"/>
    <w:rsid w:val="005C6CEE"/>
    <w:rsid w:val="005C73A3"/>
    <w:rsid w:val="005C7D79"/>
    <w:rsid w:val="005D0285"/>
    <w:rsid w:val="005D06B6"/>
    <w:rsid w:val="005D1AD4"/>
    <w:rsid w:val="005D40D4"/>
    <w:rsid w:val="005D42A8"/>
    <w:rsid w:val="005D4770"/>
    <w:rsid w:val="005D4F41"/>
    <w:rsid w:val="005D53F4"/>
    <w:rsid w:val="005D582C"/>
    <w:rsid w:val="005D5DC0"/>
    <w:rsid w:val="005D6629"/>
    <w:rsid w:val="005D67D4"/>
    <w:rsid w:val="005E0E71"/>
    <w:rsid w:val="005E115B"/>
    <w:rsid w:val="005E13DF"/>
    <w:rsid w:val="005E17B1"/>
    <w:rsid w:val="005E1FC6"/>
    <w:rsid w:val="005E33B1"/>
    <w:rsid w:val="005E4C71"/>
    <w:rsid w:val="005E55D2"/>
    <w:rsid w:val="005E6E32"/>
    <w:rsid w:val="005E7491"/>
    <w:rsid w:val="005E7808"/>
    <w:rsid w:val="005F03F9"/>
    <w:rsid w:val="005F086C"/>
    <w:rsid w:val="005F0AED"/>
    <w:rsid w:val="005F0B95"/>
    <w:rsid w:val="005F0BE6"/>
    <w:rsid w:val="005F17FA"/>
    <w:rsid w:val="005F2317"/>
    <w:rsid w:val="005F3F87"/>
    <w:rsid w:val="005F6899"/>
    <w:rsid w:val="00600242"/>
    <w:rsid w:val="00600A63"/>
    <w:rsid w:val="00600D13"/>
    <w:rsid w:val="00601121"/>
    <w:rsid w:val="00601789"/>
    <w:rsid w:val="00601B35"/>
    <w:rsid w:val="00601C05"/>
    <w:rsid w:val="0060294C"/>
    <w:rsid w:val="006034C7"/>
    <w:rsid w:val="0060364B"/>
    <w:rsid w:val="00603AAD"/>
    <w:rsid w:val="00604C01"/>
    <w:rsid w:val="006057DC"/>
    <w:rsid w:val="00605CDA"/>
    <w:rsid w:val="00605F80"/>
    <w:rsid w:val="00606138"/>
    <w:rsid w:val="00610785"/>
    <w:rsid w:val="00611BDE"/>
    <w:rsid w:val="0061226F"/>
    <w:rsid w:val="00612A3F"/>
    <w:rsid w:val="0061312A"/>
    <w:rsid w:val="00613293"/>
    <w:rsid w:val="006133F2"/>
    <w:rsid w:val="006139DF"/>
    <w:rsid w:val="00614114"/>
    <w:rsid w:val="006148A1"/>
    <w:rsid w:val="006160EC"/>
    <w:rsid w:val="0061671D"/>
    <w:rsid w:val="00616C00"/>
    <w:rsid w:val="00616F67"/>
    <w:rsid w:val="0061711A"/>
    <w:rsid w:val="00617161"/>
    <w:rsid w:val="00617165"/>
    <w:rsid w:val="00620958"/>
    <w:rsid w:val="00620BCF"/>
    <w:rsid w:val="00621281"/>
    <w:rsid w:val="006215F6"/>
    <w:rsid w:val="0062177E"/>
    <w:rsid w:val="0062296B"/>
    <w:rsid w:val="00622F0A"/>
    <w:rsid w:val="00623DE7"/>
    <w:rsid w:val="0062485A"/>
    <w:rsid w:val="00625A6C"/>
    <w:rsid w:val="00626B6C"/>
    <w:rsid w:val="00626D3E"/>
    <w:rsid w:val="00627DB3"/>
    <w:rsid w:val="00630F65"/>
    <w:rsid w:val="0063139B"/>
    <w:rsid w:val="006313B5"/>
    <w:rsid w:val="00631C6B"/>
    <w:rsid w:val="0063213D"/>
    <w:rsid w:val="00632D91"/>
    <w:rsid w:val="00633F00"/>
    <w:rsid w:val="0063421F"/>
    <w:rsid w:val="00634F4B"/>
    <w:rsid w:val="006353B3"/>
    <w:rsid w:val="00635B61"/>
    <w:rsid w:val="00636EF6"/>
    <w:rsid w:val="00637463"/>
    <w:rsid w:val="00637598"/>
    <w:rsid w:val="00637BAF"/>
    <w:rsid w:val="00640C4E"/>
    <w:rsid w:val="00640F17"/>
    <w:rsid w:val="00643138"/>
    <w:rsid w:val="00643341"/>
    <w:rsid w:val="0064377A"/>
    <w:rsid w:val="006437E6"/>
    <w:rsid w:val="00643C92"/>
    <w:rsid w:val="00644FA0"/>
    <w:rsid w:val="006458CD"/>
    <w:rsid w:val="00645C1F"/>
    <w:rsid w:val="00646801"/>
    <w:rsid w:val="00646EFE"/>
    <w:rsid w:val="006509F7"/>
    <w:rsid w:val="00652092"/>
    <w:rsid w:val="0065245B"/>
    <w:rsid w:val="00653FF6"/>
    <w:rsid w:val="006546F8"/>
    <w:rsid w:val="006559DD"/>
    <w:rsid w:val="00655CF0"/>
    <w:rsid w:val="0065602B"/>
    <w:rsid w:val="00656629"/>
    <w:rsid w:val="00657C2B"/>
    <w:rsid w:val="006602D3"/>
    <w:rsid w:val="00660E43"/>
    <w:rsid w:val="00661B53"/>
    <w:rsid w:val="00661F1E"/>
    <w:rsid w:val="00662210"/>
    <w:rsid w:val="00662CC3"/>
    <w:rsid w:val="00663734"/>
    <w:rsid w:val="00663B8C"/>
    <w:rsid w:val="00664C3F"/>
    <w:rsid w:val="00664F15"/>
    <w:rsid w:val="00665622"/>
    <w:rsid w:val="006666B1"/>
    <w:rsid w:val="00667106"/>
    <w:rsid w:val="00667916"/>
    <w:rsid w:val="00667D33"/>
    <w:rsid w:val="00670576"/>
    <w:rsid w:val="00670B72"/>
    <w:rsid w:val="00670D4E"/>
    <w:rsid w:val="00671861"/>
    <w:rsid w:val="00672155"/>
    <w:rsid w:val="0067235A"/>
    <w:rsid w:val="00672546"/>
    <w:rsid w:val="0067324B"/>
    <w:rsid w:val="00673A20"/>
    <w:rsid w:val="00674347"/>
    <w:rsid w:val="00674BDE"/>
    <w:rsid w:val="00674F92"/>
    <w:rsid w:val="00675551"/>
    <w:rsid w:val="0067627D"/>
    <w:rsid w:val="006764E8"/>
    <w:rsid w:val="00676C64"/>
    <w:rsid w:val="00677F82"/>
    <w:rsid w:val="0068059B"/>
    <w:rsid w:val="00680B87"/>
    <w:rsid w:val="00680F11"/>
    <w:rsid w:val="00681831"/>
    <w:rsid w:val="00681840"/>
    <w:rsid w:val="0068249D"/>
    <w:rsid w:val="0068271B"/>
    <w:rsid w:val="00682B65"/>
    <w:rsid w:val="00682C34"/>
    <w:rsid w:val="006832F4"/>
    <w:rsid w:val="00683696"/>
    <w:rsid w:val="00684211"/>
    <w:rsid w:val="006846DC"/>
    <w:rsid w:val="0068478D"/>
    <w:rsid w:val="00684AA1"/>
    <w:rsid w:val="00684CE6"/>
    <w:rsid w:val="0068541F"/>
    <w:rsid w:val="00685897"/>
    <w:rsid w:val="00686397"/>
    <w:rsid w:val="00686C3A"/>
    <w:rsid w:val="00686F12"/>
    <w:rsid w:val="006870E9"/>
    <w:rsid w:val="006873E9"/>
    <w:rsid w:val="006877F4"/>
    <w:rsid w:val="00690664"/>
    <w:rsid w:val="0069072F"/>
    <w:rsid w:val="006911CA"/>
    <w:rsid w:val="006913D2"/>
    <w:rsid w:val="0069206A"/>
    <w:rsid w:val="006925DB"/>
    <w:rsid w:val="00692AB1"/>
    <w:rsid w:val="006932E7"/>
    <w:rsid w:val="00695A4A"/>
    <w:rsid w:val="006967A2"/>
    <w:rsid w:val="006968B2"/>
    <w:rsid w:val="00696C69"/>
    <w:rsid w:val="00697A25"/>
    <w:rsid w:val="00697C7E"/>
    <w:rsid w:val="00697CE3"/>
    <w:rsid w:val="00697E45"/>
    <w:rsid w:val="006A10B0"/>
    <w:rsid w:val="006A171D"/>
    <w:rsid w:val="006A1871"/>
    <w:rsid w:val="006A1A53"/>
    <w:rsid w:val="006A2E5D"/>
    <w:rsid w:val="006A3288"/>
    <w:rsid w:val="006A3704"/>
    <w:rsid w:val="006A3A4D"/>
    <w:rsid w:val="006A6A58"/>
    <w:rsid w:val="006A79CB"/>
    <w:rsid w:val="006A7BBD"/>
    <w:rsid w:val="006A7E8A"/>
    <w:rsid w:val="006B1E9A"/>
    <w:rsid w:val="006B2C25"/>
    <w:rsid w:val="006B2D8C"/>
    <w:rsid w:val="006B2FD2"/>
    <w:rsid w:val="006B3742"/>
    <w:rsid w:val="006B3B88"/>
    <w:rsid w:val="006B414B"/>
    <w:rsid w:val="006B4545"/>
    <w:rsid w:val="006B4947"/>
    <w:rsid w:val="006B4CC1"/>
    <w:rsid w:val="006B4E46"/>
    <w:rsid w:val="006B5FE6"/>
    <w:rsid w:val="006B6A5C"/>
    <w:rsid w:val="006B6D01"/>
    <w:rsid w:val="006B6DC8"/>
    <w:rsid w:val="006B7386"/>
    <w:rsid w:val="006B74BA"/>
    <w:rsid w:val="006B7E89"/>
    <w:rsid w:val="006C0949"/>
    <w:rsid w:val="006C0EFF"/>
    <w:rsid w:val="006C1232"/>
    <w:rsid w:val="006C1C5F"/>
    <w:rsid w:val="006C1C9F"/>
    <w:rsid w:val="006C2149"/>
    <w:rsid w:val="006C27F5"/>
    <w:rsid w:val="006C3AE7"/>
    <w:rsid w:val="006C3D85"/>
    <w:rsid w:val="006C47BA"/>
    <w:rsid w:val="006C4BC2"/>
    <w:rsid w:val="006C4BD1"/>
    <w:rsid w:val="006C5871"/>
    <w:rsid w:val="006C5BFB"/>
    <w:rsid w:val="006C6218"/>
    <w:rsid w:val="006C66AA"/>
    <w:rsid w:val="006C6E6B"/>
    <w:rsid w:val="006C6F09"/>
    <w:rsid w:val="006C6F95"/>
    <w:rsid w:val="006D08A3"/>
    <w:rsid w:val="006D08FB"/>
    <w:rsid w:val="006D1EF0"/>
    <w:rsid w:val="006D21D7"/>
    <w:rsid w:val="006D446D"/>
    <w:rsid w:val="006D5C35"/>
    <w:rsid w:val="006D5F22"/>
    <w:rsid w:val="006D6CC6"/>
    <w:rsid w:val="006D702A"/>
    <w:rsid w:val="006D7132"/>
    <w:rsid w:val="006E1319"/>
    <w:rsid w:val="006E32CF"/>
    <w:rsid w:val="006E5525"/>
    <w:rsid w:val="006E6662"/>
    <w:rsid w:val="006E6DEC"/>
    <w:rsid w:val="006E7C25"/>
    <w:rsid w:val="006E7C66"/>
    <w:rsid w:val="006E7C80"/>
    <w:rsid w:val="006E7CD6"/>
    <w:rsid w:val="006F0072"/>
    <w:rsid w:val="006F082E"/>
    <w:rsid w:val="006F0903"/>
    <w:rsid w:val="006F0FBD"/>
    <w:rsid w:val="006F1317"/>
    <w:rsid w:val="006F23A4"/>
    <w:rsid w:val="006F29F7"/>
    <w:rsid w:val="006F41F3"/>
    <w:rsid w:val="006F47AD"/>
    <w:rsid w:val="006F4D95"/>
    <w:rsid w:val="006F55B8"/>
    <w:rsid w:val="006F58E3"/>
    <w:rsid w:val="006F62BA"/>
    <w:rsid w:val="006F6FBF"/>
    <w:rsid w:val="006F79BD"/>
    <w:rsid w:val="007008E4"/>
    <w:rsid w:val="00700ACA"/>
    <w:rsid w:val="0070111E"/>
    <w:rsid w:val="00701D03"/>
    <w:rsid w:val="00701F0B"/>
    <w:rsid w:val="007025DC"/>
    <w:rsid w:val="007027C4"/>
    <w:rsid w:val="007034E7"/>
    <w:rsid w:val="00703B58"/>
    <w:rsid w:val="00703E51"/>
    <w:rsid w:val="00703F02"/>
    <w:rsid w:val="0070484E"/>
    <w:rsid w:val="00705B21"/>
    <w:rsid w:val="00705ECB"/>
    <w:rsid w:val="00707421"/>
    <w:rsid w:val="00707DCE"/>
    <w:rsid w:val="00711E5A"/>
    <w:rsid w:val="007131F9"/>
    <w:rsid w:val="00713A20"/>
    <w:rsid w:val="00714BD9"/>
    <w:rsid w:val="0071541E"/>
    <w:rsid w:val="00715755"/>
    <w:rsid w:val="00716BEE"/>
    <w:rsid w:val="00716BF1"/>
    <w:rsid w:val="00717A10"/>
    <w:rsid w:val="00721A45"/>
    <w:rsid w:val="0072240C"/>
    <w:rsid w:val="00722CE1"/>
    <w:rsid w:val="00723EE2"/>
    <w:rsid w:val="00724E9C"/>
    <w:rsid w:val="007254E1"/>
    <w:rsid w:val="00725564"/>
    <w:rsid w:val="00725CD1"/>
    <w:rsid w:val="00730179"/>
    <w:rsid w:val="0073115D"/>
    <w:rsid w:val="00731764"/>
    <w:rsid w:val="00731AE9"/>
    <w:rsid w:val="0073295F"/>
    <w:rsid w:val="00734125"/>
    <w:rsid w:val="007348D0"/>
    <w:rsid w:val="0073556C"/>
    <w:rsid w:val="007366A6"/>
    <w:rsid w:val="00736829"/>
    <w:rsid w:val="0073763F"/>
    <w:rsid w:val="007376EE"/>
    <w:rsid w:val="0074033D"/>
    <w:rsid w:val="00743007"/>
    <w:rsid w:val="00743442"/>
    <w:rsid w:val="00743ACF"/>
    <w:rsid w:val="00745FA9"/>
    <w:rsid w:val="0074664D"/>
    <w:rsid w:val="00746779"/>
    <w:rsid w:val="00747D0E"/>
    <w:rsid w:val="00747D6F"/>
    <w:rsid w:val="00750777"/>
    <w:rsid w:val="00750FEE"/>
    <w:rsid w:val="0075113C"/>
    <w:rsid w:val="007514E6"/>
    <w:rsid w:val="00751537"/>
    <w:rsid w:val="007515B8"/>
    <w:rsid w:val="0075172B"/>
    <w:rsid w:val="00751741"/>
    <w:rsid w:val="00752962"/>
    <w:rsid w:val="00752CD3"/>
    <w:rsid w:val="00757645"/>
    <w:rsid w:val="00757DC9"/>
    <w:rsid w:val="007600E3"/>
    <w:rsid w:val="007605BE"/>
    <w:rsid w:val="00760C5D"/>
    <w:rsid w:val="00762294"/>
    <w:rsid w:val="007624C2"/>
    <w:rsid w:val="00763CA5"/>
    <w:rsid w:val="007643D2"/>
    <w:rsid w:val="007648BA"/>
    <w:rsid w:val="007658BC"/>
    <w:rsid w:val="007658F6"/>
    <w:rsid w:val="007662AD"/>
    <w:rsid w:val="00767BFA"/>
    <w:rsid w:val="00770000"/>
    <w:rsid w:val="00772353"/>
    <w:rsid w:val="0077294E"/>
    <w:rsid w:val="0077392F"/>
    <w:rsid w:val="00773A2D"/>
    <w:rsid w:val="00773ABB"/>
    <w:rsid w:val="007749AF"/>
    <w:rsid w:val="00774C75"/>
    <w:rsid w:val="00774C99"/>
    <w:rsid w:val="007756A1"/>
    <w:rsid w:val="00775E1B"/>
    <w:rsid w:val="0077691A"/>
    <w:rsid w:val="00776B47"/>
    <w:rsid w:val="00777F6F"/>
    <w:rsid w:val="0078269C"/>
    <w:rsid w:val="007835BB"/>
    <w:rsid w:val="007842AB"/>
    <w:rsid w:val="00784B52"/>
    <w:rsid w:val="00785358"/>
    <w:rsid w:val="0078648B"/>
    <w:rsid w:val="0078666F"/>
    <w:rsid w:val="00787BC4"/>
    <w:rsid w:val="00790DDA"/>
    <w:rsid w:val="00791E4B"/>
    <w:rsid w:val="007923E2"/>
    <w:rsid w:val="007930BD"/>
    <w:rsid w:val="007930F1"/>
    <w:rsid w:val="0079395B"/>
    <w:rsid w:val="00793D65"/>
    <w:rsid w:val="00793E3C"/>
    <w:rsid w:val="00793EAC"/>
    <w:rsid w:val="00793FD3"/>
    <w:rsid w:val="00794339"/>
    <w:rsid w:val="0079582D"/>
    <w:rsid w:val="007960CC"/>
    <w:rsid w:val="0079720F"/>
    <w:rsid w:val="007A044F"/>
    <w:rsid w:val="007A1D00"/>
    <w:rsid w:val="007A1F2B"/>
    <w:rsid w:val="007A231F"/>
    <w:rsid w:val="007A2444"/>
    <w:rsid w:val="007A269E"/>
    <w:rsid w:val="007A3687"/>
    <w:rsid w:val="007A3765"/>
    <w:rsid w:val="007A3891"/>
    <w:rsid w:val="007A3986"/>
    <w:rsid w:val="007A4031"/>
    <w:rsid w:val="007A43A0"/>
    <w:rsid w:val="007A4660"/>
    <w:rsid w:val="007A6D27"/>
    <w:rsid w:val="007B0409"/>
    <w:rsid w:val="007B2C22"/>
    <w:rsid w:val="007B3A6F"/>
    <w:rsid w:val="007B3EEC"/>
    <w:rsid w:val="007B4D41"/>
    <w:rsid w:val="007B4ED1"/>
    <w:rsid w:val="007B51D6"/>
    <w:rsid w:val="007B7159"/>
    <w:rsid w:val="007B71CE"/>
    <w:rsid w:val="007C0082"/>
    <w:rsid w:val="007C01FD"/>
    <w:rsid w:val="007C09FD"/>
    <w:rsid w:val="007C0EF8"/>
    <w:rsid w:val="007C1F89"/>
    <w:rsid w:val="007C251C"/>
    <w:rsid w:val="007C2881"/>
    <w:rsid w:val="007C3377"/>
    <w:rsid w:val="007C354A"/>
    <w:rsid w:val="007C577B"/>
    <w:rsid w:val="007C6740"/>
    <w:rsid w:val="007C6A90"/>
    <w:rsid w:val="007C768E"/>
    <w:rsid w:val="007C79AA"/>
    <w:rsid w:val="007C7DEB"/>
    <w:rsid w:val="007D0F37"/>
    <w:rsid w:val="007D3158"/>
    <w:rsid w:val="007D34FB"/>
    <w:rsid w:val="007D3C69"/>
    <w:rsid w:val="007D53D6"/>
    <w:rsid w:val="007D6CAC"/>
    <w:rsid w:val="007D7BD8"/>
    <w:rsid w:val="007E02A1"/>
    <w:rsid w:val="007E11E5"/>
    <w:rsid w:val="007E1431"/>
    <w:rsid w:val="007E17FE"/>
    <w:rsid w:val="007E1A75"/>
    <w:rsid w:val="007E29E4"/>
    <w:rsid w:val="007E39C1"/>
    <w:rsid w:val="007E3AAA"/>
    <w:rsid w:val="007E3F97"/>
    <w:rsid w:val="007E4D44"/>
    <w:rsid w:val="007E57BC"/>
    <w:rsid w:val="007E5A11"/>
    <w:rsid w:val="007E60DC"/>
    <w:rsid w:val="007E6293"/>
    <w:rsid w:val="007E6ACD"/>
    <w:rsid w:val="007E7046"/>
    <w:rsid w:val="007E7E9F"/>
    <w:rsid w:val="007F0F2E"/>
    <w:rsid w:val="007F1096"/>
    <w:rsid w:val="007F2812"/>
    <w:rsid w:val="007F28D5"/>
    <w:rsid w:val="007F30F2"/>
    <w:rsid w:val="007F341B"/>
    <w:rsid w:val="007F38DC"/>
    <w:rsid w:val="007F3AB2"/>
    <w:rsid w:val="007F3BEF"/>
    <w:rsid w:val="007F4DF2"/>
    <w:rsid w:val="007F5A9B"/>
    <w:rsid w:val="007F5E1C"/>
    <w:rsid w:val="007F6847"/>
    <w:rsid w:val="007F6BAC"/>
    <w:rsid w:val="007F6F35"/>
    <w:rsid w:val="007F7A36"/>
    <w:rsid w:val="00800C2D"/>
    <w:rsid w:val="00800EC6"/>
    <w:rsid w:val="008012E6"/>
    <w:rsid w:val="00801359"/>
    <w:rsid w:val="008029E6"/>
    <w:rsid w:val="00802D5F"/>
    <w:rsid w:val="00802EF6"/>
    <w:rsid w:val="00803680"/>
    <w:rsid w:val="008039D2"/>
    <w:rsid w:val="008041DC"/>
    <w:rsid w:val="008045E3"/>
    <w:rsid w:val="008049B8"/>
    <w:rsid w:val="00804F36"/>
    <w:rsid w:val="00805106"/>
    <w:rsid w:val="008055B3"/>
    <w:rsid w:val="008055EE"/>
    <w:rsid w:val="00805828"/>
    <w:rsid w:val="00805A76"/>
    <w:rsid w:val="00805BF0"/>
    <w:rsid w:val="008064D0"/>
    <w:rsid w:val="00807239"/>
    <w:rsid w:val="00807894"/>
    <w:rsid w:val="00810703"/>
    <w:rsid w:val="008109E7"/>
    <w:rsid w:val="008111AE"/>
    <w:rsid w:val="00811593"/>
    <w:rsid w:val="008118CA"/>
    <w:rsid w:val="00811EFF"/>
    <w:rsid w:val="00812286"/>
    <w:rsid w:val="00812373"/>
    <w:rsid w:val="00812656"/>
    <w:rsid w:val="00813A33"/>
    <w:rsid w:val="008142B5"/>
    <w:rsid w:val="008146CE"/>
    <w:rsid w:val="00816414"/>
    <w:rsid w:val="00816853"/>
    <w:rsid w:val="00817318"/>
    <w:rsid w:val="008178A1"/>
    <w:rsid w:val="00820376"/>
    <w:rsid w:val="00820914"/>
    <w:rsid w:val="00821328"/>
    <w:rsid w:val="008213D9"/>
    <w:rsid w:val="00821489"/>
    <w:rsid w:val="008218B6"/>
    <w:rsid w:val="00821950"/>
    <w:rsid w:val="00821F1F"/>
    <w:rsid w:val="00821F8A"/>
    <w:rsid w:val="00822044"/>
    <w:rsid w:val="008227E1"/>
    <w:rsid w:val="00822D2B"/>
    <w:rsid w:val="0082319A"/>
    <w:rsid w:val="00824C24"/>
    <w:rsid w:val="00825C1D"/>
    <w:rsid w:val="00826A6F"/>
    <w:rsid w:val="00827ED3"/>
    <w:rsid w:val="008303CA"/>
    <w:rsid w:val="008305F3"/>
    <w:rsid w:val="0083146C"/>
    <w:rsid w:val="00831EA7"/>
    <w:rsid w:val="008326BC"/>
    <w:rsid w:val="0083284D"/>
    <w:rsid w:val="00832DE2"/>
    <w:rsid w:val="00833140"/>
    <w:rsid w:val="00833505"/>
    <w:rsid w:val="00833814"/>
    <w:rsid w:val="00833B3A"/>
    <w:rsid w:val="00834B6C"/>
    <w:rsid w:val="00834BE1"/>
    <w:rsid w:val="00840C1B"/>
    <w:rsid w:val="008414C4"/>
    <w:rsid w:val="00842E29"/>
    <w:rsid w:val="00843045"/>
    <w:rsid w:val="008443C1"/>
    <w:rsid w:val="00844C5F"/>
    <w:rsid w:val="00845E70"/>
    <w:rsid w:val="0084614D"/>
    <w:rsid w:val="00846847"/>
    <w:rsid w:val="00846881"/>
    <w:rsid w:val="0084688C"/>
    <w:rsid w:val="00846A55"/>
    <w:rsid w:val="00846CCF"/>
    <w:rsid w:val="0084706E"/>
    <w:rsid w:val="00847238"/>
    <w:rsid w:val="00847D30"/>
    <w:rsid w:val="008500D5"/>
    <w:rsid w:val="008503E5"/>
    <w:rsid w:val="00851166"/>
    <w:rsid w:val="008514D8"/>
    <w:rsid w:val="008522E4"/>
    <w:rsid w:val="00852E52"/>
    <w:rsid w:val="00854A82"/>
    <w:rsid w:val="00854ABF"/>
    <w:rsid w:val="008551E7"/>
    <w:rsid w:val="0085562F"/>
    <w:rsid w:val="00855C26"/>
    <w:rsid w:val="00856965"/>
    <w:rsid w:val="00856C66"/>
    <w:rsid w:val="00857238"/>
    <w:rsid w:val="00857C44"/>
    <w:rsid w:val="008604AC"/>
    <w:rsid w:val="00860874"/>
    <w:rsid w:val="008625EB"/>
    <w:rsid w:val="00863363"/>
    <w:rsid w:val="0086338D"/>
    <w:rsid w:val="0086353B"/>
    <w:rsid w:val="00863A77"/>
    <w:rsid w:val="00865F70"/>
    <w:rsid w:val="00866DC3"/>
    <w:rsid w:val="00867CE2"/>
    <w:rsid w:val="008703E6"/>
    <w:rsid w:val="008704D3"/>
    <w:rsid w:val="00870935"/>
    <w:rsid w:val="00870A06"/>
    <w:rsid w:val="00871719"/>
    <w:rsid w:val="008726EA"/>
    <w:rsid w:val="008731C3"/>
    <w:rsid w:val="008731ED"/>
    <w:rsid w:val="00873649"/>
    <w:rsid w:val="008746B4"/>
    <w:rsid w:val="00874D0D"/>
    <w:rsid w:val="00877561"/>
    <w:rsid w:val="0088003C"/>
    <w:rsid w:val="0088044A"/>
    <w:rsid w:val="008804C6"/>
    <w:rsid w:val="00881B75"/>
    <w:rsid w:val="008831FF"/>
    <w:rsid w:val="00884630"/>
    <w:rsid w:val="00884638"/>
    <w:rsid w:val="00884B0E"/>
    <w:rsid w:val="00884B8C"/>
    <w:rsid w:val="00884F17"/>
    <w:rsid w:val="00885A0B"/>
    <w:rsid w:val="00885A4C"/>
    <w:rsid w:val="00886AA2"/>
    <w:rsid w:val="00887697"/>
    <w:rsid w:val="00887733"/>
    <w:rsid w:val="008878EA"/>
    <w:rsid w:val="00891318"/>
    <w:rsid w:val="00891ED8"/>
    <w:rsid w:val="00892F81"/>
    <w:rsid w:val="008931E1"/>
    <w:rsid w:val="0089357D"/>
    <w:rsid w:val="00894194"/>
    <w:rsid w:val="00894427"/>
    <w:rsid w:val="00894E4B"/>
    <w:rsid w:val="00896DD0"/>
    <w:rsid w:val="00896FF7"/>
    <w:rsid w:val="008A04FF"/>
    <w:rsid w:val="008A078F"/>
    <w:rsid w:val="008A0A10"/>
    <w:rsid w:val="008A107F"/>
    <w:rsid w:val="008A15D7"/>
    <w:rsid w:val="008A18E6"/>
    <w:rsid w:val="008A1B44"/>
    <w:rsid w:val="008A29C2"/>
    <w:rsid w:val="008A2A08"/>
    <w:rsid w:val="008A2D15"/>
    <w:rsid w:val="008A2E93"/>
    <w:rsid w:val="008A3415"/>
    <w:rsid w:val="008A586A"/>
    <w:rsid w:val="008A5BC0"/>
    <w:rsid w:val="008A6381"/>
    <w:rsid w:val="008A746E"/>
    <w:rsid w:val="008B0031"/>
    <w:rsid w:val="008B04D8"/>
    <w:rsid w:val="008B0A51"/>
    <w:rsid w:val="008B11E1"/>
    <w:rsid w:val="008B184E"/>
    <w:rsid w:val="008B1DD5"/>
    <w:rsid w:val="008B2CDF"/>
    <w:rsid w:val="008B33C1"/>
    <w:rsid w:val="008B46D9"/>
    <w:rsid w:val="008B4974"/>
    <w:rsid w:val="008B4D2C"/>
    <w:rsid w:val="008B62A5"/>
    <w:rsid w:val="008B62B3"/>
    <w:rsid w:val="008B6317"/>
    <w:rsid w:val="008B6793"/>
    <w:rsid w:val="008B6D1F"/>
    <w:rsid w:val="008B6D43"/>
    <w:rsid w:val="008B73AC"/>
    <w:rsid w:val="008B7751"/>
    <w:rsid w:val="008B7E27"/>
    <w:rsid w:val="008C1922"/>
    <w:rsid w:val="008C1A13"/>
    <w:rsid w:val="008C2793"/>
    <w:rsid w:val="008C31C3"/>
    <w:rsid w:val="008C5A38"/>
    <w:rsid w:val="008C5C6F"/>
    <w:rsid w:val="008C5D63"/>
    <w:rsid w:val="008C6682"/>
    <w:rsid w:val="008C7562"/>
    <w:rsid w:val="008C788D"/>
    <w:rsid w:val="008C7B1E"/>
    <w:rsid w:val="008D01D2"/>
    <w:rsid w:val="008D0DBD"/>
    <w:rsid w:val="008D0E6C"/>
    <w:rsid w:val="008D1F6B"/>
    <w:rsid w:val="008D30CE"/>
    <w:rsid w:val="008D512D"/>
    <w:rsid w:val="008D5A0F"/>
    <w:rsid w:val="008E02BC"/>
    <w:rsid w:val="008E031F"/>
    <w:rsid w:val="008E0DE4"/>
    <w:rsid w:val="008E12B6"/>
    <w:rsid w:val="008E160E"/>
    <w:rsid w:val="008E1BAA"/>
    <w:rsid w:val="008E2F43"/>
    <w:rsid w:val="008E3791"/>
    <w:rsid w:val="008E3796"/>
    <w:rsid w:val="008E4A66"/>
    <w:rsid w:val="008E5E82"/>
    <w:rsid w:val="008E6441"/>
    <w:rsid w:val="008E703E"/>
    <w:rsid w:val="008E7380"/>
    <w:rsid w:val="008E7597"/>
    <w:rsid w:val="008F0182"/>
    <w:rsid w:val="008F06AC"/>
    <w:rsid w:val="008F18DA"/>
    <w:rsid w:val="008F2094"/>
    <w:rsid w:val="008F23A9"/>
    <w:rsid w:val="008F2B43"/>
    <w:rsid w:val="008F2D13"/>
    <w:rsid w:val="008F2E16"/>
    <w:rsid w:val="008F2F2D"/>
    <w:rsid w:val="008F31D1"/>
    <w:rsid w:val="008F44A5"/>
    <w:rsid w:val="008F4B7B"/>
    <w:rsid w:val="008F5A0C"/>
    <w:rsid w:val="008F667F"/>
    <w:rsid w:val="008F6D0C"/>
    <w:rsid w:val="008F6ECF"/>
    <w:rsid w:val="008F6F99"/>
    <w:rsid w:val="008F726B"/>
    <w:rsid w:val="008F78E3"/>
    <w:rsid w:val="008F7E0D"/>
    <w:rsid w:val="009004A8"/>
    <w:rsid w:val="00901015"/>
    <w:rsid w:val="009013E2"/>
    <w:rsid w:val="00901529"/>
    <w:rsid w:val="00901851"/>
    <w:rsid w:val="00902051"/>
    <w:rsid w:val="00902450"/>
    <w:rsid w:val="009025BE"/>
    <w:rsid w:val="00906986"/>
    <w:rsid w:val="009073A7"/>
    <w:rsid w:val="00907872"/>
    <w:rsid w:val="00907C61"/>
    <w:rsid w:val="0091005E"/>
    <w:rsid w:val="00910897"/>
    <w:rsid w:val="00910B8F"/>
    <w:rsid w:val="00910BB7"/>
    <w:rsid w:val="00910D07"/>
    <w:rsid w:val="00913C94"/>
    <w:rsid w:val="00914D8B"/>
    <w:rsid w:val="0091539E"/>
    <w:rsid w:val="009158D7"/>
    <w:rsid w:val="0091610D"/>
    <w:rsid w:val="0091768E"/>
    <w:rsid w:val="00920340"/>
    <w:rsid w:val="00920CA8"/>
    <w:rsid w:val="00920D51"/>
    <w:rsid w:val="00920DF8"/>
    <w:rsid w:val="00922BBE"/>
    <w:rsid w:val="00924389"/>
    <w:rsid w:val="009255CE"/>
    <w:rsid w:val="00926D5C"/>
    <w:rsid w:val="0092794E"/>
    <w:rsid w:val="00927A91"/>
    <w:rsid w:val="00927CC2"/>
    <w:rsid w:val="00930055"/>
    <w:rsid w:val="009314E3"/>
    <w:rsid w:val="009319CD"/>
    <w:rsid w:val="00932DFD"/>
    <w:rsid w:val="00932F41"/>
    <w:rsid w:val="0093350A"/>
    <w:rsid w:val="00933DDC"/>
    <w:rsid w:val="00933FC3"/>
    <w:rsid w:val="0093422A"/>
    <w:rsid w:val="00936504"/>
    <w:rsid w:val="0093696F"/>
    <w:rsid w:val="0093699A"/>
    <w:rsid w:val="00937E74"/>
    <w:rsid w:val="00940F0B"/>
    <w:rsid w:val="0094213C"/>
    <w:rsid w:val="0094241A"/>
    <w:rsid w:val="00942ADD"/>
    <w:rsid w:val="00943036"/>
    <w:rsid w:val="009431ED"/>
    <w:rsid w:val="00944516"/>
    <w:rsid w:val="00944C65"/>
    <w:rsid w:val="009457C1"/>
    <w:rsid w:val="009457C9"/>
    <w:rsid w:val="00945920"/>
    <w:rsid w:val="00945D35"/>
    <w:rsid w:val="00945E4E"/>
    <w:rsid w:val="00946035"/>
    <w:rsid w:val="00946484"/>
    <w:rsid w:val="00947391"/>
    <w:rsid w:val="0094774C"/>
    <w:rsid w:val="00947872"/>
    <w:rsid w:val="00947C39"/>
    <w:rsid w:val="00947F74"/>
    <w:rsid w:val="00950758"/>
    <w:rsid w:val="00950A21"/>
    <w:rsid w:val="00950E6A"/>
    <w:rsid w:val="00951E6D"/>
    <w:rsid w:val="00953401"/>
    <w:rsid w:val="0095346A"/>
    <w:rsid w:val="00953B2E"/>
    <w:rsid w:val="00953F4E"/>
    <w:rsid w:val="0095512D"/>
    <w:rsid w:val="0095551E"/>
    <w:rsid w:val="00955D99"/>
    <w:rsid w:val="00955FA3"/>
    <w:rsid w:val="00956238"/>
    <w:rsid w:val="009570D5"/>
    <w:rsid w:val="0095753E"/>
    <w:rsid w:val="0096009C"/>
    <w:rsid w:val="00960965"/>
    <w:rsid w:val="00960F54"/>
    <w:rsid w:val="0096155D"/>
    <w:rsid w:val="009618E4"/>
    <w:rsid w:val="009629AF"/>
    <w:rsid w:val="0096333E"/>
    <w:rsid w:val="00964AC8"/>
    <w:rsid w:val="00965081"/>
    <w:rsid w:val="009660DE"/>
    <w:rsid w:val="00966805"/>
    <w:rsid w:val="00966956"/>
    <w:rsid w:val="009670EC"/>
    <w:rsid w:val="00967799"/>
    <w:rsid w:val="00970634"/>
    <w:rsid w:val="00972D7F"/>
    <w:rsid w:val="00975C6C"/>
    <w:rsid w:val="00975D15"/>
    <w:rsid w:val="00977673"/>
    <w:rsid w:val="009778D8"/>
    <w:rsid w:val="00980AED"/>
    <w:rsid w:val="0098432C"/>
    <w:rsid w:val="0098525E"/>
    <w:rsid w:val="009858DD"/>
    <w:rsid w:val="009859A8"/>
    <w:rsid w:val="00985AB0"/>
    <w:rsid w:val="0098630B"/>
    <w:rsid w:val="00986792"/>
    <w:rsid w:val="009872E3"/>
    <w:rsid w:val="0098789A"/>
    <w:rsid w:val="00990054"/>
    <w:rsid w:val="00990178"/>
    <w:rsid w:val="00990CE8"/>
    <w:rsid w:val="00991C70"/>
    <w:rsid w:val="00992337"/>
    <w:rsid w:val="0099241C"/>
    <w:rsid w:val="00992758"/>
    <w:rsid w:val="00992951"/>
    <w:rsid w:val="0099343F"/>
    <w:rsid w:val="009935FB"/>
    <w:rsid w:val="00993752"/>
    <w:rsid w:val="00993CF6"/>
    <w:rsid w:val="009941CD"/>
    <w:rsid w:val="00994BBA"/>
    <w:rsid w:val="009957FC"/>
    <w:rsid w:val="00995ECB"/>
    <w:rsid w:val="009968AB"/>
    <w:rsid w:val="00996DBA"/>
    <w:rsid w:val="0099747B"/>
    <w:rsid w:val="00997C87"/>
    <w:rsid w:val="00997CA4"/>
    <w:rsid w:val="00997FB7"/>
    <w:rsid w:val="009A07A5"/>
    <w:rsid w:val="009A2EC7"/>
    <w:rsid w:val="009A3073"/>
    <w:rsid w:val="009A32B0"/>
    <w:rsid w:val="009A4533"/>
    <w:rsid w:val="009A46D0"/>
    <w:rsid w:val="009A4AE3"/>
    <w:rsid w:val="009B087A"/>
    <w:rsid w:val="009B110F"/>
    <w:rsid w:val="009B18CC"/>
    <w:rsid w:val="009B1CF4"/>
    <w:rsid w:val="009B1E97"/>
    <w:rsid w:val="009B20AA"/>
    <w:rsid w:val="009B33ED"/>
    <w:rsid w:val="009B37D2"/>
    <w:rsid w:val="009B39C6"/>
    <w:rsid w:val="009B4E75"/>
    <w:rsid w:val="009B50B7"/>
    <w:rsid w:val="009B657D"/>
    <w:rsid w:val="009B6BA7"/>
    <w:rsid w:val="009B73AC"/>
    <w:rsid w:val="009C0500"/>
    <w:rsid w:val="009C091F"/>
    <w:rsid w:val="009C0AB4"/>
    <w:rsid w:val="009C0E60"/>
    <w:rsid w:val="009C1BF3"/>
    <w:rsid w:val="009C3A6A"/>
    <w:rsid w:val="009C51B1"/>
    <w:rsid w:val="009C5937"/>
    <w:rsid w:val="009C6599"/>
    <w:rsid w:val="009C693C"/>
    <w:rsid w:val="009C70AA"/>
    <w:rsid w:val="009C759D"/>
    <w:rsid w:val="009C7F54"/>
    <w:rsid w:val="009D0B75"/>
    <w:rsid w:val="009D0DC1"/>
    <w:rsid w:val="009D19E1"/>
    <w:rsid w:val="009D1BD3"/>
    <w:rsid w:val="009D1C66"/>
    <w:rsid w:val="009D2D7F"/>
    <w:rsid w:val="009D32F4"/>
    <w:rsid w:val="009D3CA0"/>
    <w:rsid w:val="009D4537"/>
    <w:rsid w:val="009D4869"/>
    <w:rsid w:val="009D48D9"/>
    <w:rsid w:val="009D5DE3"/>
    <w:rsid w:val="009D6972"/>
    <w:rsid w:val="009D6D5E"/>
    <w:rsid w:val="009E090C"/>
    <w:rsid w:val="009E0AFA"/>
    <w:rsid w:val="009E1346"/>
    <w:rsid w:val="009E1CDC"/>
    <w:rsid w:val="009E1CF2"/>
    <w:rsid w:val="009E1E21"/>
    <w:rsid w:val="009E2313"/>
    <w:rsid w:val="009E38AC"/>
    <w:rsid w:val="009E4872"/>
    <w:rsid w:val="009E4CC7"/>
    <w:rsid w:val="009E6D71"/>
    <w:rsid w:val="009E7122"/>
    <w:rsid w:val="009E784C"/>
    <w:rsid w:val="009F0075"/>
    <w:rsid w:val="009F0557"/>
    <w:rsid w:val="009F1000"/>
    <w:rsid w:val="009F1464"/>
    <w:rsid w:val="009F3283"/>
    <w:rsid w:val="009F3B60"/>
    <w:rsid w:val="009F41EB"/>
    <w:rsid w:val="009F4E9E"/>
    <w:rsid w:val="009F4F4A"/>
    <w:rsid w:val="009F53FA"/>
    <w:rsid w:val="009F5D19"/>
    <w:rsid w:val="009F60D6"/>
    <w:rsid w:val="009F68A5"/>
    <w:rsid w:val="009F7329"/>
    <w:rsid w:val="009F74D8"/>
    <w:rsid w:val="009F74E8"/>
    <w:rsid w:val="00A006FA"/>
    <w:rsid w:val="00A00AA6"/>
    <w:rsid w:val="00A01B04"/>
    <w:rsid w:val="00A02040"/>
    <w:rsid w:val="00A03CD5"/>
    <w:rsid w:val="00A03F87"/>
    <w:rsid w:val="00A04D9A"/>
    <w:rsid w:val="00A052F3"/>
    <w:rsid w:val="00A05DB1"/>
    <w:rsid w:val="00A05EA4"/>
    <w:rsid w:val="00A0708B"/>
    <w:rsid w:val="00A07845"/>
    <w:rsid w:val="00A11812"/>
    <w:rsid w:val="00A11A9A"/>
    <w:rsid w:val="00A11C18"/>
    <w:rsid w:val="00A11D56"/>
    <w:rsid w:val="00A12843"/>
    <w:rsid w:val="00A12D44"/>
    <w:rsid w:val="00A14E94"/>
    <w:rsid w:val="00A1539B"/>
    <w:rsid w:val="00A16A9A"/>
    <w:rsid w:val="00A17223"/>
    <w:rsid w:val="00A20C40"/>
    <w:rsid w:val="00A22624"/>
    <w:rsid w:val="00A22ED4"/>
    <w:rsid w:val="00A23FD8"/>
    <w:rsid w:val="00A25121"/>
    <w:rsid w:val="00A2525D"/>
    <w:rsid w:val="00A254B2"/>
    <w:rsid w:val="00A25B44"/>
    <w:rsid w:val="00A25BC5"/>
    <w:rsid w:val="00A260D1"/>
    <w:rsid w:val="00A26300"/>
    <w:rsid w:val="00A266D9"/>
    <w:rsid w:val="00A27BCB"/>
    <w:rsid w:val="00A30A1C"/>
    <w:rsid w:val="00A3166B"/>
    <w:rsid w:val="00A32504"/>
    <w:rsid w:val="00A3288E"/>
    <w:rsid w:val="00A34628"/>
    <w:rsid w:val="00A349E8"/>
    <w:rsid w:val="00A34E51"/>
    <w:rsid w:val="00A35E3F"/>
    <w:rsid w:val="00A363AF"/>
    <w:rsid w:val="00A363DA"/>
    <w:rsid w:val="00A36674"/>
    <w:rsid w:val="00A37BD4"/>
    <w:rsid w:val="00A4095E"/>
    <w:rsid w:val="00A422F8"/>
    <w:rsid w:val="00A42576"/>
    <w:rsid w:val="00A43083"/>
    <w:rsid w:val="00A43150"/>
    <w:rsid w:val="00A436AD"/>
    <w:rsid w:val="00A44433"/>
    <w:rsid w:val="00A44767"/>
    <w:rsid w:val="00A44941"/>
    <w:rsid w:val="00A450CA"/>
    <w:rsid w:val="00A45AC7"/>
    <w:rsid w:val="00A45C74"/>
    <w:rsid w:val="00A46DA2"/>
    <w:rsid w:val="00A47608"/>
    <w:rsid w:val="00A47789"/>
    <w:rsid w:val="00A51329"/>
    <w:rsid w:val="00A515D3"/>
    <w:rsid w:val="00A517D8"/>
    <w:rsid w:val="00A51C01"/>
    <w:rsid w:val="00A52079"/>
    <w:rsid w:val="00A52219"/>
    <w:rsid w:val="00A5351D"/>
    <w:rsid w:val="00A557EE"/>
    <w:rsid w:val="00A55A0A"/>
    <w:rsid w:val="00A55B03"/>
    <w:rsid w:val="00A55C0C"/>
    <w:rsid w:val="00A560C0"/>
    <w:rsid w:val="00A56E40"/>
    <w:rsid w:val="00A57031"/>
    <w:rsid w:val="00A5725A"/>
    <w:rsid w:val="00A57E7F"/>
    <w:rsid w:val="00A629F7"/>
    <w:rsid w:val="00A62F16"/>
    <w:rsid w:val="00A642BD"/>
    <w:rsid w:val="00A65027"/>
    <w:rsid w:val="00A6638B"/>
    <w:rsid w:val="00A66654"/>
    <w:rsid w:val="00A66CD8"/>
    <w:rsid w:val="00A66F52"/>
    <w:rsid w:val="00A67DE7"/>
    <w:rsid w:val="00A67E81"/>
    <w:rsid w:val="00A67F38"/>
    <w:rsid w:val="00A7033E"/>
    <w:rsid w:val="00A70EC5"/>
    <w:rsid w:val="00A71AC4"/>
    <w:rsid w:val="00A72D53"/>
    <w:rsid w:val="00A7314A"/>
    <w:rsid w:val="00A73462"/>
    <w:rsid w:val="00A73FB8"/>
    <w:rsid w:val="00A7422D"/>
    <w:rsid w:val="00A74B79"/>
    <w:rsid w:val="00A74F46"/>
    <w:rsid w:val="00A76125"/>
    <w:rsid w:val="00A76191"/>
    <w:rsid w:val="00A76940"/>
    <w:rsid w:val="00A801D5"/>
    <w:rsid w:val="00A807C3"/>
    <w:rsid w:val="00A80A14"/>
    <w:rsid w:val="00A80FB6"/>
    <w:rsid w:val="00A81F13"/>
    <w:rsid w:val="00A82213"/>
    <w:rsid w:val="00A82492"/>
    <w:rsid w:val="00A841D5"/>
    <w:rsid w:val="00A84C58"/>
    <w:rsid w:val="00A86625"/>
    <w:rsid w:val="00A86673"/>
    <w:rsid w:val="00A866DD"/>
    <w:rsid w:val="00A90610"/>
    <w:rsid w:val="00A90770"/>
    <w:rsid w:val="00A90A7A"/>
    <w:rsid w:val="00A90C0D"/>
    <w:rsid w:val="00A90FCF"/>
    <w:rsid w:val="00A91801"/>
    <w:rsid w:val="00A91C3E"/>
    <w:rsid w:val="00A9295F"/>
    <w:rsid w:val="00A92BF7"/>
    <w:rsid w:val="00A95DD0"/>
    <w:rsid w:val="00AA00F2"/>
    <w:rsid w:val="00AA08F0"/>
    <w:rsid w:val="00AA0D48"/>
    <w:rsid w:val="00AA21BF"/>
    <w:rsid w:val="00AA3C8A"/>
    <w:rsid w:val="00AA5628"/>
    <w:rsid w:val="00AA68A5"/>
    <w:rsid w:val="00AA7E9E"/>
    <w:rsid w:val="00AB0CBE"/>
    <w:rsid w:val="00AB11DF"/>
    <w:rsid w:val="00AB229B"/>
    <w:rsid w:val="00AB2405"/>
    <w:rsid w:val="00AB54D4"/>
    <w:rsid w:val="00AB58DC"/>
    <w:rsid w:val="00AB5E4A"/>
    <w:rsid w:val="00AB5F72"/>
    <w:rsid w:val="00AB61F8"/>
    <w:rsid w:val="00AB66B2"/>
    <w:rsid w:val="00AB69DC"/>
    <w:rsid w:val="00AB72A1"/>
    <w:rsid w:val="00AB7579"/>
    <w:rsid w:val="00AB79A6"/>
    <w:rsid w:val="00AB79D3"/>
    <w:rsid w:val="00AB79FD"/>
    <w:rsid w:val="00AB7A4A"/>
    <w:rsid w:val="00AC0E15"/>
    <w:rsid w:val="00AC4D66"/>
    <w:rsid w:val="00AC4E94"/>
    <w:rsid w:val="00AC606C"/>
    <w:rsid w:val="00AC629B"/>
    <w:rsid w:val="00AC64CD"/>
    <w:rsid w:val="00AC6FD6"/>
    <w:rsid w:val="00AC7F02"/>
    <w:rsid w:val="00AD011A"/>
    <w:rsid w:val="00AD0A56"/>
    <w:rsid w:val="00AD2D7A"/>
    <w:rsid w:val="00AD4ACD"/>
    <w:rsid w:val="00AD4B91"/>
    <w:rsid w:val="00AD6856"/>
    <w:rsid w:val="00AD6FEF"/>
    <w:rsid w:val="00AD7333"/>
    <w:rsid w:val="00AD7348"/>
    <w:rsid w:val="00AD78D8"/>
    <w:rsid w:val="00AE091D"/>
    <w:rsid w:val="00AE0949"/>
    <w:rsid w:val="00AE0F28"/>
    <w:rsid w:val="00AE2152"/>
    <w:rsid w:val="00AE292A"/>
    <w:rsid w:val="00AE3C9B"/>
    <w:rsid w:val="00AE41EE"/>
    <w:rsid w:val="00AE59A5"/>
    <w:rsid w:val="00AE60DF"/>
    <w:rsid w:val="00AE6471"/>
    <w:rsid w:val="00AE6DF4"/>
    <w:rsid w:val="00AE7BC8"/>
    <w:rsid w:val="00AF0921"/>
    <w:rsid w:val="00AF1410"/>
    <w:rsid w:val="00AF198C"/>
    <w:rsid w:val="00AF1FFD"/>
    <w:rsid w:val="00AF2004"/>
    <w:rsid w:val="00AF2050"/>
    <w:rsid w:val="00AF20B1"/>
    <w:rsid w:val="00AF2120"/>
    <w:rsid w:val="00AF2B8E"/>
    <w:rsid w:val="00AF2D66"/>
    <w:rsid w:val="00AF398F"/>
    <w:rsid w:val="00AF495E"/>
    <w:rsid w:val="00AF4D48"/>
    <w:rsid w:val="00AF4EDF"/>
    <w:rsid w:val="00AF5845"/>
    <w:rsid w:val="00AF6E17"/>
    <w:rsid w:val="00B00830"/>
    <w:rsid w:val="00B00A54"/>
    <w:rsid w:val="00B01556"/>
    <w:rsid w:val="00B01F5F"/>
    <w:rsid w:val="00B0205C"/>
    <w:rsid w:val="00B02597"/>
    <w:rsid w:val="00B02AA1"/>
    <w:rsid w:val="00B02B34"/>
    <w:rsid w:val="00B035C7"/>
    <w:rsid w:val="00B0414B"/>
    <w:rsid w:val="00B04756"/>
    <w:rsid w:val="00B04995"/>
    <w:rsid w:val="00B06076"/>
    <w:rsid w:val="00B06298"/>
    <w:rsid w:val="00B07761"/>
    <w:rsid w:val="00B1049C"/>
    <w:rsid w:val="00B11545"/>
    <w:rsid w:val="00B11CB2"/>
    <w:rsid w:val="00B13A03"/>
    <w:rsid w:val="00B148FF"/>
    <w:rsid w:val="00B15481"/>
    <w:rsid w:val="00B15A04"/>
    <w:rsid w:val="00B169C6"/>
    <w:rsid w:val="00B17274"/>
    <w:rsid w:val="00B17B4F"/>
    <w:rsid w:val="00B17C66"/>
    <w:rsid w:val="00B20726"/>
    <w:rsid w:val="00B20BD5"/>
    <w:rsid w:val="00B20FFA"/>
    <w:rsid w:val="00B21439"/>
    <w:rsid w:val="00B215B6"/>
    <w:rsid w:val="00B23C76"/>
    <w:rsid w:val="00B23CF7"/>
    <w:rsid w:val="00B24289"/>
    <w:rsid w:val="00B24399"/>
    <w:rsid w:val="00B24F4F"/>
    <w:rsid w:val="00B2523D"/>
    <w:rsid w:val="00B2525F"/>
    <w:rsid w:val="00B252A3"/>
    <w:rsid w:val="00B26616"/>
    <w:rsid w:val="00B273EC"/>
    <w:rsid w:val="00B277DA"/>
    <w:rsid w:val="00B277F4"/>
    <w:rsid w:val="00B27EA4"/>
    <w:rsid w:val="00B30994"/>
    <w:rsid w:val="00B30A96"/>
    <w:rsid w:val="00B316EA"/>
    <w:rsid w:val="00B3181F"/>
    <w:rsid w:val="00B32A6D"/>
    <w:rsid w:val="00B33105"/>
    <w:rsid w:val="00B3310D"/>
    <w:rsid w:val="00B3317D"/>
    <w:rsid w:val="00B3447F"/>
    <w:rsid w:val="00B34A14"/>
    <w:rsid w:val="00B34B6B"/>
    <w:rsid w:val="00B3625F"/>
    <w:rsid w:val="00B36495"/>
    <w:rsid w:val="00B36888"/>
    <w:rsid w:val="00B36AE2"/>
    <w:rsid w:val="00B36DAA"/>
    <w:rsid w:val="00B37662"/>
    <w:rsid w:val="00B37D8A"/>
    <w:rsid w:val="00B40244"/>
    <w:rsid w:val="00B403D1"/>
    <w:rsid w:val="00B4082B"/>
    <w:rsid w:val="00B40AC2"/>
    <w:rsid w:val="00B41C14"/>
    <w:rsid w:val="00B41E5A"/>
    <w:rsid w:val="00B4366A"/>
    <w:rsid w:val="00B4376B"/>
    <w:rsid w:val="00B440A7"/>
    <w:rsid w:val="00B445FD"/>
    <w:rsid w:val="00B44730"/>
    <w:rsid w:val="00B44D3E"/>
    <w:rsid w:val="00B458BB"/>
    <w:rsid w:val="00B45D7D"/>
    <w:rsid w:val="00B461B1"/>
    <w:rsid w:val="00B50EF9"/>
    <w:rsid w:val="00B51E29"/>
    <w:rsid w:val="00B526BF"/>
    <w:rsid w:val="00B52AFB"/>
    <w:rsid w:val="00B53F75"/>
    <w:rsid w:val="00B53F8F"/>
    <w:rsid w:val="00B54DA2"/>
    <w:rsid w:val="00B563A1"/>
    <w:rsid w:val="00B56DB2"/>
    <w:rsid w:val="00B57D2A"/>
    <w:rsid w:val="00B6094E"/>
    <w:rsid w:val="00B61A4F"/>
    <w:rsid w:val="00B6271E"/>
    <w:rsid w:val="00B62AC0"/>
    <w:rsid w:val="00B638F2"/>
    <w:rsid w:val="00B64E7F"/>
    <w:rsid w:val="00B65A74"/>
    <w:rsid w:val="00B65EAC"/>
    <w:rsid w:val="00B66097"/>
    <w:rsid w:val="00B7065A"/>
    <w:rsid w:val="00B71051"/>
    <w:rsid w:val="00B71E6E"/>
    <w:rsid w:val="00B71FE8"/>
    <w:rsid w:val="00B72AB8"/>
    <w:rsid w:val="00B72F93"/>
    <w:rsid w:val="00B733E5"/>
    <w:rsid w:val="00B73A62"/>
    <w:rsid w:val="00B753AA"/>
    <w:rsid w:val="00B756CF"/>
    <w:rsid w:val="00B75C58"/>
    <w:rsid w:val="00B768E7"/>
    <w:rsid w:val="00B76BF8"/>
    <w:rsid w:val="00B76EDF"/>
    <w:rsid w:val="00B7739A"/>
    <w:rsid w:val="00B8071B"/>
    <w:rsid w:val="00B808F4"/>
    <w:rsid w:val="00B8115C"/>
    <w:rsid w:val="00B8173A"/>
    <w:rsid w:val="00B82A49"/>
    <w:rsid w:val="00B83371"/>
    <w:rsid w:val="00B8367A"/>
    <w:rsid w:val="00B83C78"/>
    <w:rsid w:val="00B84AA4"/>
    <w:rsid w:val="00B864F6"/>
    <w:rsid w:val="00B87F3E"/>
    <w:rsid w:val="00B91373"/>
    <w:rsid w:val="00B91919"/>
    <w:rsid w:val="00B92082"/>
    <w:rsid w:val="00B9259D"/>
    <w:rsid w:val="00B92854"/>
    <w:rsid w:val="00B92A1E"/>
    <w:rsid w:val="00B936C0"/>
    <w:rsid w:val="00B941E5"/>
    <w:rsid w:val="00B944AE"/>
    <w:rsid w:val="00B9533A"/>
    <w:rsid w:val="00B964FC"/>
    <w:rsid w:val="00B965AC"/>
    <w:rsid w:val="00BA09A6"/>
    <w:rsid w:val="00BA1F67"/>
    <w:rsid w:val="00BA23EF"/>
    <w:rsid w:val="00BA35BD"/>
    <w:rsid w:val="00BA436A"/>
    <w:rsid w:val="00BA57DF"/>
    <w:rsid w:val="00BA6794"/>
    <w:rsid w:val="00BB01DE"/>
    <w:rsid w:val="00BB04CE"/>
    <w:rsid w:val="00BB0FA3"/>
    <w:rsid w:val="00BB2A42"/>
    <w:rsid w:val="00BB3202"/>
    <w:rsid w:val="00BB3595"/>
    <w:rsid w:val="00BB35E4"/>
    <w:rsid w:val="00BB3624"/>
    <w:rsid w:val="00BB3832"/>
    <w:rsid w:val="00BB391A"/>
    <w:rsid w:val="00BB42E1"/>
    <w:rsid w:val="00BB6378"/>
    <w:rsid w:val="00BB648F"/>
    <w:rsid w:val="00BB6F81"/>
    <w:rsid w:val="00BB702D"/>
    <w:rsid w:val="00BB74F6"/>
    <w:rsid w:val="00BB769A"/>
    <w:rsid w:val="00BB76BD"/>
    <w:rsid w:val="00BB790D"/>
    <w:rsid w:val="00BC0063"/>
    <w:rsid w:val="00BC0ADF"/>
    <w:rsid w:val="00BC0B1B"/>
    <w:rsid w:val="00BC0DC2"/>
    <w:rsid w:val="00BC1B4E"/>
    <w:rsid w:val="00BC1DFF"/>
    <w:rsid w:val="00BC2796"/>
    <w:rsid w:val="00BC408E"/>
    <w:rsid w:val="00BC431D"/>
    <w:rsid w:val="00BC4A85"/>
    <w:rsid w:val="00BC5847"/>
    <w:rsid w:val="00BC71A9"/>
    <w:rsid w:val="00BC7562"/>
    <w:rsid w:val="00BC756B"/>
    <w:rsid w:val="00BC7573"/>
    <w:rsid w:val="00BC7ABE"/>
    <w:rsid w:val="00BD1837"/>
    <w:rsid w:val="00BD1AE4"/>
    <w:rsid w:val="00BD1FA1"/>
    <w:rsid w:val="00BD2D21"/>
    <w:rsid w:val="00BD41EA"/>
    <w:rsid w:val="00BD46E1"/>
    <w:rsid w:val="00BD48C9"/>
    <w:rsid w:val="00BD4CF5"/>
    <w:rsid w:val="00BD6C69"/>
    <w:rsid w:val="00BD70C7"/>
    <w:rsid w:val="00BD7114"/>
    <w:rsid w:val="00BD73BB"/>
    <w:rsid w:val="00BD750A"/>
    <w:rsid w:val="00BD782A"/>
    <w:rsid w:val="00BE0201"/>
    <w:rsid w:val="00BE0523"/>
    <w:rsid w:val="00BE1589"/>
    <w:rsid w:val="00BE1660"/>
    <w:rsid w:val="00BE3A07"/>
    <w:rsid w:val="00BE3C9A"/>
    <w:rsid w:val="00BE45EE"/>
    <w:rsid w:val="00BE4D58"/>
    <w:rsid w:val="00BE4E31"/>
    <w:rsid w:val="00BE5BFF"/>
    <w:rsid w:val="00BE65EE"/>
    <w:rsid w:val="00BF1DBF"/>
    <w:rsid w:val="00BF2079"/>
    <w:rsid w:val="00BF2395"/>
    <w:rsid w:val="00BF2567"/>
    <w:rsid w:val="00BF365F"/>
    <w:rsid w:val="00BF462B"/>
    <w:rsid w:val="00BF54A6"/>
    <w:rsid w:val="00C005FE"/>
    <w:rsid w:val="00C00A49"/>
    <w:rsid w:val="00C013DA"/>
    <w:rsid w:val="00C01551"/>
    <w:rsid w:val="00C01BD1"/>
    <w:rsid w:val="00C0293B"/>
    <w:rsid w:val="00C032D7"/>
    <w:rsid w:val="00C03901"/>
    <w:rsid w:val="00C04F1D"/>
    <w:rsid w:val="00C05674"/>
    <w:rsid w:val="00C057DF"/>
    <w:rsid w:val="00C05BE8"/>
    <w:rsid w:val="00C05E5E"/>
    <w:rsid w:val="00C0701A"/>
    <w:rsid w:val="00C070DC"/>
    <w:rsid w:val="00C103E4"/>
    <w:rsid w:val="00C110ED"/>
    <w:rsid w:val="00C111F0"/>
    <w:rsid w:val="00C116FF"/>
    <w:rsid w:val="00C11D82"/>
    <w:rsid w:val="00C124BA"/>
    <w:rsid w:val="00C12D69"/>
    <w:rsid w:val="00C1303B"/>
    <w:rsid w:val="00C13466"/>
    <w:rsid w:val="00C14960"/>
    <w:rsid w:val="00C14CCE"/>
    <w:rsid w:val="00C15299"/>
    <w:rsid w:val="00C1589B"/>
    <w:rsid w:val="00C15BD3"/>
    <w:rsid w:val="00C16087"/>
    <w:rsid w:val="00C16C8C"/>
    <w:rsid w:val="00C16EFD"/>
    <w:rsid w:val="00C17E29"/>
    <w:rsid w:val="00C204C0"/>
    <w:rsid w:val="00C2060F"/>
    <w:rsid w:val="00C21857"/>
    <w:rsid w:val="00C2214C"/>
    <w:rsid w:val="00C2285E"/>
    <w:rsid w:val="00C230EC"/>
    <w:rsid w:val="00C23459"/>
    <w:rsid w:val="00C24027"/>
    <w:rsid w:val="00C2586A"/>
    <w:rsid w:val="00C300DE"/>
    <w:rsid w:val="00C304FB"/>
    <w:rsid w:val="00C31004"/>
    <w:rsid w:val="00C31FA3"/>
    <w:rsid w:val="00C32941"/>
    <w:rsid w:val="00C330DB"/>
    <w:rsid w:val="00C338AA"/>
    <w:rsid w:val="00C34066"/>
    <w:rsid w:val="00C34333"/>
    <w:rsid w:val="00C36513"/>
    <w:rsid w:val="00C377EA"/>
    <w:rsid w:val="00C3785B"/>
    <w:rsid w:val="00C40A24"/>
    <w:rsid w:val="00C422D4"/>
    <w:rsid w:val="00C42368"/>
    <w:rsid w:val="00C42C32"/>
    <w:rsid w:val="00C42E30"/>
    <w:rsid w:val="00C43F73"/>
    <w:rsid w:val="00C448F8"/>
    <w:rsid w:val="00C44B3A"/>
    <w:rsid w:val="00C4528A"/>
    <w:rsid w:val="00C4552B"/>
    <w:rsid w:val="00C45C1E"/>
    <w:rsid w:val="00C4684B"/>
    <w:rsid w:val="00C4692C"/>
    <w:rsid w:val="00C46A5F"/>
    <w:rsid w:val="00C472F9"/>
    <w:rsid w:val="00C47B52"/>
    <w:rsid w:val="00C505DE"/>
    <w:rsid w:val="00C50AB2"/>
    <w:rsid w:val="00C50ED9"/>
    <w:rsid w:val="00C530AC"/>
    <w:rsid w:val="00C530CB"/>
    <w:rsid w:val="00C53584"/>
    <w:rsid w:val="00C53794"/>
    <w:rsid w:val="00C53914"/>
    <w:rsid w:val="00C552B0"/>
    <w:rsid w:val="00C5683B"/>
    <w:rsid w:val="00C57291"/>
    <w:rsid w:val="00C60D67"/>
    <w:rsid w:val="00C61FAE"/>
    <w:rsid w:val="00C62F6F"/>
    <w:rsid w:val="00C6350F"/>
    <w:rsid w:val="00C63CEA"/>
    <w:rsid w:val="00C63E07"/>
    <w:rsid w:val="00C64972"/>
    <w:rsid w:val="00C64A53"/>
    <w:rsid w:val="00C65795"/>
    <w:rsid w:val="00C6619F"/>
    <w:rsid w:val="00C66C5F"/>
    <w:rsid w:val="00C67274"/>
    <w:rsid w:val="00C673DF"/>
    <w:rsid w:val="00C67741"/>
    <w:rsid w:val="00C70201"/>
    <w:rsid w:val="00C70896"/>
    <w:rsid w:val="00C714DC"/>
    <w:rsid w:val="00C71721"/>
    <w:rsid w:val="00C71880"/>
    <w:rsid w:val="00C71A9D"/>
    <w:rsid w:val="00C71C8A"/>
    <w:rsid w:val="00C725A4"/>
    <w:rsid w:val="00C72D3B"/>
    <w:rsid w:val="00C73048"/>
    <w:rsid w:val="00C733DF"/>
    <w:rsid w:val="00C73D71"/>
    <w:rsid w:val="00C73DA1"/>
    <w:rsid w:val="00C75700"/>
    <w:rsid w:val="00C75E29"/>
    <w:rsid w:val="00C7729F"/>
    <w:rsid w:val="00C778C2"/>
    <w:rsid w:val="00C8020D"/>
    <w:rsid w:val="00C80415"/>
    <w:rsid w:val="00C80822"/>
    <w:rsid w:val="00C80C71"/>
    <w:rsid w:val="00C80C87"/>
    <w:rsid w:val="00C81A59"/>
    <w:rsid w:val="00C81FCE"/>
    <w:rsid w:val="00C82791"/>
    <w:rsid w:val="00C827EA"/>
    <w:rsid w:val="00C82D6F"/>
    <w:rsid w:val="00C83E77"/>
    <w:rsid w:val="00C8422C"/>
    <w:rsid w:val="00C842BA"/>
    <w:rsid w:val="00C84DB0"/>
    <w:rsid w:val="00C84DD6"/>
    <w:rsid w:val="00C85BAF"/>
    <w:rsid w:val="00C86CC0"/>
    <w:rsid w:val="00C870B4"/>
    <w:rsid w:val="00C9071A"/>
    <w:rsid w:val="00C909B6"/>
    <w:rsid w:val="00C91299"/>
    <w:rsid w:val="00C9168C"/>
    <w:rsid w:val="00C91C8F"/>
    <w:rsid w:val="00C920C0"/>
    <w:rsid w:val="00C92733"/>
    <w:rsid w:val="00C92A58"/>
    <w:rsid w:val="00C934A6"/>
    <w:rsid w:val="00C93F6C"/>
    <w:rsid w:val="00C9400A"/>
    <w:rsid w:val="00C96073"/>
    <w:rsid w:val="00C9674E"/>
    <w:rsid w:val="00C96B3D"/>
    <w:rsid w:val="00C9772D"/>
    <w:rsid w:val="00CA00EB"/>
    <w:rsid w:val="00CA12D4"/>
    <w:rsid w:val="00CA15F6"/>
    <w:rsid w:val="00CA182C"/>
    <w:rsid w:val="00CA1835"/>
    <w:rsid w:val="00CA352F"/>
    <w:rsid w:val="00CA378E"/>
    <w:rsid w:val="00CA425E"/>
    <w:rsid w:val="00CA4CA9"/>
    <w:rsid w:val="00CA6B31"/>
    <w:rsid w:val="00CA7F40"/>
    <w:rsid w:val="00CB0D2C"/>
    <w:rsid w:val="00CB1052"/>
    <w:rsid w:val="00CB1644"/>
    <w:rsid w:val="00CB19F2"/>
    <w:rsid w:val="00CB1A70"/>
    <w:rsid w:val="00CB21FB"/>
    <w:rsid w:val="00CB2431"/>
    <w:rsid w:val="00CB243B"/>
    <w:rsid w:val="00CB3735"/>
    <w:rsid w:val="00CB3DB2"/>
    <w:rsid w:val="00CB429D"/>
    <w:rsid w:val="00CB471D"/>
    <w:rsid w:val="00CB6324"/>
    <w:rsid w:val="00CB640A"/>
    <w:rsid w:val="00CB6655"/>
    <w:rsid w:val="00CB7109"/>
    <w:rsid w:val="00CB757F"/>
    <w:rsid w:val="00CC0077"/>
    <w:rsid w:val="00CC0271"/>
    <w:rsid w:val="00CC11FA"/>
    <w:rsid w:val="00CC1AAF"/>
    <w:rsid w:val="00CC3928"/>
    <w:rsid w:val="00CC3A24"/>
    <w:rsid w:val="00CC451D"/>
    <w:rsid w:val="00CC5196"/>
    <w:rsid w:val="00CC5B10"/>
    <w:rsid w:val="00CC614C"/>
    <w:rsid w:val="00CC68D2"/>
    <w:rsid w:val="00CD04B4"/>
    <w:rsid w:val="00CD0A9A"/>
    <w:rsid w:val="00CD0C59"/>
    <w:rsid w:val="00CD0D04"/>
    <w:rsid w:val="00CD119B"/>
    <w:rsid w:val="00CD1A16"/>
    <w:rsid w:val="00CD2E1E"/>
    <w:rsid w:val="00CD372C"/>
    <w:rsid w:val="00CD3FEA"/>
    <w:rsid w:val="00CD4204"/>
    <w:rsid w:val="00CD4D17"/>
    <w:rsid w:val="00CD519D"/>
    <w:rsid w:val="00CD5952"/>
    <w:rsid w:val="00CD59FC"/>
    <w:rsid w:val="00CD65C4"/>
    <w:rsid w:val="00CD67E1"/>
    <w:rsid w:val="00CD6C96"/>
    <w:rsid w:val="00CD6D1A"/>
    <w:rsid w:val="00CD7055"/>
    <w:rsid w:val="00CD7DBE"/>
    <w:rsid w:val="00CE0126"/>
    <w:rsid w:val="00CE06A3"/>
    <w:rsid w:val="00CE188A"/>
    <w:rsid w:val="00CE1AD6"/>
    <w:rsid w:val="00CE2797"/>
    <w:rsid w:val="00CE2955"/>
    <w:rsid w:val="00CE2E9B"/>
    <w:rsid w:val="00CE3418"/>
    <w:rsid w:val="00CE3803"/>
    <w:rsid w:val="00CE5329"/>
    <w:rsid w:val="00CE6218"/>
    <w:rsid w:val="00CE6257"/>
    <w:rsid w:val="00CE7D35"/>
    <w:rsid w:val="00CF0E26"/>
    <w:rsid w:val="00CF1B32"/>
    <w:rsid w:val="00CF1C3F"/>
    <w:rsid w:val="00CF1D8D"/>
    <w:rsid w:val="00CF2059"/>
    <w:rsid w:val="00CF26A9"/>
    <w:rsid w:val="00CF3CF3"/>
    <w:rsid w:val="00CF4E90"/>
    <w:rsid w:val="00CF5E36"/>
    <w:rsid w:val="00CF6774"/>
    <w:rsid w:val="00CF69E8"/>
    <w:rsid w:val="00CF6DDF"/>
    <w:rsid w:val="00CF70D6"/>
    <w:rsid w:val="00CF78D1"/>
    <w:rsid w:val="00D00128"/>
    <w:rsid w:val="00D01993"/>
    <w:rsid w:val="00D01ADC"/>
    <w:rsid w:val="00D03E9B"/>
    <w:rsid w:val="00D03FEE"/>
    <w:rsid w:val="00D056BC"/>
    <w:rsid w:val="00D059BF"/>
    <w:rsid w:val="00D065E9"/>
    <w:rsid w:val="00D06606"/>
    <w:rsid w:val="00D067E6"/>
    <w:rsid w:val="00D06E80"/>
    <w:rsid w:val="00D10C05"/>
    <w:rsid w:val="00D11073"/>
    <w:rsid w:val="00D11A2D"/>
    <w:rsid w:val="00D120A0"/>
    <w:rsid w:val="00D12AAE"/>
    <w:rsid w:val="00D13466"/>
    <w:rsid w:val="00D1502A"/>
    <w:rsid w:val="00D15B76"/>
    <w:rsid w:val="00D15BB5"/>
    <w:rsid w:val="00D16073"/>
    <w:rsid w:val="00D202E0"/>
    <w:rsid w:val="00D20712"/>
    <w:rsid w:val="00D20F80"/>
    <w:rsid w:val="00D21346"/>
    <w:rsid w:val="00D21684"/>
    <w:rsid w:val="00D216E5"/>
    <w:rsid w:val="00D219AA"/>
    <w:rsid w:val="00D229E1"/>
    <w:rsid w:val="00D233F9"/>
    <w:rsid w:val="00D241DF"/>
    <w:rsid w:val="00D241EF"/>
    <w:rsid w:val="00D2468F"/>
    <w:rsid w:val="00D247AA"/>
    <w:rsid w:val="00D24896"/>
    <w:rsid w:val="00D2540F"/>
    <w:rsid w:val="00D2714B"/>
    <w:rsid w:val="00D272F5"/>
    <w:rsid w:val="00D275CC"/>
    <w:rsid w:val="00D27667"/>
    <w:rsid w:val="00D277E8"/>
    <w:rsid w:val="00D27BEE"/>
    <w:rsid w:val="00D3067C"/>
    <w:rsid w:val="00D31017"/>
    <w:rsid w:val="00D31126"/>
    <w:rsid w:val="00D313B0"/>
    <w:rsid w:val="00D32508"/>
    <w:rsid w:val="00D32813"/>
    <w:rsid w:val="00D32AB4"/>
    <w:rsid w:val="00D33E2D"/>
    <w:rsid w:val="00D3425E"/>
    <w:rsid w:val="00D34796"/>
    <w:rsid w:val="00D358E1"/>
    <w:rsid w:val="00D40678"/>
    <w:rsid w:val="00D40839"/>
    <w:rsid w:val="00D40F10"/>
    <w:rsid w:val="00D41921"/>
    <w:rsid w:val="00D42A11"/>
    <w:rsid w:val="00D43C07"/>
    <w:rsid w:val="00D44408"/>
    <w:rsid w:val="00D446CA"/>
    <w:rsid w:val="00D46217"/>
    <w:rsid w:val="00D47856"/>
    <w:rsid w:val="00D50856"/>
    <w:rsid w:val="00D5089F"/>
    <w:rsid w:val="00D5178C"/>
    <w:rsid w:val="00D52375"/>
    <w:rsid w:val="00D532F0"/>
    <w:rsid w:val="00D53EF7"/>
    <w:rsid w:val="00D541A0"/>
    <w:rsid w:val="00D54550"/>
    <w:rsid w:val="00D5560B"/>
    <w:rsid w:val="00D563CC"/>
    <w:rsid w:val="00D5644E"/>
    <w:rsid w:val="00D57B97"/>
    <w:rsid w:val="00D60AB2"/>
    <w:rsid w:val="00D61B97"/>
    <w:rsid w:val="00D661A4"/>
    <w:rsid w:val="00D6634A"/>
    <w:rsid w:val="00D67FDD"/>
    <w:rsid w:val="00D70547"/>
    <w:rsid w:val="00D71C13"/>
    <w:rsid w:val="00D71CA1"/>
    <w:rsid w:val="00D72E92"/>
    <w:rsid w:val="00D73393"/>
    <w:rsid w:val="00D7458E"/>
    <w:rsid w:val="00D7593A"/>
    <w:rsid w:val="00D75D5A"/>
    <w:rsid w:val="00D760A8"/>
    <w:rsid w:val="00D76835"/>
    <w:rsid w:val="00D76918"/>
    <w:rsid w:val="00D77D93"/>
    <w:rsid w:val="00D8005A"/>
    <w:rsid w:val="00D804DF"/>
    <w:rsid w:val="00D816C0"/>
    <w:rsid w:val="00D82402"/>
    <w:rsid w:val="00D82487"/>
    <w:rsid w:val="00D83C43"/>
    <w:rsid w:val="00D83DDA"/>
    <w:rsid w:val="00D845C4"/>
    <w:rsid w:val="00D85BDA"/>
    <w:rsid w:val="00D87691"/>
    <w:rsid w:val="00D87904"/>
    <w:rsid w:val="00D90227"/>
    <w:rsid w:val="00D9160D"/>
    <w:rsid w:val="00D92332"/>
    <w:rsid w:val="00D92602"/>
    <w:rsid w:val="00D926D0"/>
    <w:rsid w:val="00D93228"/>
    <w:rsid w:val="00D93918"/>
    <w:rsid w:val="00D93AF0"/>
    <w:rsid w:val="00D93FF4"/>
    <w:rsid w:val="00D95770"/>
    <w:rsid w:val="00D95DC8"/>
    <w:rsid w:val="00D95E62"/>
    <w:rsid w:val="00D9632A"/>
    <w:rsid w:val="00D966C6"/>
    <w:rsid w:val="00DA0723"/>
    <w:rsid w:val="00DA0C1E"/>
    <w:rsid w:val="00DA1273"/>
    <w:rsid w:val="00DA13D2"/>
    <w:rsid w:val="00DA14DB"/>
    <w:rsid w:val="00DA1508"/>
    <w:rsid w:val="00DA17D5"/>
    <w:rsid w:val="00DA2D92"/>
    <w:rsid w:val="00DA31FB"/>
    <w:rsid w:val="00DA34C5"/>
    <w:rsid w:val="00DA41B4"/>
    <w:rsid w:val="00DA4424"/>
    <w:rsid w:val="00DA455A"/>
    <w:rsid w:val="00DA474D"/>
    <w:rsid w:val="00DA4B25"/>
    <w:rsid w:val="00DA5A8F"/>
    <w:rsid w:val="00DA5FD5"/>
    <w:rsid w:val="00DA79B7"/>
    <w:rsid w:val="00DB0445"/>
    <w:rsid w:val="00DB0BBC"/>
    <w:rsid w:val="00DB1040"/>
    <w:rsid w:val="00DB17CB"/>
    <w:rsid w:val="00DB1D68"/>
    <w:rsid w:val="00DB1FC6"/>
    <w:rsid w:val="00DB2A31"/>
    <w:rsid w:val="00DB70AA"/>
    <w:rsid w:val="00DC089C"/>
    <w:rsid w:val="00DC0DD2"/>
    <w:rsid w:val="00DC10B4"/>
    <w:rsid w:val="00DC1A78"/>
    <w:rsid w:val="00DC2437"/>
    <w:rsid w:val="00DC25F0"/>
    <w:rsid w:val="00DC35F6"/>
    <w:rsid w:val="00DC5061"/>
    <w:rsid w:val="00DC50BC"/>
    <w:rsid w:val="00DC64AC"/>
    <w:rsid w:val="00DC6633"/>
    <w:rsid w:val="00DC6A40"/>
    <w:rsid w:val="00DC7F83"/>
    <w:rsid w:val="00DC7F8B"/>
    <w:rsid w:val="00DD003B"/>
    <w:rsid w:val="00DD07FA"/>
    <w:rsid w:val="00DD0D70"/>
    <w:rsid w:val="00DD0F71"/>
    <w:rsid w:val="00DD1B0C"/>
    <w:rsid w:val="00DD237E"/>
    <w:rsid w:val="00DD365E"/>
    <w:rsid w:val="00DD36E7"/>
    <w:rsid w:val="00DD41EB"/>
    <w:rsid w:val="00DD4240"/>
    <w:rsid w:val="00DD4B70"/>
    <w:rsid w:val="00DD5302"/>
    <w:rsid w:val="00DD6150"/>
    <w:rsid w:val="00DD6986"/>
    <w:rsid w:val="00DD6D95"/>
    <w:rsid w:val="00DD73DD"/>
    <w:rsid w:val="00DE033F"/>
    <w:rsid w:val="00DE06DE"/>
    <w:rsid w:val="00DE08F6"/>
    <w:rsid w:val="00DE430C"/>
    <w:rsid w:val="00DE43F7"/>
    <w:rsid w:val="00DE5049"/>
    <w:rsid w:val="00DE5095"/>
    <w:rsid w:val="00DE55B7"/>
    <w:rsid w:val="00DE56F4"/>
    <w:rsid w:val="00DE59F0"/>
    <w:rsid w:val="00DE5F3B"/>
    <w:rsid w:val="00DE65C3"/>
    <w:rsid w:val="00DE6E10"/>
    <w:rsid w:val="00DE6EA9"/>
    <w:rsid w:val="00DE783C"/>
    <w:rsid w:val="00DF0DDB"/>
    <w:rsid w:val="00DF12BB"/>
    <w:rsid w:val="00DF185E"/>
    <w:rsid w:val="00DF19BD"/>
    <w:rsid w:val="00DF1E76"/>
    <w:rsid w:val="00DF24B9"/>
    <w:rsid w:val="00DF30F7"/>
    <w:rsid w:val="00DF399C"/>
    <w:rsid w:val="00DF3F81"/>
    <w:rsid w:val="00DF436B"/>
    <w:rsid w:val="00DF45D2"/>
    <w:rsid w:val="00DF53C3"/>
    <w:rsid w:val="00DF63FA"/>
    <w:rsid w:val="00DF6933"/>
    <w:rsid w:val="00DF6ABD"/>
    <w:rsid w:val="00DF702B"/>
    <w:rsid w:val="00DF7896"/>
    <w:rsid w:val="00DF7A42"/>
    <w:rsid w:val="00E0046F"/>
    <w:rsid w:val="00E00710"/>
    <w:rsid w:val="00E02532"/>
    <w:rsid w:val="00E03980"/>
    <w:rsid w:val="00E03A7F"/>
    <w:rsid w:val="00E0400E"/>
    <w:rsid w:val="00E041E6"/>
    <w:rsid w:val="00E06375"/>
    <w:rsid w:val="00E06E82"/>
    <w:rsid w:val="00E07518"/>
    <w:rsid w:val="00E07E8D"/>
    <w:rsid w:val="00E100EC"/>
    <w:rsid w:val="00E10352"/>
    <w:rsid w:val="00E10E09"/>
    <w:rsid w:val="00E12660"/>
    <w:rsid w:val="00E12B89"/>
    <w:rsid w:val="00E12F08"/>
    <w:rsid w:val="00E132D2"/>
    <w:rsid w:val="00E13A5D"/>
    <w:rsid w:val="00E13C54"/>
    <w:rsid w:val="00E14AA6"/>
    <w:rsid w:val="00E14D4C"/>
    <w:rsid w:val="00E15266"/>
    <w:rsid w:val="00E162BA"/>
    <w:rsid w:val="00E16438"/>
    <w:rsid w:val="00E16806"/>
    <w:rsid w:val="00E175C1"/>
    <w:rsid w:val="00E17C5E"/>
    <w:rsid w:val="00E17D31"/>
    <w:rsid w:val="00E23149"/>
    <w:rsid w:val="00E24389"/>
    <w:rsid w:val="00E2551B"/>
    <w:rsid w:val="00E273AA"/>
    <w:rsid w:val="00E27C17"/>
    <w:rsid w:val="00E30020"/>
    <w:rsid w:val="00E314A1"/>
    <w:rsid w:val="00E31F1A"/>
    <w:rsid w:val="00E32F79"/>
    <w:rsid w:val="00E34163"/>
    <w:rsid w:val="00E341D8"/>
    <w:rsid w:val="00E34447"/>
    <w:rsid w:val="00E347F9"/>
    <w:rsid w:val="00E374E3"/>
    <w:rsid w:val="00E404C8"/>
    <w:rsid w:val="00E40BF1"/>
    <w:rsid w:val="00E41BEE"/>
    <w:rsid w:val="00E4261D"/>
    <w:rsid w:val="00E42A69"/>
    <w:rsid w:val="00E43339"/>
    <w:rsid w:val="00E4361A"/>
    <w:rsid w:val="00E43624"/>
    <w:rsid w:val="00E43B55"/>
    <w:rsid w:val="00E45133"/>
    <w:rsid w:val="00E4543D"/>
    <w:rsid w:val="00E45D1F"/>
    <w:rsid w:val="00E45D42"/>
    <w:rsid w:val="00E4632F"/>
    <w:rsid w:val="00E46B15"/>
    <w:rsid w:val="00E473DD"/>
    <w:rsid w:val="00E47A05"/>
    <w:rsid w:val="00E50246"/>
    <w:rsid w:val="00E50527"/>
    <w:rsid w:val="00E50885"/>
    <w:rsid w:val="00E508EE"/>
    <w:rsid w:val="00E50EF3"/>
    <w:rsid w:val="00E52AF1"/>
    <w:rsid w:val="00E52CCA"/>
    <w:rsid w:val="00E5356C"/>
    <w:rsid w:val="00E55231"/>
    <w:rsid w:val="00E56328"/>
    <w:rsid w:val="00E564C8"/>
    <w:rsid w:val="00E57B20"/>
    <w:rsid w:val="00E6255E"/>
    <w:rsid w:val="00E63A2D"/>
    <w:rsid w:val="00E63E8D"/>
    <w:rsid w:val="00E64BA8"/>
    <w:rsid w:val="00E66228"/>
    <w:rsid w:val="00E669C7"/>
    <w:rsid w:val="00E66C4C"/>
    <w:rsid w:val="00E70395"/>
    <w:rsid w:val="00E70414"/>
    <w:rsid w:val="00E71CC6"/>
    <w:rsid w:val="00E71F06"/>
    <w:rsid w:val="00E71F44"/>
    <w:rsid w:val="00E7240C"/>
    <w:rsid w:val="00E72966"/>
    <w:rsid w:val="00E72AC0"/>
    <w:rsid w:val="00E7391E"/>
    <w:rsid w:val="00E745E5"/>
    <w:rsid w:val="00E746DD"/>
    <w:rsid w:val="00E7482B"/>
    <w:rsid w:val="00E7495A"/>
    <w:rsid w:val="00E74E9E"/>
    <w:rsid w:val="00E750A0"/>
    <w:rsid w:val="00E7560C"/>
    <w:rsid w:val="00E760BF"/>
    <w:rsid w:val="00E76BBB"/>
    <w:rsid w:val="00E77DFF"/>
    <w:rsid w:val="00E81DE4"/>
    <w:rsid w:val="00E82E32"/>
    <w:rsid w:val="00E831AA"/>
    <w:rsid w:val="00E837D5"/>
    <w:rsid w:val="00E8447A"/>
    <w:rsid w:val="00E845D8"/>
    <w:rsid w:val="00E85558"/>
    <w:rsid w:val="00E85C97"/>
    <w:rsid w:val="00E8657D"/>
    <w:rsid w:val="00E871E0"/>
    <w:rsid w:val="00E871E7"/>
    <w:rsid w:val="00E9000E"/>
    <w:rsid w:val="00E90866"/>
    <w:rsid w:val="00E90B47"/>
    <w:rsid w:val="00E90D6E"/>
    <w:rsid w:val="00E917FB"/>
    <w:rsid w:val="00E91FD3"/>
    <w:rsid w:val="00E920C7"/>
    <w:rsid w:val="00E92D46"/>
    <w:rsid w:val="00E92E6F"/>
    <w:rsid w:val="00E93846"/>
    <w:rsid w:val="00E93A67"/>
    <w:rsid w:val="00E93F22"/>
    <w:rsid w:val="00E9556D"/>
    <w:rsid w:val="00E958A6"/>
    <w:rsid w:val="00E95C21"/>
    <w:rsid w:val="00E970A8"/>
    <w:rsid w:val="00E97C8A"/>
    <w:rsid w:val="00EA05F3"/>
    <w:rsid w:val="00EA0F9F"/>
    <w:rsid w:val="00EA12C3"/>
    <w:rsid w:val="00EA23E3"/>
    <w:rsid w:val="00EA2862"/>
    <w:rsid w:val="00EA2DA5"/>
    <w:rsid w:val="00EA3A11"/>
    <w:rsid w:val="00EA3DA6"/>
    <w:rsid w:val="00EA3E30"/>
    <w:rsid w:val="00EA43C7"/>
    <w:rsid w:val="00EA4448"/>
    <w:rsid w:val="00EA49B3"/>
    <w:rsid w:val="00EA580E"/>
    <w:rsid w:val="00EA584A"/>
    <w:rsid w:val="00EA645B"/>
    <w:rsid w:val="00EA6972"/>
    <w:rsid w:val="00EA6C14"/>
    <w:rsid w:val="00EA7110"/>
    <w:rsid w:val="00EA793B"/>
    <w:rsid w:val="00EA796E"/>
    <w:rsid w:val="00EA7E65"/>
    <w:rsid w:val="00EB15F2"/>
    <w:rsid w:val="00EB40BE"/>
    <w:rsid w:val="00EB4881"/>
    <w:rsid w:val="00EB59DE"/>
    <w:rsid w:val="00EB5DCC"/>
    <w:rsid w:val="00EB5EBD"/>
    <w:rsid w:val="00EB66B3"/>
    <w:rsid w:val="00EB69B8"/>
    <w:rsid w:val="00EB724B"/>
    <w:rsid w:val="00EB72EA"/>
    <w:rsid w:val="00EC01E7"/>
    <w:rsid w:val="00EC0B89"/>
    <w:rsid w:val="00EC0D39"/>
    <w:rsid w:val="00EC0ECE"/>
    <w:rsid w:val="00EC1867"/>
    <w:rsid w:val="00EC1A87"/>
    <w:rsid w:val="00EC247F"/>
    <w:rsid w:val="00EC331D"/>
    <w:rsid w:val="00EC337F"/>
    <w:rsid w:val="00EC3F56"/>
    <w:rsid w:val="00EC4DEA"/>
    <w:rsid w:val="00EC5A8F"/>
    <w:rsid w:val="00EC5C34"/>
    <w:rsid w:val="00EC69C4"/>
    <w:rsid w:val="00EC6E98"/>
    <w:rsid w:val="00EC7C02"/>
    <w:rsid w:val="00EC7C18"/>
    <w:rsid w:val="00ED12CC"/>
    <w:rsid w:val="00ED1328"/>
    <w:rsid w:val="00ED2200"/>
    <w:rsid w:val="00ED2D5D"/>
    <w:rsid w:val="00ED389A"/>
    <w:rsid w:val="00ED47B3"/>
    <w:rsid w:val="00ED47D4"/>
    <w:rsid w:val="00ED62EB"/>
    <w:rsid w:val="00ED736A"/>
    <w:rsid w:val="00EE01A7"/>
    <w:rsid w:val="00EE0274"/>
    <w:rsid w:val="00EE0795"/>
    <w:rsid w:val="00EE161D"/>
    <w:rsid w:val="00EE2B99"/>
    <w:rsid w:val="00EE3931"/>
    <w:rsid w:val="00EE399C"/>
    <w:rsid w:val="00EE3D8D"/>
    <w:rsid w:val="00EE5254"/>
    <w:rsid w:val="00EE5F4A"/>
    <w:rsid w:val="00EE6F69"/>
    <w:rsid w:val="00EE705E"/>
    <w:rsid w:val="00EE7311"/>
    <w:rsid w:val="00EF09EC"/>
    <w:rsid w:val="00EF1D76"/>
    <w:rsid w:val="00EF2B1E"/>
    <w:rsid w:val="00EF2B9C"/>
    <w:rsid w:val="00EF3995"/>
    <w:rsid w:val="00EF3EA4"/>
    <w:rsid w:val="00EF6417"/>
    <w:rsid w:val="00EF66EF"/>
    <w:rsid w:val="00EF717D"/>
    <w:rsid w:val="00EF75CD"/>
    <w:rsid w:val="00F00083"/>
    <w:rsid w:val="00F02096"/>
    <w:rsid w:val="00F023F0"/>
    <w:rsid w:val="00F02412"/>
    <w:rsid w:val="00F0263F"/>
    <w:rsid w:val="00F0374B"/>
    <w:rsid w:val="00F04265"/>
    <w:rsid w:val="00F04A7B"/>
    <w:rsid w:val="00F05C78"/>
    <w:rsid w:val="00F06953"/>
    <w:rsid w:val="00F071BD"/>
    <w:rsid w:val="00F07BB9"/>
    <w:rsid w:val="00F100A0"/>
    <w:rsid w:val="00F11694"/>
    <w:rsid w:val="00F11E14"/>
    <w:rsid w:val="00F149E7"/>
    <w:rsid w:val="00F14A77"/>
    <w:rsid w:val="00F15F08"/>
    <w:rsid w:val="00F1640C"/>
    <w:rsid w:val="00F168FD"/>
    <w:rsid w:val="00F177DC"/>
    <w:rsid w:val="00F17A00"/>
    <w:rsid w:val="00F17D02"/>
    <w:rsid w:val="00F17F04"/>
    <w:rsid w:val="00F206A0"/>
    <w:rsid w:val="00F211EE"/>
    <w:rsid w:val="00F22104"/>
    <w:rsid w:val="00F23064"/>
    <w:rsid w:val="00F232C0"/>
    <w:rsid w:val="00F23660"/>
    <w:rsid w:val="00F247A2"/>
    <w:rsid w:val="00F256D0"/>
    <w:rsid w:val="00F26262"/>
    <w:rsid w:val="00F26655"/>
    <w:rsid w:val="00F27D7D"/>
    <w:rsid w:val="00F301F7"/>
    <w:rsid w:val="00F305A7"/>
    <w:rsid w:val="00F31931"/>
    <w:rsid w:val="00F31B1C"/>
    <w:rsid w:val="00F32437"/>
    <w:rsid w:val="00F32EFD"/>
    <w:rsid w:val="00F33E06"/>
    <w:rsid w:val="00F3465E"/>
    <w:rsid w:val="00F347A5"/>
    <w:rsid w:val="00F34C51"/>
    <w:rsid w:val="00F3509C"/>
    <w:rsid w:val="00F35533"/>
    <w:rsid w:val="00F35F38"/>
    <w:rsid w:val="00F370AE"/>
    <w:rsid w:val="00F403F3"/>
    <w:rsid w:val="00F41FE7"/>
    <w:rsid w:val="00F42866"/>
    <w:rsid w:val="00F42A75"/>
    <w:rsid w:val="00F43786"/>
    <w:rsid w:val="00F44059"/>
    <w:rsid w:val="00F446EF"/>
    <w:rsid w:val="00F467F0"/>
    <w:rsid w:val="00F473CC"/>
    <w:rsid w:val="00F5057E"/>
    <w:rsid w:val="00F5059E"/>
    <w:rsid w:val="00F5066F"/>
    <w:rsid w:val="00F52F52"/>
    <w:rsid w:val="00F54876"/>
    <w:rsid w:val="00F54BAA"/>
    <w:rsid w:val="00F55144"/>
    <w:rsid w:val="00F5538A"/>
    <w:rsid w:val="00F55688"/>
    <w:rsid w:val="00F563C2"/>
    <w:rsid w:val="00F56BD3"/>
    <w:rsid w:val="00F602E1"/>
    <w:rsid w:val="00F6036E"/>
    <w:rsid w:val="00F61F91"/>
    <w:rsid w:val="00F6270C"/>
    <w:rsid w:val="00F62C51"/>
    <w:rsid w:val="00F62C92"/>
    <w:rsid w:val="00F63C1F"/>
    <w:rsid w:val="00F63DD4"/>
    <w:rsid w:val="00F66A3A"/>
    <w:rsid w:val="00F677CC"/>
    <w:rsid w:val="00F67BF2"/>
    <w:rsid w:val="00F67E32"/>
    <w:rsid w:val="00F67FDB"/>
    <w:rsid w:val="00F705EA"/>
    <w:rsid w:val="00F70F6A"/>
    <w:rsid w:val="00F73330"/>
    <w:rsid w:val="00F73696"/>
    <w:rsid w:val="00F73AFF"/>
    <w:rsid w:val="00F74C8C"/>
    <w:rsid w:val="00F75226"/>
    <w:rsid w:val="00F75365"/>
    <w:rsid w:val="00F75578"/>
    <w:rsid w:val="00F75655"/>
    <w:rsid w:val="00F75DD5"/>
    <w:rsid w:val="00F7662E"/>
    <w:rsid w:val="00F774DC"/>
    <w:rsid w:val="00F8031A"/>
    <w:rsid w:val="00F82548"/>
    <w:rsid w:val="00F829D2"/>
    <w:rsid w:val="00F82E9E"/>
    <w:rsid w:val="00F8375D"/>
    <w:rsid w:val="00F845FB"/>
    <w:rsid w:val="00F84ED2"/>
    <w:rsid w:val="00F86E66"/>
    <w:rsid w:val="00F8789C"/>
    <w:rsid w:val="00F87EC5"/>
    <w:rsid w:val="00F91936"/>
    <w:rsid w:val="00F91A76"/>
    <w:rsid w:val="00F91EEC"/>
    <w:rsid w:val="00F92090"/>
    <w:rsid w:val="00F9295B"/>
    <w:rsid w:val="00F92CD3"/>
    <w:rsid w:val="00F938A0"/>
    <w:rsid w:val="00F949F4"/>
    <w:rsid w:val="00F95087"/>
    <w:rsid w:val="00F9528F"/>
    <w:rsid w:val="00F9535F"/>
    <w:rsid w:val="00F96BFD"/>
    <w:rsid w:val="00FA0902"/>
    <w:rsid w:val="00FA0ECB"/>
    <w:rsid w:val="00FA0F04"/>
    <w:rsid w:val="00FA10B7"/>
    <w:rsid w:val="00FA2A17"/>
    <w:rsid w:val="00FA3FE9"/>
    <w:rsid w:val="00FA46B0"/>
    <w:rsid w:val="00FA5739"/>
    <w:rsid w:val="00FA589C"/>
    <w:rsid w:val="00FA6726"/>
    <w:rsid w:val="00FA6EDF"/>
    <w:rsid w:val="00FB1BD1"/>
    <w:rsid w:val="00FB1D3F"/>
    <w:rsid w:val="00FB1E47"/>
    <w:rsid w:val="00FB2211"/>
    <w:rsid w:val="00FB28A0"/>
    <w:rsid w:val="00FB29EB"/>
    <w:rsid w:val="00FB370C"/>
    <w:rsid w:val="00FB4BE9"/>
    <w:rsid w:val="00FB4F0A"/>
    <w:rsid w:val="00FB6D2D"/>
    <w:rsid w:val="00FC0053"/>
    <w:rsid w:val="00FC1CE8"/>
    <w:rsid w:val="00FC1EEF"/>
    <w:rsid w:val="00FC2040"/>
    <w:rsid w:val="00FC2232"/>
    <w:rsid w:val="00FC350E"/>
    <w:rsid w:val="00FC4B29"/>
    <w:rsid w:val="00FC4C91"/>
    <w:rsid w:val="00FC4E62"/>
    <w:rsid w:val="00FC5EBB"/>
    <w:rsid w:val="00FC649F"/>
    <w:rsid w:val="00FC6743"/>
    <w:rsid w:val="00FC7330"/>
    <w:rsid w:val="00FC7B5C"/>
    <w:rsid w:val="00FC7D0E"/>
    <w:rsid w:val="00FD0100"/>
    <w:rsid w:val="00FD0D24"/>
    <w:rsid w:val="00FD1053"/>
    <w:rsid w:val="00FD1672"/>
    <w:rsid w:val="00FD1E4E"/>
    <w:rsid w:val="00FD3107"/>
    <w:rsid w:val="00FD3351"/>
    <w:rsid w:val="00FD3A2F"/>
    <w:rsid w:val="00FD3EDC"/>
    <w:rsid w:val="00FD4201"/>
    <w:rsid w:val="00FD522C"/>
    <w:rsid w:val="00FD592E"/>
    <w:rsid w:val="00FD5B1D"/>
    <w:rsid w:val="00FD5CAA"/>
    <w:rsid w:val="00FD61BB"/>
    <w:rsid w:val="00FD745E"/>
    <w:rsid w:val="00FD7B58"/>
    <w:rsid w:val="00FE0751"/>
    <w:rsid w:val="00FE35D3"/>
    <w:rsid w:val="00FE3601"/>
    <w:rsid w:val="00FE370D"/>
    <w:rsid w:val="00FE3C9D"/>
    <w:rsid w:val="00FE4036"/>
    <w:rsid w:val="00FE6307"/>
    <w:rsid w:val="00FE69DA"/>
    <w:rsid w:val="00FE70BA"/>
    <w:rsid w:val="00FF07ED"/>
    <w:rsid w:val="00FF0995"/>
    <w:rsid w:val="00FF135C"/>
    <w:rsid w:val="00FF1599"/>
    <w:rsid w:val="00FF1A6B"/>
    <w:rsid w:val="00FF2431"/>
    <w:rsid w:val="00FF3975"/>
    <w:rsid w:val="00FF4136"/>
    <w:rsid w:val="00FF4DE4"/>
    <w:rsid w:val="00FF52A7"/>
    <w:rsid w:val="00FF5404"/>
    <w:rsid w:val="00FF553C"/>
    <w:rsid w:val="00FF5542"/>
    <w:rsid w:val="00FF6163"/>
    <w:rsid w:val="00FF6427"/>
    <w:rsid w:val="00FF65B7"/>
    <w:rsid w:val="00FF6BFF"/>
    <w:rsid w:val="00FF7210"/>
    <w:rsid w:val="00FF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FAC2A9-2CAF-4CCB-8BEC-EC792D2D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unhideWhenUsed="1" w:qFormat="1"/>
    <w:lsdException w:name="heading 8" w:uiPriority="0" w:unhideWhenUsed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semiHidden/>
    <w:qFormat/>
    <w:rsid w:val="00FD3107"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aliases w:val="C503-标题 1,章节"/>
    <w:basedOn w:val="a1"/>
    <w:next w:val="C503-2"/>
    <w:link w:val="1Char"/>
    <w:uiPriority w:val="9"/>
    <w:qFormat/>
    <w:rsid w:val="008522E4"/>
    <w:pPr>
      <w:keepNext/>
      <w:keepLines/>
      <w:numPr>
        <w:numId w:val="1"/>
      </w:numPr>
      <w:spacing w:before="374" w:after="120" w:line="360" w:lineRule="auto"/>
      <w:outlineLvl w:val="0"/>
    </w:pPr>
    <w:rPr>
      <w:rFonts w:ascii="Times New Roman" w:eastAsia="黑体" w:hAnsi="Times New Roman"/>
      <w:b/>
      <w:bCs/>
      <w:kern w:val="44"/>
      <w:sz w:val="28"/>
      <w:szCs w:val="28"/>
    </w:rPr>
  </w:style>
  <w:style w:type="paragraph" w:styleId="2">
    <w:name w:val="heading 2"/>
    <w:aliases w:val="C503-标题 2,第一层条"/>
    <w:basedOn w:val="a1"/>
    <w:next w:val="C503-2"/>
    <w:link w:val="2Char"/>
    <w:uiPriority w:val="9"/>
    <w:qFormat/>
    <w:rsid w:val="008522E4"/>
    <w:pPr>
      <w:keepLines/>
      <w:numPr>
        <w:ilvl w:val="1"/>
        <w:numId w:val="1"/>
      </w:numPr>
      <w:spacing w:before="120" w:after="120" w:line="360" w:lineRule="auto"/>
      <w:outlineLvl w:val="1"/>
    </w:pPr>
    <w:rPr>
      <w:rFonts w:ascii="Times New Roman" w:eastAsia="黑体" w:hAnsi="Times New Roman"/>
      <w:b/>
      <w:bCs/>
      <w:sz w:val="28"/>
      <w:szCs w:val="28"/>
    </w:rPr>
  </w:style>
  <w:style w:type="paragraph" w:styleId="3">
    <w:name w:val="heading 3"/>
    <w:aliases w:val="C503-标题 3,第二层条"/>
    <w:basedOn w:val="a1"/>
    <w:next w:val="C503-2"/>
    <w:link w:val="3Char"/>
    <w:uiPriority w:val="9"/>
    <w:qFormat/>
    <w:rsid w:val="008522E4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="Times New Roman" w:eastAsia="黑体" w:hAnsi="Times New Roman"/>
      <w:b/>
      <w:bCs/>
      <w:sz w:val="24"/>
      <w:szCs w:val="30"/>
    </w:rPr>
  </w:style>
  <w:style w:type="paragraph" w:styleId="4">
    <w:name w:val="heading 4"/>
    <w:aliases w:val="C503-标题 4,第三层条"/>
    <w:basedOn w:val="a1"/>
    <w:next w:val="C503-2"/>
    <w:link w:val="4Char"/>
    <w:uiPriority w:val="9"/>
    <w:qFormat/>
    <w:rsid w:val="008522E4"/>
    <w:pPr>
      <w:keepNext/>
      <w:keepLines/>
      <w:numPr>
        <w:ilvl w:val="3"/>
        <w:numId w:val="1"/>
      </w:numPr>
      <w:spacing w:before="120" w:after="120"/>
      <w:outlineLvl w:val="3"/>
    </w:pPr>
    <w:rPr>
      <w:rFonts w:ascii="Times New Roman" w:eastAsia="黑体" w:hAnsi="Times New Roman"/>
      <w:b/>
      <w:bCs/>
      <w:sz w:val="24"/>
      <w:szCs w:val="28"/>
    </w:rPr>
  </w:style>
  <w:style w:type="paragraph" w:styleId="5">
    <w:name w:val="heading 5"/>
    <w:aliases w:val="C503-标题 5,第四层条"/>
    <w:basedOn w:val="a1"/>
    <w:next w:val="C503-2"/>
    <w:link w:val="5Char"/>
    <w:uiPriority w:val="9"/>
    <w:qFormat/>
    <w:rsid w:val="008522E4"/>
    <w:pPr>
      <w:keepNext/>
      <w:keepLines/>
      <w:numPr>
        <w:ilvl w:val="4"/>
        <w:numId w:val="1"/>
      </w:numPr>
      <w:spacing w:before="120" w:after="120" w:line="360" w:lineRule="auto"/>
      <w:outlineLvl w:val="4"/>
    </w:pPr>
    <w:rPr>
      <w:rFonts w:ascii="Times New Roman" w:eastAsia="黑体" w:hAnsi="Times New Roman"/>
      <w:b/>
      <w:bCs/>
      <w:sz w:val="24"/>
      <w:szCs w:val="28"/>
    </w:rPr>
  </w:style>
  <w:style w:type="paragraph" w:styleId="6">
    <w:name w:val="heading 6"/>
    <w:aliases w:val="C503-标题 6,第五层条"/>
    <w:basedOn w:val="a1"/>
    <w:next w:val="C503-2"/>
    <w:link w:val="6Char"/>
    <w:uiPriority w:val="9"/>
    <w:qFormat/>
    <w:rsid w:val="008522E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Times New Roman" w:eastAsia="黑体" w:hAnsi="Times New Roman"/>
      <w:b/>
      <w:bCs/>
      <w:sz w:val="24"/>
      <w:szCs w:val="24"/>
    </w:rPr>
  </w:style>
  <w:style w:type="paragraph" w:styleId="7">
    <w:name w:val="heading 7"/>
    <w:aliases w:val="letter list,PIM 7,L7,ITT t7,PA Appendix Major,T7,(use for appendix),不用,H7,sdf,h7,st,SDL title,NICMAN Heading 7,H TIMES1,Legal Level 1.1.,•H7,（1）,表名,标题 76,Heading 7,1.1.1.1.1.1.1标题 7,正文七级标题,Level 1.1,1.标题 6,第六层条,appendix,图表标题,h71,st1,h72,s,标题 7 Char"/>
    <w:basedOn w:val="a1"/>
    <w:next w:val="a1"/>
    <w:link w:val="7Char1"/>
    <w:semiHidden/>
    <w:qFormat/>
    <w:rsid w:val="0060178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aliases w:val="注意框体,ITT t8,PA Appendix Minor,T8,(use for figures),(figure),action,8,r,requirement,req2,Reference List,heading 8, action,action1,action2,action11,action3,action4,action5,action6,action7,action12,action21,action111,action31,action8,action13,action22"/>
    <w:basedOn w:val="a1"/>
    <w:next w:val="a1"/>
    <w:link w:val="8Char"/>
    <w:semiHidden/>
    <w:rsid w:val="0060178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aliases w:val="PIM 9,huh,13,ITT t9,T9,Bijlage,Appendix,(use for tables),标,progress,App Heading,Titre 10,9,rb,req bullet,req1,heading 9, progress,progress1,progress2,progress11,progress3,progress4,progress5,progress6,progress7,progress12,progress21,progress111,不用9"/>
    <w:basedOn w:val="a1"/>
    <w:next w:val="a1"/>
    <w:link w:val="9Char"/>
    <w:semiHidden/>
    <w:qFormat/>
    <w:rsid w:val="0060178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C503-标题 1 Char,章节 Char"/>
    <w:basedOn w:val="a2"/>
    <w:link w:val="10"/>
    <w:uiPriority w:val="9"/>
    <w:rsid w:val="008522E4"/>
    <w:rPr>
      <w:rFonts w:ascii="Times New Roman" w:eastAsia="黑体" w:hAnsi="Times New Roman"/>
      <w:b/>
      <w:bCs/>
      <w:kern w:val="44"/>
      <w:sz w:val="28"/>
      <w:szCs w:val="28"/>
    </w:rPr>
  </w:style>
  <w:style w:type="character" w:customStyle="1" w:styleId="2Char">
    <w:name w:val="标题 2 Char"/>
    <w:aliases w:val="C503-标题 2 Char,第一层条 Char"/>
    <w:basedOn w:val="a2"/>
    <w:link w:val="2"/>
    <w:uiPriority w:val="9"/>
    <w:rsid w:val="008522E4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3Char">
    <w:name w:val="标题 3 Char"/>
    <w:aliases w:val="C503-标题 3 Char,第二层条 Char"/>
    <w:basedOn w:val="a2"/>
    <w:link w:val="3"/>
    <w:uiPriority w:val="9"/>
    <w:rsid w:val="008522E4"/>
    <w:rPr>
      <w:rFonts w:ascii="Times New Roman" w:eastAsia="黑体" w:hAnsi="Times New Roman"/>
      <w:b/>
      <w:bCs/>
      <w:kern w:val="2"/>
      <w:sz w:val="24"/>
      <w:szCs w:val="30"/>
    </w:rPr>
  </w:style>
  <w:style w:type="character" w:customStyle="1" w:styleId="4Char">
    <w:name w:val="标题 4 Char"/>
    <w:aliases w:val="C503-标题 4 Char,第三层条 Char"/>
    <w:basedOn w:val="a2"/>
    <w:link w:val="4"/>
    <w:uiPriority w:val="9"/>
    <w:rsid w:val="008522E4"/>
    <w:rPr>
      <w:rFonts w:ascii="Times New Roman" w:eastAsia="黑体" w:hAnsi="Times New Roman"/>
      <w:b/>
      <w:bCs/>
      <w:kern w:val="2"/>
      <w:sz w:val="24"/>
      <w:szCs w:val="28"/>
    </w:rPr>
  </w:style>
  <w:style w:type="character" w:customStyle="1" w:styleId="5Char">
    <w:name w:val="标题 5 Char"/>
    <w:aliases w:val="C503-标题 5 Char,第四层条 Char"/>
    <w:basedOn w:val="a2"/>
    <w:link w:val="5"/>
    <w:uiPriority w:val="9"/>
    <w:rsid w:val="008522E4"/>
    <w:rPr>
      <w:rFonts w:ascii="Times New Roman" w:eastAsia="黑体" w:hAnsi="Times New Roman"/>
      <w:b/>
      <w:bCs/>
      <w:kern w:val="2"/>
      <w:sz w:val="24"/>
      <w:szCs w:val="28"/>
    </w:rPr>
  </w:style>
  <w:style w:type="character" w:customStyle="1" w:styleId="6Char">
    <w:name w:val="标题 6 Char"/>
    <w:aliases w:val="C503-标题 6 Char,第五层条 Char"/>
    <w:basedOn w:val="a2"/>
    <w:link w:val="6"/>
    <w:uiPriority w:val="9"/>
    <w:rsid w:val="008522E4"/>
    <w:rPr>
      <w:rFonts w:ascii="Times New Roman" w:eastAsia="黑体" w:hAnsi="Times New Roman"/>
      <w:b/>
      <w:bCs/>
      <w:kern w:val="2"/>
      <w:sz w:val="24"/>
      <w:szCs w:val="24"/>
    </w:rPr>
  </w:style>
  <w:style w:type="character" w:customStyle="1" w:styleId="7Char1">
    <w:name w:val="标题 7 Char1"/>
    <w:aliases w:val="letter list Char,PIM 7 Char,L7 Char,ITT t7 Char,PA Appendix Major Char,T7 Char,(use for appendix) Char,不用 Char,H7 Char,sdf Char,h7 Char,st Char,SDL title Char,NICMAN Heading 7 Char,H TIMES1 Char,Legal Level 1.1. Char,•H7 Char,（1） Char,表名 Char"/>
    <w:basedOn w:val="a2"/>
    <w:link w:val="7"/>
    <w:semiHidden/>
    <w:rsid w:val="00743ACF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aliases w:val="注意框体 Char,ITT t8 Char,PA Appendix Minor Char,T8 Char,(use for figures) Char,(figure) Char,action Char,8 Char,r Char,requirement Char,req2 Char,Reference List Char,heading 8 Char, action Char,action1 Char,action2 Char,action11 Char,action3 Char"/>
    <w:basedOn w:val="a2"/>
    <w:link w:val="8"/>
    <w:semiHidden/>
    <w:rsid w:val="00743ACF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aliases w:val="PIM 9 Char,huh Char,13 Char,ITT t9 Char,T9 Char,Bijlage Char,Appendix Char,(use for tables) Char,标 Char,progress Char,App Heading Char,Titre 10 Char,9 Char,rb Char,req bullet Char,req1 Char,heading 9 Char, progress Char,progress1 Char,不用9 Char"/>
    <w:basedOn w:val="a2"/>
    <w:link w:val="9"/>
    <w:semiHidden/>
    <w:rsid w:val="00743ACF"/>
    <w:rPr>
      <w:rFonts w:ascii="Arial" w:eastAsia="黑体" w:hAnsi="Arial"/>
      <w:kern w:val="2"/>
      <w:sz w:val="21"/>
      <w:szCs w:val="21"/>
    </w:rPr>
  </w:style>
  <w:style w:type="paragraph" w:styleId="a5">
    <w:name w:val="header"/>
    <w:basedOn w:val="a1"/>
    <w:link w:val="Char"/>
    <w:uiPriority w:val="99"/>
    <w:semiHidden/>
    <w:rsid w:val="006D6CC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semiHidden/>
    <w:rsid w:val="006D6CC6"/>
    <w:rPr>
      <w:kern w:val="2"/>
      <w:sz w:val="18"/>
      <w:szCs w:val="18"/>
    </w:rPr>
  </w:style>
  <w:style w:type="character" w:styleId="a6">
    <w:name w:val="Hyperlink"/>
    <w:basedOn w:val="a2"/>
    <w:uiPriority w:val="99"/>
    <w:unhideWhenUsed/>
    <w:rsid w:val="00225800"/>
    <w:rPr>
      <w:color w:val="0000FF"/>
      <w:u w:val="single"/>
    </w:rPr>
  </w:style>
  <w:style w:type="paragraph" w:styleId="a7">
    <w:name w:val="footer"/>
    <w:basedOn w:val="a1"/>
    <w:link w:val="Char0"/>
    <w:uiPriority w:val="99"/>
    <w:unhideWhenUsed/>
    <w:rsid w:val="004C55CB"/>
    <w:pP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paragraph" w:styleId="a8">
    <w:name w:val="Document Map"/>
    <w:basedOn w:val="a1"/>
    <w:link w:val="Char1"/>
    <w:uiPriority w:val="99"/>
    <w:semiHidden/>
    <w:rsid w:val="002A4D5B"/>
    <w:rPr>
      <w:rFonts w:ascii="宋体"/>
      <w:sz w:val="18"/>
      <w:szCs w:val="18"/>
    </w:rPr>
  </w:style>
  <w:style w:type="character" w:customStyle="1" w:styleId="Char1">
    <w:name w:val="文档结构图 Char"/>
    <w:basedOn w:val="a2"/>
    <w:link w:val="a8"/>
    <w:uiPriority w:val="99"/>
    <w:semiHidden/>
    <w:rsid w:val="00743ACF"/>
    <w:rPr>
      <w:rFonts w:ascii="宋体"/>
      <w:kern w:val="2"/>
      <w:sz w:val="18"/>
      <w:szCs w:val="18"/>
    </w:rPr>
  </w:style>
  <w:style w:type="paragraph" w:styleId="a9">
    <w:name w:val="Balloon Text"/>
    <w:basedOn w:val="a1"/>
    <w:link w:val="Char2"/>
    <w:uiPriority w:val="99"/>
    <w:semiHidden/>
    <w:rsid w:val="007F6F35"/>
    <w:rPr>
      <w:sz w:val="18"/>
      <w:szCs w:val="18"/>
    </w:rPr>
  </w:style>
  <w:style w:type="character" w:customStyle="1" w:styleId="Char2">
    <w:name w:val="批注框文本 Char"/>
    <w:basedOn w:val="a2"/>
    <w:link w:val="a9"/>
    <w:uiPriority w:val="99"/>
    <w:semiHidden/>
    <w:rsid w:val="00743ACF"/>
    <w:rPr>
      <w:kern w:val="2"/>
      <w:sz w:val="18"/>
      <w:szCs w:val="18"/>
    </w:rPr>
  </w:style>
  <w:style w:type="paragraph" w:customStyle="1" w:styleId="C503-3">
    <w:name w:val="C503-表格内容左对齐"/>
    <w:basedOn w:val="a1"/>
    <w:link w:val="C503-Char"/>
    <w:rsid w:val="00947F74"/>
    <w:pPr>
      <w:spacing w:beforeLines="20" w:afterLines="20"/>
    </w:pPr>
    <w:rPr>
      <w:rFonts w:ascii="Times New Roman" w:hAnsi="Times New Roman" w:cs="宋体"/>
      <w:szCs w:val="20"/>
    </w:rPr>
  </w:style>
  <w:style w:type="character" w:customStyle="1" w:styleId="C503-Char">
    <w:name w:val="C503-表格内容左对齐 Char"/>
    <w:basedOn w:val="a2"/>
    <w:link w:val="C503-3"/>
    <w:rsid w:val="00947F74"/>
    <w:rPr>
      <w:rFonts w:ascii="Times New Roman" w:hAnsi="Times New Roman" w:cs="宋体"/>
      <w:kern w:val="2"/>
      <w:sz w:val="21"/>
    </w:rPr>
  </w:style>
  <w:style w:type="paragraph" w:customStyle="1" w:styleId="C503-1">
    <w:name w:val="C503-数字列项"/>
    <w:basedOn w:val="a1"/>
    <w:rsid w:val="00265EEF"/>
    <w:pPr>
      <w:numPr>
        <w:ilvl w:val="1"/>
        <w:numId w:val="24"/>
      </w:numPr>
      <w:tabs>
        <w:tab w:val="left" w:pos="240"/>
      </w:tabs>
      <w:spacing w:line="360" w:lineRule="auto"/>
    </w:pPr>
    <w:rPr>
      <w:rFonts w:ascii="Times New Roman" w:hAnsi="Times New Roman"/>
      <w:sz w:val="24"/>
      <w:szCs w:val="24"/>
    </w:rPr>
  </w:style>
  <w:style w:type="paragraph" w:customStyle="1" w:styleId="C503-0">
    <w:name w:val="C503-字母列项"/>
    <w:basedOn w:val="a1"/>
    <w:link w:val="C503-Char0"/>
    <w:rsid w:val="00BB790D"/>
    <w:pPr>
      <w:numPr>
        <w:numId w:val="24"/>
      </w:numPr>
      <w:tabs>
        <w:tab w:val="left" w:pos="0"/>
      </w:tabs>
      <w:spacing w:line="360" w:lineRule="auto"/>
    </w:pPr>
    <w:rPr>
      <w:rFonts w:ascii="Times New Roman" w:hAnsi="Times New Roman"/>
      <w:sz w:val="24"/>
      <w:szCs w:val="24"/>
    </w:rPr>
  </w:style>
  <w:style w:type="paragraph" w:customStyle="1" w:styleId="C503-4">
    <w:name w:val="C503-表头居中"/>
    <w:basedOn w:val="C503-3"/>
    <w:rsid w:val="00CD4D17"/>
    <w:pPr>
      <w:jc w:val="center"/>
    </w:pPr>
    <w:rPr>
      <w:b/>
    </w:rPr>
  </w:style>
  <w:style w:type="paragraph" w:customStyle="1" w:styleId="C503--">
    <w:name w:val="C503-数字列项-文字"/>
    <w:basedOn w:val="C503-2"/>
    <w:rsid w:val="00B3447F"/>
    <w:pPr>
      <w:tabs>
        <w:tab w:val="left" w:pos="426"/>
      </w:tabs>
      <w:ind w:left="340"/>
    </w:pPr>
  </w:style>
  <w:style w:type="character" w:customStyle="1" w:styleId="Char3">
    <w:name w:val="题注 Char"/>
    <w:basedOn w:val="a2"/>
    <w:link w:val="ab"/>
    <w:uiPriority w:val="35"/>
    <w:rsid w:val="00F75365"/>
    <w:rPr>
      <w:rFonts w:ascii="Times New Roman" w:eastAsia="黑体" w:hAnsi="Times New Roman" w:cs="宋体"/>
      <w:b/>
      <w:bCs/>
      <w:color w:val="000000"/>
      <w:kern w:val="2"/>
      <w:sz w:val="21"/>
    </w:rPr>
  </w:style>
  <w:style w:type="paragraph" w:customStyle="1" w:styleId="C503-5">
    <w:name w:val="C503-表格内容居中"/>
    <w:basedOn w:val="C503-3"/>
    <w:rsid w:val="00CD6C96"/>
    <w:pPr>
      <w:jc w:val="center"/>
    </w:pPr>
  </w:style>
  <w:style w:type="paragraph" w:customStyle="1" w:styleId="C503-">
    <w:name w:val="C503-表格内序号"/>
    <w:basedOn w:val="C503-3"/>
    <w:rsid w:val="00EA05F3"/>
    <w:pPr>
      <w:numPr>
        <w:numId w:val="25"/>
      </w:numPr>
    </w:pPr>
  </w:style>
  <w:style w:type="paragraph" w:customStyle="1" w:styleId="C503-6">
    <w:name w:val="C503-图样式"/>
    <w:basedOn w:val="a1"/>
    <w:next w:val="a1"/>
    <w:link w:val="C503-Char1"/>
    <w:rsid w:val="00CD6D1A"/>
    <w:pPr>
      <w:spacing w:line="360" w:lineRule="auto"/>
      <w:jc w:val="center"/>
    </w:pPr>
    <w:rPr>
      <w:rFonts w:ascii="Times New Roman" w:hAnsi="Times New Roman"/>
      <w:szCs w:val="24"/>
    </w:rPr>
  </w:style>
  <w:style w:type="paragraph" w:customStyle="1" w:styleId="C503-2">
    <w:name w:val="C503-正文格式"/>
    <w:basedOn w:val="a1"/>
    <w:link w:val="C503-Char2"/>
    <w:rsid w:val="00EE7311"/>
    <w:pPr>
      <w:spacing w:line="360" w:lineRule="auto"/>
    </w:pPr>
    <w:rPr>
      <w:rFonts w:ascii="Times New Roman" w:hAnsi="Times New Roman" w:cs="宋体"/>
      <w:szCs w:val="20"/>
    </w:rPr>
  </w:style>
  <w:style w:type="character" w:customStyle="1" w:styleId="Char0">
    <w:name w:val="页脚 Char"/>
    <w:basedOn w:val="a2"/>
    <w:link w:val="a7"/>
    <w:uiPriority w:val="99"/>
    <w:rsid w:val="004C55CB"/>
    <w:rPr>
      <w:rFonts w:ascii="Times New Roman" w:hAnsi="Times New Roman"/>
      <w:kern w:val="2"/>
      <w:sz w:val="18"/>
      <w:szCs w:val="18"/>
    </w:rPr>
  </w:style>
  <w:style w:type="paragraph" w:styleId="ac">
    <w:name w:val="table of figures"/>
    <w:basedOn w:val="a1"/>
    <w:next w:val="a1"/>
    <w:uiPriority w:val="99"/>
    <w:unhideWhenUsed/>
    <w:rsid w:val="00450E3C"/>
    <w:pPr>
      <w:tabs>
        <w:tab w:val="right" w:leader="dot" w:pos="8400"/>
      </w:tabs>
      <w:spacing w:before="120" w:after="120" w:line="360" w:lineRule="auto"/>
      <w:jc w:val="left"/>
    </w:pPr>
    <w:rPr>
      <w:rFonts w:ascii="Times New Roman" w:hAnsi="Times New Roman"/>
      <w:b/>
      <w:sz w:val="24"/>
    </w:rPr>
  </w:style>
  <w:style w:type="character" w:customStyle="1" w:styleId="Char10">
    <w:name w:val="表格标题居中 Char1"/>
    <w:basedOn w:val="a2"/>
    <w:semiHidden/>
    <w:unhideWhenUsed/>
    <w:rsid w:val="00CE2955"/>
    <w:rPr>
      <w:rFonts w:ascii="宋体" w:eastAsia="宋体" w:hAnsi="宋体" w:cs="宋体"/>
      <w:sz w:val="24"/>
      <w:lang w:val="en-US" w:eastAsia="zh-CN" w:bidi="ar-SA"/>
    </w:rPr>
  </w:style>
  <w:style w:type="paragraph" w:styleId="ab">
    <w:name w:val="caption"/>
    <w:basedOn w:val="a1"/>
    <w:next w:val="a1"/>
    <w:link w:val="Char3"/>
    <w:uiPriority w:val="35"/>
    <w:qFormat/>
    <w:rsid w:val="008551E7"/>
    <w:pPr>
      <w:widowControl/>
      <w:spacing w:beforeLines="10" w:afterLines="10"/>
      <w:jc w:val="center"/>
    </w:pPr>
    <w:rPr>
      <w:rFonts w:ascii="Times New Roman" w:eastAsia="黑体" w:hAnsi="Times New Roman" w:cs="宋体"/>
      <w:b/>
      <w:bCs/>
      <w:color w:val="000000"/>
      <w:szCs w:val="20"/>
    </w:rPr>
  </w:style>
  <w:style w:type="character" w:styleId="ad">
    <w:name w:val="page number"/>
    <w:basedOn w:val="a2"/>
    <w:semiHidden/>
    <w:rsid w:val="00066EFB"/>
  </w:style>
  <w:style w:type="paragraph" w:styleId="12">
    <w:name w:val="toc 1"/>
    <w:basedOn w:val="a1"/>
    <w:next w:val="a1"/>
    <w:autoRedefine/>
    <w:uiPriority w:val="39"/>
    <w:rsid w:val="0019276D"/>
    <w:pPr>
      <w:tabs>
        <w:tab w:val="left" w:pos="420"/>
        <w:tab w:val="right" w:leader="dot" w:pos="8400"/>
      </w:tabs>
      <w:spacing w:before="120" w:after="120" w:line="360" w:lineRule="auto"/>
      <w:jc w:val="left"/>
    </w:pPr>
    <w:rPr>
      <w:rFonts w:ascii="Times New Roman" w:hAnsi="Times New Roman"/>
      <w:b/>
      <w:noProof/>
      <w:sz w:val="24"/>
      <w:szCs w:val="24"/>
    </w:rPr>
  </w:style>
  <w:style w:type="paragraph" w:styleId="20">
    <w:name w:val="toc 2"/>
    <w:basedOn w:val="a1"/>
    <w:next w:val="a1"/>
    <w:autoRedefine/>
    <w:uiPriority w:val="39"/>
    <w:rsid w:val="00B965AC"/>
    <w:pPr>
      <w:tabs>
        <w:tab w:val="left" w:pos="1260"/>
        <w:tab w:val="right" w:leader="dot" w:pos="8400"/>
      </w:tabs>
      <w:spacing w:line="360" w:lineRule="auto"/>
      <w:ind w:leftChars="200" w:left="420"/>
    </w:pPr>
    <w:rPr>
      <w:rFonts w:ascii="Times New Roman" w:hAnsi="Times New Roman"/>
      <w:sz w:val="20"/>
      <w:szCs w:val="20"/>
    </w:rPr>
  </w:style>
  <w:style w:type="paragraph" w:styleId="30">
    <w:name w:val="toc 3"/>
    <w:basedOn w:val="a1"/>
    <w:next w:val="a1"/>
    <w:autoRedefine/>
    <w:uiPriority w:val="39"/>
    <w:rsid w:val="00B965AC"/>
    <w:pPr>
      <w:tabs>
        <w:tab w:val="left" w:pos="1680"/>
        <w:tab w:val="right" w:leader="dot" w:pos="8400"/>
      </w:tabs>
      <w:spacing w:line="360" w:lineRule="auto"/>
      <w:ind w:leftChars="400" w:left="840"/>
    </w:pPr>
    <w:rPr>
      <w:rFonts w:ascii="Times New Roman" w:hAnsi="Times New Roman"/>
      <w:sz w:val="20"/>
      <w:szCs w:val="20"/>
    </w:rPr>
  </w:style>
  <w:style w:type="paragraph" w:styleId="40">
    <w:name w:val="toc 4"/>
    <w:basedOn w:val="a1"/>
    <w:next w:val="a1"/>
    <w:autoRedefine/>
    <w:uiPriority w:val="39"/>
    <w:rsid w:val="00A52079"/>
    <w:pPr>
      <w:ind w:leftChars="600" w:left="1260"/>
    </w:pPr>
    <w:rPr>
      <w:rFonts w:ascii="Times New Roman" w:hAnsi="Times New Roman"/>
      <w:szCs w:val="24"/>
    </w:rPr>
  </w:style>
  <w:style w:type="paragraph" w:styleId="50">
    <w:name w:val="toc 5"/>
    <w:basedOn w:val="a1"/>
    <w:next w:val="a1"/>
    <w:autoRedefine/>
    <w:uiPriority w:val="39"/>
    <w:rsid w:val="00A52079"/>
    <w:pPr>
      <w:ind w:leftChars="800" w:left="1680"/>
    </w:pPr>
    <w:rPr>
      <w:rFonts w:ascii="Times New Roman" w:hAnsi="Times New Roman"/>
      <w:szCs w:val="24"/>
    </w:rPr>
  </w:style>
  <w:style w:type="paragraph" w:styleId="60">
    <w:name w:val="toc 6"/>
    <w:basedOn w:val="a1"/>
    <w:next w:val="a1"/>
    <w:autoRedefine/>
    <w:uiPriority w:val="39"/>
    <w:rsid w:val="00A52079"/>
    <w:pPr>
      <w:ind w:leftChars="1000" w:left="2100"/>
    </w:pPr>
    <w:rPr>
      <w:rFonts w:ascii="Times New Roman" w:hAnsi="Times New Roman"/>
      <w:szCs w:val="24"/>
    </w:rPr>
  </w:style>
  <w:style w:type="paragraph" w:styleId="70">
    <w:name w:val="toc 7"/>
    <w:basedOn w:val="a1"/>
    <w:next w:val="a1"/>
    <w:autoRedefine/>
    <w:uiPriority w:val="39"/>
    <w:rsid w:val="00A52079"/>
    <w:pPr>
      <w:ind w:leftChars="1200" w:left="2520"/>
    </w:pPr>
    <w:rPr>
      <w:rFonts w:ascii="Times New Roman" w:hAnsi="Times New Roman"/>
      <w:szCs w:val="24"/>
    </w:rPr>
  </w:style>
  <w:style w:type="paragraph" w:styleId="80">
    <w:name w:val="toc 8"/>
    <w:basedOn w:val="a1"/>
    <w:next w:val="a1"/>
    <w:autoRedefine/>
    <w:uiPriority w:val="39"/>
    <w:rsid w:val="00A52079"/>
    <w:pPr>
      <w:ind w:leftChars="1400" w:left="2940"/>
    </w:pPr>
    <w:rPr>
      <w:rFonts w:ascii="Times New Roman" w:hAnsi="Times New Roman"/>
      <w:szCs w:val="24"/>
    </w:rPr>
  </w:style>
  <w:style w:type="paragraph" w:styleId="90">
    <w:name w:val="toc 9"/>
    <w:basedOn w:val="a1"/>
    <w:next w:val="a1"/>
    <w:autoRedefine/>
    <w:uiPriority w:val="39"/>
    <w:rsid w:val="00A52079"/>
    <w:pPr>
      <w:ind w:leftChars="1600" w:left="3360"/>
    </w:pPr>
    <w:rPr>
      <w:rFonts w:ascii="Times New Roman" w:hAnsi="Times New Roman"/>
      <w:szCs w:val="24"/>
    </w:rPr>
  </w:style>
  <w:style w:type="character" w:customStyle="1" w:styleId="Char4">
    <w:name w:val="正文文本缩进 Char"/>
    <w:basedOn w:val="a2"/>
    <w:link w:val="ae"/>
    <w:semiHidden/>
    <w:rsid w:val="00855C26"/>
    <w:rPr>
      <w:kern w:val="2"/>
      <w:sz w:val="21"/>
      <w:szCs w:val="22"/>
    </w:rPr>
  </w:style>
  <w:style w:type="paragraph" w:styleId="af">
    <w:name w:val="Title"/>
    <w:aliases w:val="C503-目录-目录标题"/>
    <w:basedOn w:val="a1"/>
    <w:next w:val="a1"/>
    <w:link w:val="Char5"/>
    <w:qFormat/>
    <w:rsid w:val="008F2F2D"/>
    <w:pPr>
      <w:spacing w:after="240" w:line="360" w:lineRule="auto"/>
      <w:jc w:val="center"/>
    </w:pPr>
    <w:rPr>
      <w:rFonts w:ascii="Times New Roman" w:eastAsia="黑体" w:hAnsi="Times New Roman" w:cs="Arial"/>
      <w:b/>
      <w:bCs/>
      <w:sz w:val="32"/>
      <w:szCs w:val="32"/>
    </w:rPr>
  </w:style>
  <w:style w:type="character" w:customStyle="1" w:styleId="Char5">
    <w:name w:val="标题 Char"/>
    <w:aliases w:val="C503-目录-目录标题 Char"/>
    <w:basedOn w:val="a2"/>
    <w:link w:val="af"/>
    <w:rsid w:val="008F2F2D"/>
    <w:rPr>
      <w:rFonts w:ascii="Times New Roman" w:eastAsia="黑体" w:hAnsi="Times New Roman" w:cs="Arial"/>
      <w:b/>
      <w:bCs/>
      <w:kern w:val="2"/>
      <w:sz w:val="32"/>
      <w:szCs w:val="32"/>
    </w:rPr>
  </w:style>
  <w:style w:type="character" w:styleId="af0">
    <w:name w:val="annotation reference"/>
    <w:basedOn w:val="a2"/>
    <w:uiPriority w:val="99"/>
    <w:rsid w:val="007C3377"/>
    <w:rPr>
      <w:sz w:val="21"/>
      <w:szCs w:val="21"/>
    </w:rPr>
  </w:style>
  <w:style w:type="paragraph" w:customStyle="1" w:styleId="C503--0">
    <w:name w:val="C503-字母列项-文字"/>
    <w:basedOn w:val="C503-0"/>
    <w:link w:val="C503--Char"/>
    <w:rsid w:val="005173D6"/>
    <w:pPr>
      <w:numPr>
        <w:numId w:val="0"/>
      </w:numPr>
      <w:ind w:firstLineChars="200" w:firstLine="480"/>
    </w:pPr>
  </w:style>
  <w:style w:type="paragraph" w:styleId="af1">
    <w:name w:val="annotation subject"/>
    <w:basedOn w:val="a1"/>
    <w:next w:val="C503--0"/>
    <w:link w:val="Char6"/>
    <w:uiPriority w:val="99"/>
    <w:semiHidden/>
    <w:rsid w:val="00B965AC"/>
    <w:rPr>
      <w:b/>
      <w:bCs/>
    </w:rPr>
  </w:style>
  <w:style w:type="paragraph" w:styleId="af2">
    <w:name w:val="Body Text"/>
    <w:basedOn w:val="a1"/>
    <w:link w:val="Char7"/>
    <w:uiPriority w:val="99"/>
    <w:semiHidden/>
    <w:rsid w:val="00C24027"/>
    <w:pPr>
      <w:spacing w:after="120"/>
    </w:pPr>
  </w:style>
  <w:style w:type="paragraph" w:styleId="af3">
    <w:name w:val="Body Text First Indent"/>
    <w:basedOn w:val="a1"/>
    <w:link w:val="Char8"/>
    <w:semiHidden/>
    <w:rsid w:val="00C24027"/>
    <w:pPr>
      <w:adjustRightInd w:val="0"/>
      <w:spacing w:before="100" w:beforeAutospacing="1" w:after="100" w:afterAutospacing="1" w:line="360" w:lineRule="exact"/>
      <w:ind w:firstLineChars="200" w:firstLine="200"/>
      <w:textAlignment w:val="baseline"/>
    </w:pPr>
    <w:rPr>
      <w:rFonts w:ascii="Times New Roman" w:hAnsi="Times New Roman"/>
      <w:sz w:val="24"/>
      <w:szCs w:val="24"/>
    </w:rPr>
  </w:style>
  <w:style w:type="paragraph" w:customStyle="1" w:styleId="Char11">
    <w:name w:val="Char1"/>
    <w:basedOn w:val="a1"/>
    <w:semiHidden/>
    <w:rsid w:val="00C24027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customStyle="1" w:styleId="af4">
    <w:name w:val="表格标题行"/>
    <w:semiHidden/>
    <w:unhideWhenUsed/>
    <w:rsid w:val="00C24027"/>
    <w:pPr>
      <w:widowControl w:val="0"/>
      <w:adjustRightInd w:val="0"/>
      <w:spacing w:line="360" w:lineRule="atLeast"/>
      <w:jc w:val="center"/>
      <w:textAlignment w:val="baseline"/>
    </w:pPr>
    <w:rPr>
      <w:rFonts w:ascii="Times New Roman" w:hAnsi="Times New Roman"/>
      <w:b/>
      <w:kern w:val="2"/>
      <w:sz w:val="24"/>
    </w:rPr>
  </w:style>
  <w:style w:type="paragraph" w:styleId="af5">
    <w:name w:val="Normal Indent"/>
    <w:aliases w:val="表正文,正文非缩进,表正文1,正文非缩进1,表正文2,正文非缩进2,表正文3,正文非缩进3,表正文4,正文非缩进4,表正文5,正文非缩进5,表正文6,正文非缩进6,表正文11,正文非缩进11,表正文21,正文非缩进21,表正文31,正文非缩进31,表正文41,正文非缩进41,表正文51,正文非缩进51,表正文7,正文非缩进7,表正文12,正文非缩进12,表正文22,正文非缩进22,表正文32,正文非缩进32,表正文42,正文非缩进42,表正文52,正文非缩进52,表正文8,小四,宋体,ALT"/>
    <w:basedOn w:val="a1"/>
    <w:link w:val="Char9"/>
    <w:semiHidden/>
    <w:rsid w:val="00C24027"/>
    <w:pPr>
      <w:spacing w:before="100" w:beforeAutospacing="1" w:after="100" w:afterAutospacing="1"/>
      <w:ind w:firstLineChars="200" w:firstLine="200"/>
    </w:pPr>
    <w:rPr>
      <w:rFonts w:ascii="Times New Roman" w:hAnsi="Times New Roman"/>
      <w:szCs w:val="24"/>
    </w:rPr>
  </w:style>
  <w:style w:type="character" w:customStyle="1" w:styleId="Char9">
    <w:name w:val="正文缩进 Char"/>
    <w:aliases w:val="表正文 Char,正文非缩进 Char,表正文1 Char,正文非缩进1 Char,表正文2 Char,正文非缩进2 Char,表正文3 Char,正文非缩进3 Char,表正文4 Char,正文非缩进4 Char,表正文5 Char,正文非缩进5 Char,表正文6 Char,正文非缩进6 Char,表正文11 Char,正文非缩进11 Char,表正文21 Char,正文非缩进21 Char,表正文31 Char,正文非缩进31 Char,表正文41 Char,小四 Char"/>
    <w:basedOn w:val="a2"/>
    <w:link w:val="af5"/>
    <w:semiHidden/>
    <w:rsid w:val="00743ACF"/>
    <w:rPr>
      <w:rFonts w:ascii="Times New Roman" w:hAnsi="Times New Roman"/>
      <w:kern w:val="2"/>
      <w:sz w:val="21"/>
      <w:szCs w:val="24"/>
    </w:rPr>
  </w:style>
  <w:style w:type="paragraph" w:customStyle="1" w:styleId="af6">
    <w:name w:val="右标"/>
    <w:basedOn w:val="a1"/>
    <w:semiHidden/>
    <w:rsid w:val="00C24027"/>
    <w:pPr>
      <w:spacing w:line="360" w:lineRule="exact"/>
      <w:ind w:firstLineChars="3212" w:firstLine="7709"/>
      <w:jc w:val="right"/>
    </w:pPr>
    <w:rPr>
      <w:rFonts w:ascii="Times New Roman" w:hAnsi="Times New Roman" w:cs="宋体"/>
      <w:sz w:val="24"/>
      <w:szCs w:val="20"/>
    </w:rPr>
  </w:style>
  <w:style w:type="paragraph" w:customStyle="1" w:styleId="WBS4">
    <w:name w:val="WBS 4"/>
    <w:basedOn w:val="a1"/>
    <w:semiHidden/>
    <w:rsid w:val="00C24027"/>
    <w:pPr>
      <w:numPr>
        <w:ilvl w:val="3"/>
        <w:numId w:val="2"/>
      </w:numPr>
    </w:pPr>
    <w:rPr>
      <w:rFonts w:ascii="Times New Roman" w:hAnsi="Times New Roman"/>
      <w:bCs/>
      <w:szCs w:val="20"/>
    </w:rPr>
  </w:style>
  <w:style w:type="paragraph" w:customStyle="1" w:styleId="WBS3">
    <w:name w:val="WBS 3"/>
    <w:basedOn w:val="a1"/>
    <w:semiHidden/>
    <w:rsid w:val="00C24027"/>
    <w:pPr>
      <w:numPr>
        <w:ilvl w:val="2"/>
        <w:numId w:val="2"/>
      </w:numPr>
    </w:pPr>
    <w:rPr>
      <w:rFonts w:ascii="Times New Roman" w:hAnsi="Times New Roman"/>
      <w:szCs w:val="20"/>
    </w:rPr>
  </w:style>
  <w:style w:type="paragraph" w:customStyle="1" w:styleId="WBS2">
    <w:name w:val="WBS 2"/>
    <w:basedOn w:val="a1"/>
    <w:semiHidden/>
    <w:rsid w:val="00C24027"/>
    <w:pPr>
      <w:numPr>
        <w:ilvl w:val="1"/>
        <w:numId w:val="2"/>
      </w:numPr>
    </w:pPr>
    <w:rPr>
      <w:rFonts w:ascii="Times New Roman" w:hAnsi="Times New Roman"/>
      <w:szCs w:val="20"/>
    </w:rPr>
  </w:style>
  <w:style w:type="paragraph" w:customStyle="1" w:styleId="CharCharChar">
    <w:name w:val="Char Char Char"/>
    <w:basedOn w:val="a1"/>
    <w:semiHidden/>
    <w:rsid w:val="00C24027"/>
    <w:rPr>
      <w:rFonts w:ascii="Tahoma" w:hAnsi="Tahoma"/>
      <w:sz w:val="24"/>
      <w:szCs w:val="20"/>
    </w:rPr>
  </w:style>
  <w:style w:type="paragraph" w:customStyle="1" w:styleId="WBS5">
    <w:name w:val="WBS 5"/>
    <w:basedOn w:val="a1"/>
    <w:semiHidden/>
    <w:rsid w:val="00C24027"/>
    <w:pPr>
      <w:numPr>
        <w:ilvl w:val="4"/>
        <w:numId w:val="2"/>
      </w:numPr>
    </w:pPr>
    <w:rPr>
      <w:rFonts w:ascii="Times New Roman" w:hAnsi="Times New Roman"/>
      <w:bCs/>
      <w:szCs w:val="20"/>
    </w:rPr>
  </w:style>
  <w:style w:type="character" w:customStyle="1" w:styleId="C503--Char">
    <w:name w:val="C503-字母列项-文字 Char"/>
    <w:basedOn w:val="a2"/>
    <w:link w:val="C503--0"/>
    <w:rsid w:val="005173D6"/>
    <w:rPr>
      <w:rFonts w:ascii="宋体" w:hAnsi="宋体"/>
      <w:kern w:val="2"/>
      <w:sz w:val="24"/>
      <w:szCs w:val="24"/>
    </w:rPr>
  </w:style>
  <w:style w:type="paragraph" w:customStyle="1" w:styleId="a0">
    <w:name w:val="章文"/>
    <w:basedOn w:val="a1"/>
    <w:autoRedefine/>
    <w:semiHidden/>
    <w:rsid w:val="00C24027"/>
    <w:pPr>
      <w:numPr>
        <w:ilvl w:val="1"/>
        <w:numId w:val="3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 w:val="0"/>
      <w:spacing w:line="340" w:lineRule="atLeast"/>
      <w:ind w:firstLineChars="200" w:firstLine="480"/>
    </w:pPr>
    <w:rPr>
      <w:rFonts w:ascii="Times New Roman" w:hAnsi="宋体" w:cs="Arial"/>
      <w:noProof/>
      <w:position w:val="-14"/>
      <w:sz w:val="24"/>
      <w:szCs w:val="24"/>
      <w:lang w:val="en-GB"/>
    </w:rPr>
  </w:style>
  <w:style w:type="character" w:customStyle="1" w:styleId="Char12">
    <w:name w:val="正文缩进 Char1"/>
    <w:aliases w:val="表正文 Char2,正文非缩进 Char2,表正文1 Char2,正文非缩进1 Char2,表正文2 Char2,正文非缩进2 Char2,表正文3 Char2,正文非缩进3 Char2,表正文4 Char2,正文非缩进4 Char2,表正文5 Char2,正文非缩进5 Char2,表正文6 Char2,正文非缩进6 Char2,表正文11 Char2,正文非缩进11 Char2,表正文21 Char2,正文非缩进21 Char2,表正文31 Char2,表正文41 Char1"/>
    <w:basedOn w:val="a2"/>
    <w:semiHidden/>
    <w:rsid w:val="002C42BC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503-Char2">
    <w:name w:val="C503-正文格式 Char"/>
    <w:basedOn w:val="a2"/>
    <w:link w:val="C503-2"/>
    <w:rsid w:val="00EE7311"/>
    <w:rPr>
      <w:rFonts w:ascii="Times New Roman" w:hAnsi="Times New Roman" w:cs="宋体"/>
      <w:kern w:val="2"/>
      <w:sz w:val="21"/>
    </w:rPr>
  </w:style>
  <w:style w:type="character" w:customStyle="1" w:styleId="C503-Char1">
    <w:name w:val="C503-图样式 Char"/>
    <w:basedOn w:val="a2"/>
    <w:link w:val="C503-6"/>
    <w:rsid w:val="00855C26"/>
    <w:rPr>
      <w:rFonts w:ascii="Times New Roman" w:eastAsia="黑体" w:hAnsi="Times New Roman" w:cs="Arial"/>
      <w:kern w:val="2"/>
      <w:sz w:val="21"/>
      <w:szCs w:val="24"/>
    </w:rPr>
  </w:style>
  <w:style w:type="paragraph" w:customStyle="1" w:styleId="af7">
    <w:name w:val="雷达投标表内容"/>
    <w:basedOn w:val="a1"/>
    <w:link w:val="Chara"/>
    <w:semiHidden/>
    <w:rsid w:val="008E7380"/>
    <w:pPr>
      <w:spacing w:before="48" w:after="48"/>
    </w:pPr>
    <w:rPr>
      <w:rFonts w:ascii="宋体" w:hAnsi="宋体" w:cs="宋体"/>
      <w:szCs w:val="20"/>
    </w:rPr>
  </w:style>
  <w:style w:type="character" w:customStyle="1" w:styleId="Chara">
    <w:name w:val="雷达投标表内容 Char"/>
    <w:basedOn w:val="a2"/>
    <w:link w:val="af7"/>
    <w:semiHidden/>
    <w:rsid w:val="00743ACF"/>
    <w:rPr>
      <w:rFonts w:ascii="宋体" w:hAnsi="宋体" w:cs="宋体"/>
      <w:kern w:val="2"/>
      <w:sz w:val="21"/>
    </w:rPr>
  </w:style>
  <w:style w:type="paragraph" w:customStyle="1" w:styleId="302022">
    <w:name w:val="样式 表格内容3 + 段前: 0.2 行 段后: 0.2 行2"/>
    <w:basedOn w:val="a1"/>
    <w:semiHidden/>
    <w:rsid w:val="00540D4B"/>
    <w:pPr>
      <w:widowControl/>
      <w:numPr>
        <w:numId w:val="4"/>
      </w:numPr>
      <w:spacing w:beforeLines="20" w:afterLines="20"/>
      <w:jc w:val="left"/>
    </w:pPr>
    <w:rPr>
      <w:rFonts w:ascii="宋体" w:hAnsi="宋体" w:cs="宋体"/>
      <w:szCs w:val="20"/>
    </w:rPr>
  </w:style>
  <w:style w:type="paragraph" w:customStyle="1" w:styleId="af8">
    <w:name w:val="雷达投标表首头"/>
    <w:basedOn w:val="a1"/>
    <w:link w:val="Charb"/>
    <w:semiHidden/>
    <w:rsid w:val="000575B0"/>
    <w:pPr>
      <w:spacing w:before="48" w:after="48"/>
      <w:jc w:val="center"/>
    </w:pPr>
    <w:rPr>
      <w:rFonts w:ascii="宋体" w:hAnsi="宋体" w:cs="宋体"/>
      <w:b/>
      <w:bCs/>
      <w:szCs w:val="20"/>
    </w:rPr>
  </w:style>
  <w:style w:type="character" w:customStyle="1" w:styleId="Charb">
    <w:name w:val="雷达投标表首头 Char"/>
    <w:basedOn w:val="a2"/>
    <w:link w:val="af8"/>
    <w:semiHidden/>
    <w:rsid w:val="00743ACF"/>
    <w:rPr>
      <w:rFonts w:ascii="宋体" w:hAnsi="宋体" w:cs="宋体"/>
      <w:b/>
      <w:bCs/>
      <w:kern w:val="2"/>
      <w:sz w:val="21"/>
    </w:rPr>
  </w:style>
  <w:style w:type="numbering" w:customStyle="1" w:styleId="1">
    <w:name w:val="雷达编号1"/>
    <w:basedOn w:val="a4"/>
    <w:rsid w:val="006148A1"/>
    <w:pPr>
      <w:numPr>
        <w:numId w:val="5"/>
      </w:numPr>
    </w:pPr>
  </w:style>
  <w:style w:type="paragraph" w:customStyle="1" w:styleId="aa1">
    <w:name w:val="雷达编号aa1"/>
    <w:basedOn w:val="a1"/>
    <w:link w:val="aa1Char"/>
    <w:semiHidden/>
    <w:rsid w:val="006148A1"/>
    <w:pPr>
      <w:numPr>
        <w:numId w:val="6"/>
      </w:numPr>
      <w:spacing w:line="360" w:lineRule="auto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雷达编号aa"/>
    <w:basedOn w:val="af3"/>
    <w:link w:val="aaCharChar"/>
    <w:semiHidden/>
    <w:rsid w:val="00DF53C3"/>
    <w:pPr>
      <w:numPr>
        <w:numId w:val="7"/>
      </w:numPr>
      <w:adjustRightInd/>
      <w:spacing w:before="0" w:beforeAutospacing="0" w:after="0" w:afterAutospacing="0" w:line="360" w:lineRule="auto"/>
      <w:ind w:firstLineChars="0" w:firstLine="0"/>
      <w:textAlignment w:val="auto"/>
    </w:pPr>
    <w:rPr>
      <w:color w:val="000000"/>
    </w:rPr>
  </w:style>
  <w:style w:type="character" w:customStyle="1" w:styleId="aaCharChar">
    <w:name w:val="雷达编号aa Char Char"/>
    <w:basedOn w:val="a2"/>
    <w:link w:val="aa"/>
    <w:semiHidden/>
    <w:rsid w:val="00743ACF"/>
    <w:rPr>
      <w:rFonts w:ascii="Times New Roman" w:hAnsi="Times New Roman"/>
      <w:color w:val="000000"/>
      <w:kern w:val="2"/>
      <w:sz w:val="24"/>
      <w:szCs w:val="24"/>
    </w:rPr>
  </w:style>
  <w:style w:type="character" w:customStyle="1" w:styleId="Char8">
    <w:name w:val="正文首行缩进 Char"/>
    <w:basedOn w:val="a2"/>
    <w:link w:val="af3"/>
    <w:semiHidden/>
    <w:rsid w:val="00743ACF"/>
    <w:rPr>
      <w:rFonts w:ascii="Times New Roman" w:hAnsi="Times New Roman"/>
      <w:kern w:val="2"/>
      <w:sz w:val="24"/>
      <w:szCs w:val="24"/>
    </w:rPr>
  </w:style>
  <w:style w:type="paragraph" w:customStyle="1" w:styleId="af9">
    <w:name w:val="雷达竖表头"/>
    <w:basedOn w:val="a1"/>
    <w:semiHidden/>
    <w:rsid w:val="006D5F22"/>
    <w:pPr>
      <w:spacing w:before="120" w:after="120"/>
    </w:pPr>
    <w:rPr>
      <w:rFonts w:ascii="宋体" w:hAnsi="宋体" w:cs="宋体"/>
      <w:b/>
      <w:bCs/>
      <w:szCs w:val="20"/>
    </w:rPr>
  </w:style>
  <w:style w:type="character" w:customStyle="1" w:styleId="aa1Char">
    <w:name w:val="雷达编号aa1 Char"/>
    <w:basedOn w:val="aaCharChar"/>
    <w:link w:val="aa1"/>
    <w:semiHidden/>
    <w:rsid w:val="00743ACF"/>
    <w:rPr>
      <w:rFonts w:ascii="Times New Roman" w:hAnsi="Times New Roman"/>
      <w:color w:val="000000"/>
      <w:kern w:val="2"/>
      <w:sz w:val="24"/>
      <w:szCs w:val="24"/>
    </w:rPr>
  </w:style>
  <w:style w:type="character" w:customStyle="1" w:styleId="C503-Char0">
    <w:name w:val="C503-字母列项 Char"/>
    <w:basedOn w:val="a2"/>
    <w:link w:val="C503-0"/>
    <w:rsid w:val="00BB790D"/>
    <w:rPr>
      <w:rFonts w:ascii="Times New Roman" w:hAnsi="Times New Roman"/>
      <w:kern w:val="2"/>
      <w:sz w:val="24"/>
      <w:szCs w:val="24"/>
    </w:rPr>
  </w:style>
  <w:style w:type="paragraph" w:customStyle="1" w:styleId="Formel">
    <w:name w:val="Formel"/>
    <w:basedOn w:val="a1"/>
    <w:autoRedefine/>
    <w:semiHidden/>
    <w:rsid w:val="000326EC"/>
    <w:pPr>
      <w:widowControl/>
      <w:tabs>
        <w:tab w:val="left" w:pos="1800"/>
        <w:tab w:val="right" w:pos="8640"/>
      </w:tabs>
      <w:spacing w:beforeLines="50" w:afterLines="50" w:line="360" w:lineRule="auto"/>
      <w:ind w:left="1259"/>
    </w:pPr>
    <w:rPr>
      <w:rFonts w:ascii="Times New Roman" w:hAnsi="Times New Roman"/>
      <w:kern w:val="0"/>
      <w:sz w:val="24"/>
      <w:szCs w:val="24"/>
    </w:rPr>
  </w:style>
  <w:style w:type="paragraph" w:styleId="ae">
    <w:name w:val="Body Text Indent"/>
    <w:basedOn w:val="a1"/>
    <w:link w:val="Char4"/>
    <w:semiHidden/>
    <w:rsid w:val="00B36888"/>
    <w:pPr>
      <w:spacing w:after="120"/>
      <w:ind w:leftChars="200" w:left="420"/>
    </w:pPr>
  </w:style>
  <w:style w:type="table" w:styleId="afa">
    <w:name w:val="Table Grid"/>
    <w:basedOn w:val="a3"/>
    <w:uiPriority w:val="59"/>
    <w:rsid w:val="00B3688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Char7">
    <w:name w:val="Char Char7"/>
    <w:basedOn w:val="a2"/>
    <w:semiHidden/>
    <w:rsid w:val="00AD7333"/>
    <w:rPr>
      <w:sz w:val="18"/>
      <w:szCs w:val="18"/>
    </w:rPr>
  </w:style>
  <w:style w:type="character" w:customStyle="1" w:styleId="CharChar6">
    <w:name w:val="Char Char6"/>
    <w:basedOn w:val="a2"/>
    <w:semiHidden/>
    <w:rsid w:val="00AD7333"/>
    <w:rPr>
      <w:sz w:val="18"/>
      <w:szCs w:val="18"/>
    </w:rPr>
  </w:style>
  <w:style w:type="character" w:customStyle="1" w:styleId="CharChar5">
    <w:name w:val="Char Char5"/>
    <w:basedOn w:val="a2"/>
    <w:semiHidden/>
    <w:rsid w:val="00AD7333"/>
    <w:rPr>
      <w:rFonts w:ascii="宋体" w:eastAsia="宋体"/>
      <w:sz w:val="18"/>
      <w:szCs w:val="18"/>
    </w:rPr>
  </w:style>
  <w:style w:type="character" w:customStyle="1" w:styleId="CharChar4">
    <w:name w:val="Char Char4"/>
    <w:basedOn w:val="a2"/>
    <w:semiHidden/>
    <w:rsid w:val="00AD7333"/>
    <w:rPr>
      <w:sz w:val="18"/>
      <w:szCs w:val="18"/>
    </w:rPr>
  </w:style>
  <w:style w:type="paragraph" w:customStyle="1" w:styleId="afb">
    <w:name w:val="表头"/>
    <w:basedOn w:val="a1"/>
    <w:semiHidden/>
    <w:unhideWhenUsed/>
    <w:rsid w:val="00376CCB"/>
    <w:pPr>
      <w:spacing w:beforeLines="10" w:afterLines="10"/>
      <w:jc w:val="center"/>
    </w:pPr>
    <w:rPr>
      <w:rFonts w:ascii="宋体" w:eastAsia="黑体" w:hAnsi="Times New Roman"/>
      <w:b/>
      <w:szCs w:val="24"/>
    </w:rPr>
  </w:style>
  <w:style w:type="character" w:customStyle="1" w:styleId="aChar">
    <w:name w:val="编号a Char"/>
    <w:basedOn w:val="a2"/>
    <w:semiHidden/>
    <w:rsid w:val="00D83DDA"/>
    <w:rPr>
      <w:rFonts w:ascii="宋体" w:hAnsi="宋体"/>
      <w:kern w:val="2"/>
      <w:sz w:val="24"/>
      <w:szCs w:val="24"/>
    </w:rPr>
  </w:style>
  <w:style w:type="paragraph" w:customStyle="1" w:styleId="MTDisplayEquation">
    <w:name w:val="MTDisplayEquation"/>
    <w:basedOn w:val="a1"/>
    <w:next w:val="a1"/>
    <w:link w:val="MTDisplayEquationChar"/>
    <w:semiHidden/>
    <w:rsid w:val="006509F7"/>
    <w:pPr>
      <w:tabs>
        <w:tab w:val="center" w:pos="4160"/>
        <w:tab w:val="right" w:pos="8300"/>
      </w:tabs>
      <w:spacing w:line="360" w:lineRule="auto"/>
      <w:ind w:firstLineChars="200" w:firstLine="480"/>
    </w:pPr>
    <w:rPr>
      <w:rFonts w:ascii="Times New Roman" w:hAnsi="Times New Roman"/>
      <w:sz w:val="24"/>
      <w:szCs w:val="24"/>
    </w:rPr>
  </w:style>
  <w:style w:type="character" w:customStyle="1" w:styleId="MTDisplayEquationChar">
    <w:name w:val="MTDisplayEquation Char"/>
    <w:basedOn w:val="a2"/>
    <w:link w:val="MTDisplayEquation"/>
    <w:semiHidden/>
    <w:rsid w:val="00743ACF"/>
    <w:rPr>
      <w:rFonts w:ascii="Times New Roman" w:hAnsi="Times New Roman"/>
      <w:kern w:val="2"/>
      <w:sz w:val="24"/>
      <w:szCs w:val="24"/>
    </w:rPr>
  </w:style>
  <w:style w:type="paragraph" w:customStyle="1" w:styleId="C503--of">
    <w:name w:val="C503-封面-标题of单位编写校对审核标审批准"/>
    <w:basedOn w:val="a1"/>
    <w:link w:val="C503--ofChar"/>
    <w:rsid w:val="008F2F2D"/>
    <w:pPr>
      <w:adjustRightInd w:val="0"/>
      <w:spacing w:line="360" w:lineRule="auto"/>
      <w:jc w:val="center"/>
      <w:textAlignment w:val="baseline"/>
    </w:pPr>
    <w:rPr>
      <w:rFonts w:ascii="Times New Roman" w:hAnsi="Times New Roman" w:cs="宋体"/>
      <w:b/>
      <w:bCs/>
      <w:kern w:val="0"/>
      <w:sz w:val="30"/>
      <w:szCs w:val="20"/>
    </w:rPr>
  </w:style>
  <w:style w:type="character" w:customStyle="1" w:styleId="C503--of0">
    <w:name w:val="C503-封面-标题of编号密级阶段页数"/>
    <w:basedOn w:val="a2"/>
    <w:rsid w:val="008F2F2D"/>
    <w:rPr>
      <w:rFonts w:ascii="Times New Roman" w:hAnsi="Times New Roman"/>
      <w:bCs/>
      <w:sz w:val="30"/>
      <w:szCs w:val="30"/>
    </w:rPr>
  </w:style>
  <w:style w:type="paragraph" w:customStyle="1" w:styleId="C503--of1">
    <w:name w:val="C503-封面-内容of单位编写校对审核标审批准"/>
    <w:basedOn w:val="a1"/>
    <w:link w:val="C503--ofChar0"/>
    <w:rsid w:val="008F2F2D"/>
    <w:pPr>
      <w:adjustRightInd w:val="0"/>
      <w:spacing w:line="360" w:lineRule="auto"/>
      <w:jc w:val="center"/>
      <w:textAlignment w:val="baseline"/>
    </w:pPr>
    <w:rPr>
      <w:rFonts w:ascii="Times New Roman" w:hAnsi="Times New Roman" w:cs="宋体"/>
      <w:kern w:val="0"/>
      <w:sz w:val="24"/>
      <w:szCs w:val="20"/>
    </w:rPr>
  </w:style>
  <w:style w:type="character" w:customStyle="1" w:styleId="C503--of2">
    <w:name w:val="C503-封面-标题of代号名称"/>
    <w:basedOn w:val="a2"/>
    <w:rsid w:val="008F2F2D"/>
    <w:rPr>
      <w:rFonts w:ascii="Times New Roman" w:eastAsia="宋体" w:hAnsi="Times New Roman"/>
      <w:b/>
      <w:bCs/>
      <w:sz w:val="48"/>
      <w:szCs w:val="48"/>
    </w:rPr>
  </w:style>
  <w:style w:type="paragraph" w:customStyle="1" w:styleId="C503--of3">
    <w:name w:val="C503-封面-内容of代号名称"/>
    <w:basedOn w:val="a1"/>
    <w:link w:val="C503--ofChar1"/>
    <w:rsid w:val="008F2F2D"/>
    <w:pPr>
      <w:adjustRightInd w:val="0"/>
      <w:spacing w:line="360" w:lineRule="auto"/>
      <w:jc w:val="left"/>
      <w:textAlignment w:val="baseline"/>
    </w:pPr>
    <w:rPr>
      <w:rFonts w:ascii="Times New Roman" w:hAnsi="Times New Roman" w:cs="宋体"/>
      <w:b/>
      <w:bCs/>
      <w:kern w:val="0"/>
      <w:sz w:val="36"/>
      <w:szCs w:val="36"/>
    </w:rPr>
  </w:style>
  <w:style w:type="character" w:customStyle="1" w:styleId="C503--ofChar0">
    <w:name w:val="C503-封面-内容of单位编写校对审核标审批准 Char"/>
    <w:basedOn w:val="a2"/>
    <w:link w:val="C503--of1"/>
    <w:rsid w:val="008F2F2D"/>
    <w:rPr>
      <w:rFonts w:ascii="Times New Roman" w:hAnsi="Times New Roman" w:cs="宋体"/>
      <w:sz w:val="24"/>
    </w:rPr>
  </w:style>
  <w:style w:type="character" w:customStyle="1" w:styleId="C503--ofChar1">
    <w:name w:val="C503-封面-内容of代号名称 Char"/>
    <w:basedOn w:val="a2"/>
    <w:link w:val="C503--of3"/>
    <w:rsid w:val="008F2F2D"/>
    <w:rPr>
      <w:rFonts w:ascii="Times New Roman" w:hAnsi="Times New Roman" w:cs="宋体"/>
      <w:b/>
      <w:bCs/>
      <w:sz w:val="36"/>
      <w:szCs w:val="36"/>
    </w:rPr>
  </w:style>
  <w:style w:type="character" w:customStyle="1" w:styleId="C503--ofChar">
    <w:name w:val="C503-封面-标题of单位编写校对审核标审批准 Char"/>
    <w:basedOn w:val="a2"/>
    <w:link w:val="C503--of"/>
    <w:rsid w:val="008F2F2D"/>
    <w:rPr>
      <w:rFonts w:ascii="Times New Roman" w:hAnsi="Times New Roman" w:cs="宋体"/>
      <w:b/>
      <w:bCs/>
      <w:sz w:val="30"/>
    </w:rPr>
  </w:style>
  <w:style w:type="paragraph" w:customStyle="1" w:styleId="C503--1">
    <w:name w:val="C503-文档控制-表格表头"/>
    <w:basedOn w:val="a1"/>
    <w:link w:val="C503--Char0"/>
    <w:rsid w:val="00AF1FFD"/>
    <w:pPr>
      <w:widowControl/>
      <w:ind w:right="17"/>
      <w:jc w:val="center"/>
    </w:pPr>
    <w:rPr>
      <w:rFonts w:ascii="Times New Roman" w:eastAsia="黑体" w:hAnsi="Times New Roman"/>
      <w:b/>
      <w:kern w:val="0"/>
      <w:szCs w:val="20"/>
      <w:lang w:eastAsia="en-US"/>
    </w:rPr>
  </w:style>
  <w:style w:type="paragraph" w:customStyle="1" w:styleId="C503--of4">
    <w:name w:val="C503-封面-内容of编号密级阶段页数"/>
    <w:basedOn w:val="a1"/>
    <w:link w:val="C503--ofChar2"/>
    <w:rsid w:val="00A44767"/>
    <w:pPr>
      <w:spacing w:line="360" w:lineRule="auto"/>
      <w:jc w:val="center"/>
    </w:pPr>
    <w:rPr>
      <w:rFonts w:ascii="Times New Roman" w:hAnsi="Times New Roman" w:cs="宋体"/>
      <w:color w:val="000000"/>
      <w:kern w:val="0"/>
      <w:sz w:val="30"/>
      <w:szCs w:val="20"/>
    </w:rPr>
  </w:style>
  <w:style w:type="character" w:customStyle="1" w:styleId="C503--ofChar2">
    <w:name w:val="C503-封面-内容of编号密级阶段页数 Char"/>
    <w:basedOn w:val="a2"/>
    <w:link w:val="C503--of4"/>
    <w:rsid w:val="00A44767"/>
    <w:rPr>
      <w:rFonts w:ascii="Times New Roman" w:hAnsi="Times New Roman" w:cs="宋体"/>
      <w:color w:val="000000"/>
      <w:sz w:val="30"/>
    </w:rPr>
  </w:style>
  <w:style w:type="paragraph" w:customStyle="1" w:styleId="C503--2">
    <w:name w:val="C503-封面-单位名称"/>
    <w:basedOn w:val="a1"/>
    <w:link w:val="C503--Char1"/>
    <w:rsid w:val="008F2F2D"/>
    <w:pPr>
      <w:jc w:val="center"/>
    </w:pPr>
    <w:rPr>
      <w:rFonts w:ascii="Times New Roman" w:hAnsi="Times New Roman" w:cs="宋体"/>
      <w:b/>
      <w:bCs/>
      <w:kern w:val="0"/>
      <w:sz w:val="44"/>
      <w:szCs w:val="20"/>
    </w:rPr>
  </w:style>
  <w:style w:type="paragraph" w:customStyle="1" w:styleId="C503--3">
    <w:name w:val="C503-文档控制-标题"/>
    <w:basedOn w:val="a1"/>
    <w:link w:val="C503--Char2"/>
    <w:rsid w:val="00AF1FFD"/>
    <w:pPr>
      <w:widowControl/>
      <w:spacing w:before="240" w:after="60"/>
      <w:jc w:val="center"/>
    </w:pPr>
    <w:rPr>
      <w:rFonts w:ascii="Times New Roman" w:hAnsi="Times New Roman"/>
      <w:b/>
      <w:caps/>
      <w:kern w:val="0"/>
      <w:sz w:val="24"/>
      <w:szCs w:val="20"/>
      <w:lang w:eastAsia="en-US"/>
    </w:rPr>
  </w:style>
  <w:style w:type="character" w:customStyle="1" w:styleId="C503--Char1">
    <w:name w:val="C503-封面-单位名称 Char"/>
    <w:basedOn w:val="a2"/>
    <w:link w:val="C503--2"/>
    <w:rsid w:val="008F2F2D"/>
    <w:rPr>
      <w:rFonts w:ascii="Times New Roman" w:hAnsi="Times New Roman" w:cs="宋体"/>
      <w:b/>
      <w:bCs/>
      <w:sz w:val="44"/>
    </w:rPr>
  </w:style>
  <w:style w:type="paragraph" w:customStyle="1" w:styleId="C503--4">
    <w:name w:val="C503-文档控制-变更记录"/>
    <w:basedOn w:val="C503--3"/>
    <w:link w:val="C503--Char3"/>
    <w:rsid w:val="00AF1FFD"/>
    <w:pPr>
      <w:tabs>
        <w:tab w:val="right" w:pos="9360"/>
      </w:tabs>
      <w:spacing w:before="60" w:after="120"/>
      <w:jc w:val="left"/>
    </w:pPr>
    <w:rPr>
      <w:caps w:val="0"/>
      <w:sz w:val="22"/>
    </w:rPr>
  </w:style>
  <w:style w:type="paragraph" w:customStyle="1" w:styleId="C503--5">
    <w:name w:val="C503-文档控制-表格内容"/>
    <w:basedOn w:val="a1"/>
    <w:link w:val="C503--Char4"/>
    <w:rsid w:val="00E970A8"/>
    <w:pPr>
      <w:keepLines/>
      <w:overflowPunct w:val="0"/>
      <w:autoSpaceDE w:val="0"/>
      <w:autoSpaceDN w:val="0"/>
      <w:adjustRightInd w:val="0"/>
      <w:jc w:val="left"/>
      <w:textAlignment w:val="baseline"/>
    </w:pPr>
    <w:rPr>
      <w:rFonts w:ascii="Times New Roman" w:hAnsi="Times New Roman"/>
      <w:kern w:val="0"/>
      <w:szCs w:val="20"/>
    </w:rPr>
  </w:style>
  <w:style w:type="character" w:customStyle="1" w:styleId="C503--Char0">
    <w:name w:val="C503-文档控制-表格表头 Char"/>
    <w:basedOn w:val="a2"/>
    <w:link w:val="C503--1"/>
    <w:rsid w:val="00AF1FFD"/>
    <w:rPr>
      <w:rFonts w:ascii="Times New Roman" w:eastAsia="黑体" w:hAnsi="Times New Roman"/>
      <w:b/>
      <w:sz w:val="21"/>
      <w:lang w:eastAsia="en-US"/>
    </w:rPr>
  </w:style>
  <w:style w:type="character" w:customStyle="1" w:styleId="C503--Char4">
    <w:name w:val="C503-文档控制-表格内容 Char"/>
    <w:basedOn w:val="a2"/>
    <w:link w:val="C503--5"/>
    <w:rsid w:val="00E970A8"/>
    <w:rPr>
      <w:rFonts w:ascii="Times New Roman" w:hAnsi="Times New Roman"/>
      <w:sz w:val="21"/>
    </w:rPr>
  </w:style>
  <w:style w:type="character" w:customStyle="1" w:styleId="C503--Char2">
    <w:name w:val="C503-文档控制-标题 Char"/>
    <w:basedOn w:val="a2"/>
    <w:link w:val="C503--3"/>
    <w:rsid w:val="00AF1FFD"/>
    <w:rPr>
      <w:rFonts w:ascii="Times New Roman" w:hAnsi="Times New Roman"/>
      <w:b/>
      <w:caps/>
      <w:sz w:val="24"/>
      <w:lang w:eastAsia="en-US"/>
    </w:rPr>
  </w:style>
  <w:style w:type="character" w:customStyle="1" w:styleId="C503--Char3">
    <w:name w:val="C503-文档控制-变更记录 Char"/>
    <w:basedOn w:val="C503--Char2"/>
    <w:link w:val="C503--4"/>
    <w:rsid w:val="00AF1FFD"/>
    <w:rPr>
      <w:rFonts w:ascii="Times New Roman" w:hAnsi="Times New Roman"/>
      <w:b/>
      <w:caps/>
      <w:sz w:val="22"/>
      <w:lang w:eastAsia="en-US"/>
    </w:rPr>
  </w:style>
  <w:style w:type="numbering" w:customStyle="1" w:styleId="0425">
    <w:name w:val="样式 多级符号 二号 加粗 左侧:  0 厘米 悬挂缩进: 4.25 字符 字距调整二号"/>
    <w:basedOn w:val="a4"/>
    <w:rsid w:val="00855C26"/>
    <w:pPr>
      <w:numPr>
        <w:numId w:val="8"/>
      </w:numPr>
    </w:pPr>
  </w:style>
  <w:style w:type="character" w:customStyle="1" w:styleId="Char7">
    <w:name w:val="正文文本 Char"/>
    <w:basedOn w:val="a2"/>
    <w:link w:val="af2"/>
    <w:uiPriority w:val="99"/>
    <w:semiHidden/>
    <w:rsid w:val="00855C26"/>
    <w:rPr>
      <w:kern w:val="2"/>
      <w:sz w:val="21"/>
      <w:szCs w:val="22"/>
    </w:rPr>
  </w:style>
  <w:style w:type="numbering" w:customStyle="1" w:styleId="TimesNewRoman075">
    <w:name w:val="样式 多级符号 (西文) Times New Roman (中文) 黑体 四号 加粗 左侧:  0.75 厘米 首行..."/>
    <w:basedOn w:val="a4"/>
    <w:rsid w:val="00855C26"/>
    <w:pPr>
      <w:numPr>
        <w:numId w:val="9"/>
      </w:numPr>
    </w:pPr>
  </w:style>
  <w:style w:type="numbering" w:customStyle="1" w:styleId="TimesNewRoman0751">
    <w:name w:val="样式 多级符号 (西文) Times New Roman (中文) 黑体 四号 加粗 左侧:  0.75 厘米 首行...1"/>
    <w:basedOn w:val="a4"/>
    <w:rsid w:val="00855C26"/>
    <w:pPr>
      <w:numPr>
        <w:numId w:val="10"/>
      </w:numPr>
    </w:pPr>
  </w:style>
  <w:style w:type="numbering" w:customStyle="1" w:styleId="TimesNewRoman085">
    <w:name w:val="样式 多级符号 (西文) Times New Roman (中文) 黑体 首行缩进:  0.85 厘米"/>
    <w:basedOn w:val="a4"/>
    <w:rsid w:val="00855C26"/>
    <w:pPr>
      <w:numPr>
        <w:numId w:val="11"/>
      </w:numPr>
    </w:pPr>
  </w:style>
  <w:style w:type="numbering" w:customStyle="1" w:styleId="Custom-abc">
    <w:name w:val="Custom-编号abc"/>
    <w:basedOn w:val="a4"/>
    <w:rsid w:val="00855C26"/>
    <w:pPr>
      <w:numPr>
        <w:numId w:val="12"/>
      </w:numPr>
    </w:pPr>
  </w:style>
  <w:style w:type="numbering" w:customStyle="1" w:styleId="042">
    <w:name w:val="样式 编号 左侧:  0 厘米 悬挂缩进: 4.2 字符"/>
    <w:basedOn w:val="a4"/>
    <w:rsid w:val="00855C26"/>
    <w:pPr>
      <w:numPr>
        <w:numId w:val="13"/>
      </w:numPr>
    </w:pPr>
  </w:style>
  <w:style w:type="character" w:customStyle="1" w:styleId="Char6">
    <w:name w:val="批注主题 Char"/>
    <w:basedOn w:val="a2"/>
    <w:link w:val="af1"/>
    <w:uiPriority w:val="99"/>
    <w:semiHidden/>
    <w:rsid w:val="00B965AC"/>
    <w:rPr>
      <w:b/>
      <w:bCs/>
    </w:rPr>
  </w:style>
  <w:style w:type="numbering" w:customStyle="1" w:styleId="07102">
    <w:name w:val="样式 多级符号 左侧:  0.71 厘米 悬挂缩进: 0.2 字符"/>
    <w:basedOn w:val="a4"/>
    <w:rsid w:val="00855C26"/>
    <w:pPr>
      <w:numPr>
        <w:numId w:val="14"/>
      </w:numPr>
    </w:pPr>
  </w:style>
  <w:style w:type="numbering" w:customStyle="1" w:styleId="071021">
    <w:name w:val="样式 多级符号 左侧:  0.71 厘米 悬挂缩进: 0.2 字符1"/>
    <w:basedOn w:val="a4"/>
    <w:rsid w:val="00855C26"/>
    <w:pPr>
      <w:numPr>
        <w:numId w:val="15"/>
      </w:numPr>
    </w:pPr>
  </w:style>
  <w:style w:type="numbering" w:customStyle="1" w:styleId="071022">
    <w:name w:val="样式 多级符号 左侧:  0.71 厘米 悬挂缩进: 0.2 字符2"/>
    <w:basedOn w:val="a4"/>
    <w:rsid w:val="00855C26"/>
    <w:pPr>
      <w:numPr>
        <w:numId w:val="16"/>
      </w:numPr>
    </w:pPr>
  </w:style>
  <w:style w:type="numbering" w:customStyle="1" w:styleId="071023">
    <w:name w:val="样式 多级符号 左侧:  0.71 厘米 悬挂缩进: 0.2 字符3"/>
    <w:basedOn w:val="a4"/>
    <w:rsid w:val="00855C26"/>
    <w:pPr>
      <w:numPr>
        <w:numId w:val="17"/>
      </w:numPr>
    </w:pPr>
  </w:style>
  <w:style w:type="numbering" w:customStyle="1" w:styleId="04250">
    <w:name w:val="样式 多级符号 左侧:  0 厘米 悬挂缩进: 4.25 字符"/>
    <w:basedOn w:val="a4"/>
    <w:rsid w:val="00855C26"/>
    <w:pPr>
      <w:numPr>
        <w:numId w:val="18"/>
      </w:numPr>
    </w:pPr>
  </w:style>
  <w:style w:type="numbering" w:customStyle="1" w:styleId="a">
    <w:name w:val="样式 多级符号 四号 加粗"/>
    <w:basedOn w:val="a4"/>
    <w:rsid w:val="00855C26"/>
    <w:pPr>
      <w:numPr>
        <w:numId w:val="19"/>
      </w:numPr>
    </w:pPr>
  </w:style>
  <w:style w:type="numbering" w:customStyle="1" w:styleId="11">
    <w:name w:val="样式 多级符号 四号 加粗1"/>
    <w:basedOn w:val="a4"/>
    <w:rsid w:val="00855C26"/>
    <w:pPr>
      <w:numPr>
        <w:numId w:val="20"/>
      </w:numPr>
    </w:pPr>
  </w:style>
  <w:style w:type="numbering" w:customStyle="1" w:styleId="075567">
    <w:name w:val="样式 多级符号 左侧:  0.75 厘米 悬挂缩进: 5.67 字符"/>
    <w:basedOn w:val="a4"/>
    <w:rsid w:val="00855C26"/>
    <w:pPr>
      <w:numPr>
        <w:numId w:val="21"/>
      </w:numPr>
    </w:pPr>
  </w:style>
  <w:style w:type="numbering" w:customStyle="1" w:styleId="TimesNewRoman">
    <w:name w:val="样式 多级符号 (西文) Times New Roman (中文) 黑体"/>
    <w:basedOn w:val="a4"/>
    <w:rsid w:val="00855C26"/>
    <w:pPr>
      <w:numPr>
        <w:numId w:val="22"/>
      </w:numPr>
    </w:pPr>
  </w:style>
  <w:style w:type="numbering" w:customStyle="1" w:styleId="04251">
    <w:name w:val="样式 多级符号 左侧:  0 厘米 悬挂缩进: 4.25 字符1"/>
    <w:basedOn w:val="a4"/>
    <w:rsid w:val="00855C26"/>
    <w:pPr>
      <w:numPr>
        <w:numId w:val="23"/>
      </w:numPr>
    </w:pPr>
  </w:style>
  <w:style w:type="character" w:customStyle="1" w:styleId="Char13">
    <w:name w:val="批注文字 Char1"/>
    <w:basedOn w:val="a2"/>
    <w:uiPriority w:val="99"/>
    <w:semiHidden/>
    <w:rsid w:val="0012282A"/>
    <w:rPr>
      <w:kern w:val="2"/>
      <w:sz w:val="21"/>
      <w:szCs w:val="22"/>
    </w:rPr>
  </w:style>
  <w:style w:type="character" w:customStyle="1" w:styleId="c503-7">
    <w:name w:val="c503-代码样式"/>
    <w:basedOn w:val="C503-Char2"/>
    <w:uiPriority w:val="1"/>
    <w:rsid w:val="00420E18"/>
    <w:rPr>
      <w:rFonts w:ascii="Times New Roman" w:hAnsi="Times New Roman" w:cs="宋体"/>
      <w:spacing w:val="0"/>
      <w:kern w:val="2"/>
      <w:position w:val="0"/>
      <w:sz w:val="15"/>
    </w:rPr>
  </w:style>
  <w:style w:type="paragraph" w:customStyle="1" w:styleId="c503-20">
    <w:name w:val="c503-代码样式2"/>
    <w:basedOn w:val="a1"/>
    <w:qFormat/>
    <w:rsid w:val="007E60DC"/>
    <w:pPr>
      <w:spacing w:line="60" w:lineRule="atLeast"/>
    </w:pPr>
    <w:rPr>
      <w:rFonts w:ascii="Times New Roman" w:hAnsi="Times New Roman" w:cs="宋体"/>
      <w:sz w:val="15"/>
      <w:szCs w:val="20"/>
    </w:rPr>
  </w:style>
  <w:style w:type="paragraph" w:styleId="afc">
    <w:name w:val="Normal (Web)"/>
    <w:basedOn w:val="a1"/>
    <w:uiPriority w:val="99"/>
    <w:semiHidden/>
    <w:unhideWhenUsed/>
    <w:rsid w:val="0080510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1"/>
    <w:link w:val="HTMLChar"/>
    <w:uiPriority w:val="99"/>
    <w:unhideWhenUsed/>
    <w:rsid w:val="00B53F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rsid w:val="00B53F75"/>
    <w:rPr>
      <w:rFonts w:ascii="宋体" w:hAnsi="宋体" w:cs="宋体"/>
      <w:sz w:val="24"/>
      <w:szCs w:val="24"/>
    </w:rPr>
  </w:style>
  <w:style w:type="paragraph" w:styleId="TOC">
    <w:name w:val="TOC Heading"/>
    <w:basedOn w:val="10"/>
    <w:next w:val="a1"/>
    <w:uiPriority w:val="39"/>
    <w:unhideWhenUsed/>
    <w:qFormat/>
    <w:rsid w:val="00EB5EBD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fd">
    <w:name w:val="endnote text"/>
    <w:basedOn w:val="a1"/>
    <w:link w:val="Charc"/>
    <w:uiPriority w:val="99"/>
    <w:semiHidden/>
    <w:unhideWhenUsed/>
    <w:rsid w:val="00581DCC"/>
    <w:pPr>
      <w:snapToGrid w:val="0"/>
      <w:jc w:val="left"/>
    </w:pPr>
  </w:style>
  <w:style w:type="character" w:customStyle="1" w:styleId="Charc">
    <w:name w:val="尾注文本 Char"/>
    <w:basedOn w:val="a2"/>
    <w:link w:val="afd"/>
    <w:uiPriority w:val="99"/>
    <w:semiHidden/>
    <w:rsid w:val="00581DCC"/>
    <w:rPr>
      <w:kern w:val="2"/>
      <w:sz w:val="21"/>
      <w:szCs w:val="22"/>
    </w:rPr>
  </w:style>
  <w:style w:type="character" w:styleId="afe">
    <w:name w:val="endnote reference"/>
    <w:basedOn w:val="a2"/>
    <w:uiPriority w:val="99"/>
    <w:semiHidden/>
    <w:unhideWhenUsed/>
    <w:rsid w:val="00581DC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0844;&#21496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FCC45-0592-4027-BF65-D397D8C7D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公司文档模板.dotx</Template>
  <TotalTime>3054</TotalTime>
  <Pages>16</Pages>
  <Words>2851</Words>
  <Characters>16253</Characters>
  <Application>Microsoft Office Word</Application>
  <DocSecurity>0</DocSecurity>
  <Lines>135</Lines>
  <Paragraphs>38</Paragraphs>
  <ScaleCrop>false</ScaleCrop>
  <Company>503</Company>
  <LinksUpToDate>false</LinksUpToDate>
  <CharactersWithSpaces>19066</CharactersWithSpaces>
  <SharedDoc>false</SharedDoc>
  <HLinks>
    <vt:vector size="18" baseType="variant">
      <vt:variant>
        <vt:i4>1703999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_Toc366820834</vt:lpwstr>
      </vt:variant>
      <vt:variant>
        <vt:i4>1703999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_Toc366820837</vt:lpwstr>
      </vt:variant>
      <vt:variant>
        <vt:i4>1900607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_Toc366820841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linjianhui</dc:creator>
  <cp:keywords/>
  <dc:description/>
  <cp:lastModifiedBy>linjianhui</cp:lastModifiedBy>
  <cp:revision>42</cp:revision>
  <dcterms:created xsi:type="dcterms:W3CDTF">2018-06-13T14:23:00Z</dcterms:created>
  <dcterms:modified xsi:type="dcterms:W3CDTF">2018-08-10T14:40:00Z</dcterms:modified>
</cp:coreProperties>
</file>